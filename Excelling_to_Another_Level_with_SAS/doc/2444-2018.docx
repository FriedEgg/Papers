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85E81A" w14:textId="2CAC9A81" w:rsidR="0030406D" w:rsidRPr="00CD2AB9" w:rsidRDefault="0030406D" w:rsidP="00D053C8">
      <w:pPr>
        <w:pStyle w:val="PaperNumber"/>
        <w:keepNext/>
      </w:pPr>
      <w:bookmarkStart w:id="0" w:name="_GoBack"/>
      <w:bookmarkEnd w:id="0"/>
      <w:r w:rsidRPr="0030406D">
        <w:t xml:space="preserve">Paper </w:t>
      </w:r>
      <w:r w:rsidR="008867EF">
        <w:t>2444</w:t>
      </w:r>
      <w:r w:rsidRPr="00CD2AB9">
        <w:t>-</w:t>
      </w:r>
      <w:r w:rsidR="00CC3407">
        <w:t>201</w:t>
      </w:r>
      <w:r w:rsidR="005536B2">
        <w:t>8</w:t>
      </w:r>
    </w:p>
    <w:p w14:paraId="2D79DA26" w14:textId="31CF2255" w:rsidR="001C13F1" w:rsidRPr="001C13F1" w:rsidRDefault="008867EF" w:rsidP="001C13F1">
      <w:pPr>
        <w:jc w:val="center"/>
        <w:rPr>
          <w:rFonts w:ascii="Arial" w:hAnsi="Arial" w:cs="Arial"/>
          <w:b/>
          <w:sz w:val="26"/>
          <w:szCs w:val="26"/>
        </w:rPr>
      </w:pPr>
      <w:r>
        <w:rPr>
          <w:rFonts w:ascii="Arial" w:hAnsi="Arial" w:cs="Arial"/>
          <w:b/>
          <w:sz w:val="26"/>
          <w:szCs w:val="26"/>
        </w:rPr>
        <w:t>Excelling to Another Level with SAS</w:t>
      </w:r>
      <w:r w:rsidRPr="00773F4B">
        <w:rPr>
          <w:rFonts w:ascii="Arial" w:hAnsi="Arial" w:cs="Arial"/>
          <w:b/>
        </w:rPr>
        <w:t>®</w:t>
      </w:r>
    </w:p>
    <w:p w14:paraId="1DCDBF38" w14:textId="1F76D944" w:rsidR="0030406D" w:rsidRPr="00D90770" w:rsidRDefault="0030406D" w:rsidP="00FE19C7">
      <w:pPr>
        <w:pStyle w:val="PaperTitle"/>
      </w:pPr>
    </w:p>
    <w:p w14:paraId="1294480F" w14:textId="460C128B" w:rsidR="001C13F1" w:rsidRDefault="001C13F1" w:rsidP="001C13F1">
      <w:pPr>
        <w:jc w:val="center"/>
        <w:rPr>
          <w:rFonts w:ascii="Arial" w:eastAsia="Times New Roman" w:hAnsi="Arial" w:cs="Arial"/>
          <w:sz w:val="24"/>
          <w:szCs w:val="24"/>
          <w:lang w:val="en-CA" w:eastAsia="en-CA"/>
        </w:rPr>
      </w:pPr>
      <w:r w:rsidRPr="00E34164">
        <w:rPr>
          <w:rFonts w:ascii="Arial" w:hAnsi="Arial" w:cs="Arial"/>
          <w:sz w:val="24"/>
          <w:szCs w:val="24"/>
        </w:rPr>
        <w:t xml:space="preserve">Arthur S. Tabachneck, Ph.D., </w:t>
      </w:r>
      <w:r>
        <w:rPr>
          <w:rFonts w:ascii="Arial" w:hAnsi="Arial" w:cs="Arial"/>
          <w:sz w:val="24"/>
          <w:szCs w:val="24"/>
        </w:rPr>
        <w:t>AnalystFinder</w:t>
      </w:r>
      <w:r w:rsidRPr="00E34164">
        <w:rPr>
          <w:rFonts w:ascii="Arial" w:hAnsi="Arial" w:cs="Arial"/>
          <w:sz w:val="24"/>
          <w:szCs w:val="24"/>
        </w:rPr>
        <w:t>, Inc.</w:t>
      </w:r>
      <w:r>
        <w:rPr>
          <w:rFonts w:ascii="Arial" w:hAnsi="Arial" w:cs="Arial"/>
          <w:sz w:val="24"/>
          <w:szCs w:val="24"/>
        </w:rPr>
        <w:t xml:space="preserve">; </w:t>
      </w:r>
      <w:r w:rsidR="008867EF">
        <w:rPr>
          <w:rFonts w:ascii="Arial" w:hAnsi="Arial" w:cs="Arial"/>
          <w:sz w:val="24"/>
          <w:szCs w:val="24"/>
          <w:lang w:val="en-CA"/>
        </w:rPr>
        <w:t xml:space="preserve">Tom Abernathy, Pfizer, Inc.; </w:t>
      </w:r>
      <w:r>
        <w:rPr>
          <w:rFonts w:ascii="Arial" w:hAnsi="Arial" w:cs="Arial"/>
          <w:sz w:val="24"/>
          <w:szCs w:val="24"/>
          <w:lang w:val="en-CA"/>
        </w:rPr>
        <w:t>Matthew Kastin, NORC at the University of Chicago</w:t>
      </w:r>
    </w:p>
    <w:p w14:paraId="51CAAB57" w14:textId="77777777" w:rsidR="0030406D" w:rsidRPr="0030406D" w:rsidRDefault="0030406D" w:rsidP="00603763">
      <w:pPr>
        <w:pStyle w:val="Heading1"/>
      </w:pPr>
      <w:bookmarkStart w:id="1" w:name="_Toc272756037"/>
      <w:r w:rsidRPr="00603763">
        <w:t>A</w:t>
      </w:r>
      <w:r w:rsidR="00A03F21" w:rsidRPr="00603763">
        <w:t>bstract</w:t>
      </w:r>
      <w:r w:rsidR="00A03F21">
        <w:t xml:space="preserve"> </w:t>
      </w:r>
      <w:bookmarkEnd w:id="1"/>
    </w:p>
    <w:p w14:paraId="4FB2AF1E" w14:textId="77777777" w:rsidR="008867EF" w:rsidRDefault="008867EF" w:rsidP="008867EF">
      <w:pPr>
        <w:pStyle w:val="PaperBody"/>
        <w:rPr>
          <w:lang w:val="en-CA"/>
        </w:rPr>
      </w:pPr>
      <w:bookmarkStart w:id="2" w:name="_Toc272756038"/>
      <w:r>
        <w:rPr>
          <w:lang w:val="en-CA"/>
        </w:rPr>
        <w:t>Have you ever wished that with one click (or submitting one macro call) you could copy any SAS® dataset, include or exclude variable names or labels, automagically create or modify Excel workbooks, or paste tables into files? Or how about doing any of the above but, at the same time, create Pivot Tables and/or, if desired, base new worksheets on existing Excel templates or preformatted workbooks so that you don’t have to spend time duplicating such things as font usage, effects, formulas, highlighting and/or graphs? You can and, with just base SAS, there are some little known but easy to use methods that are available for automating many of your (or your users) common tasks.</w:t>
      </w:r>
    </w:p>
    <w:p w14:paraId="637F9722" w14:textId="2F6AED47" w:rsidR="0030406D" w:rsidRPr="00931670" w:rsidRDefault="008867EF" w:rsidP="00931670">
      <w:pPr>
        <w:pStyle w:val="Heading1"/>
      </w:pPr>
      <w:r>
        <w:t>BACKGROUND</w:t>
      </w:r>
      <w:r w:rsidR="00A03F21">
        <w:t xml:space="preserve"> </w:t>
      </w:r>
      <w:bookmarkEnd w:id="2"/>
    </w:p>
    <w:p w14:paraId="20DF014D" w14:textId="77777777" w:rsidR="008867EF" w:rsidRDefault="008867EF" w:rsidP="008867EF">
      <w:pPr>
        <w:pStyle w:val="PaperBody"/>
      </w:pPr>
      <w:r>
        <w:t>With the introduction of 64-bit computers, and the XLSX Excel Workbook, the task of exporting SAS</w:t>
      </w:r>
      <w:r w:rsidRPr="00773F4B">
        <w:t>®</w:t>
      </w:r>
      <w:r>
        <w:t xml:space="preserve"> datasets to Excel became more difficult, typically requiring the purchase of additional products (like SAS/Access for PC File Formats) and/or installing the PC Files Server. Running macros that automatically write and run the necessary Visual Basic script, and take advantage of your system’s clipboard, not only provides a free alternative, but one that runs faster and brings in capabilities that simply aren’t available with other methods.</w:t>
      </w:r>
    </w:p>
    <w:p w14:paraId="2641A996" w14:textId="77777777" w:rsidR="008867EF" w:rsidRDefault="008867EF" w:rsidP="008867EF">
      <w:pPr>
        <w:pStyle w:val="PaperBody"/>
      </w:pPr>
      <w:r>
        <w:t>In 2014 the current paper’s authors took on the challenge of writing a SAS macro that could do all of the things that PROC EXPORT can do with Excel workbooks, but do them without needing a SAS/Access product, and do them faster than using either PROC EXPORT or any of the available ODS or tagset alternatives (Tabachneck, Abernathy and Kastin, 2014). The macro and paper were so well received that we were encouraged to expand the macro’s capabilities even further. However, the current version of the macro ended up having so many new capabilities that we felt a new publication was in order.</w:t>
      </w:r>
    </w:p>
    <w:p w14:paraId="4013A553" w14:textId="77777777" w:rsidR="008867EF" w:rsidRPr="00E34164" w:rsidRDefault="008867EF" w:rsidP="008867EF">
      <w:pPr>
        <w:pStyle w:val="PaperBody"/>
      </w:pPr>
      <w:r>
        <w:t>Since some like point-and-click environments,</w:t>
      </w:r>
      <w:r w:rsidRPr="008C70CD">
        <w:t xml:space="preserve"> </w:t>
      </w:r>
      <w:r>
        <w:t>while others don’t, the macro was written so that it can be run both ways (i.e., either submit code that closely resembles what one would submit to run PROC EXPORT, or right click on a dataset name in SAS Explorer, and select a task from the menu). In addition to the actions you currently see when right clicking on a dataset, SAS Explorer lets users add their own actions to the menu.  This paper provides step-by-step instructions regarding how to add hundreds of different export actions designed to your own specifications.</w:t>
      </w:r>
    </w:p>
    <w:p w14:paraId="05F768FC" w14:textId="52F8764B" w:rsidR="00D0170D" w:rsidRDefault="00D0170D" w:rsidP="00D0170D">
      <w:pPr>
        <w:pStyle w:val="PaperBody"/>
      </w:pPr>
    </w:p>
    <w:p w14:paraId="0A32C51A" w14:textId="211F60CF" w:rsidR="00D0170D" w:rsidRPr="00D0170D" w:rsidRDefault="008867EF" w:rsidP="00D0170D">
      <w:pPr>
        <w:pStyle w:val="Heading1"/>
      </w:pPr>
      <w:r>
        <w:t>sas explorer</w:t>
      </w:r>
    </w:p>
    <w:p w14:paraId="49A369F5" w14:textId="77777777" w:rsidR="008867EF" w:rsidRPr="00D978E2" w:rsidRDefault="008867EF" w:rsidP="008867EF">
      <w:pPr>
        <w:pStyle w:val="PaperBody"/>
      </w:pPr>
      <w:bookmarkStart w:id="3" w:name="_Toc272756040"/>
      <w:r>
        <w:t xml:space="preserve">Many SAS users may not know about the </w:t>
      </w:r>
      <w:r w:rsidRPr="00D960BF">
        <w:rPr>
          <w:i/>
        </w:rPr>
        <w:t xml:space="preserve">Copy </w:t>
      </w:r>
      <w:r>
        <w:rPr>
          <w:i/>
        </w:rPr>
        <w:t>Contents to Clipboard</w:t>
      </w:r>
      <w:r>
        <w:t xml:space="preserve"> because it is only briefly mentioned in the documentation.  We discovered it while writing the original paper which, initially, was only going to offer a PROC EXPORT alternative using the CLIPBOARD Access Method.  In the documentation’s description of the</w:t>
      </w:r>
      <w:r w:rsidRPr="00540128">
        <w:t xml:space="preserve"> </w:t>
      </w:r>
      <w:r>
        <w:t xml:space="preserve">CLIPBOARD Access Method, the following statement can be found: </w:t>
      </w:r>
      <w:r w:rsidRPr="00D978E2">
        <w:rPr>
          <w:i/>
          <w:color w:val="000000"/>
          <w:shd w:val="clear" w:color="auto" w:fill="FFFFFF"/>
        </w:rPr>
        <w:t>You can also copy data to the clipboard by using the Explorer pop-up menu item</w:t>
      </w:r>
      <w:r w:rsidRPr="00D978E2">
        <w:rPr>
          <w:rStyle w:val="apple-converted-space"/>
          <w:rFonts w:cs="Arial"/>
          <w:i/>
          <w:color w:val="000000"/>
          <w:sz w:val="18"/>
          <w:szCs w:val="18"/>
          <w:shd w:val="clear" w:color="auto" w:fill="FFFFFF"/>
        </w:rPr>
        <w:t> </w:t>
      </w:r>
      <w:r w:rsidRPr="00D978E2">
        <w:rPr>
          <w:rStyle w:val="windowitem"/>
          <w:rFonts w:cs="Arial"/>
          <w:b/>
          <w:bCs/>
          <w:i/>
          <w:color w:val="000000"/>
          <w:sz w:val="18"/>
          <w:szCs w:val="18"/>
          <w:shd w:val="clear" w:color="auto" w:fill="FFFFFF"/>
        </w:rPr>
        <w:t>Copy Contents to Clipboard</w:t>
      </w:r>
      <w:r>
        <w:rPr>
          <w:rStyle w:val="windowitem"/>
          <w:rFonts w:cs="Arial"/>
          <w:bCs/>
          <w:i/>
          <w:color w:val="000000"/>
          <w:sz w:val="18"/>
          <w:szCs w:val="18"/>
          <w:shd w:val="clear" w:color="auto" w:fill="FFFFFF"/>
        </w:rPr>
        <w:t>.</w:t>
      </w:r>
    </w:p>
    <w:p w14:paraId="1D24C0B6" w14:textId="77777777" w:rsidR="008867EF" w:rsidRDefault="008867EF" w:rsidP="008867EF">
      <w:pPr>
        <w:pStyle w:val="PaperBody"/>
      </w:pPr>
      <w:r>
        <w:t>Any attempt to explain features of the SAS Windowing environment is complicated by the fact that users can alter the placement and presence of the various windows that will appear on their monitors when they open an interactive SAS session.  A screenshot of a typical SAS Windowing environment is shown, on the following page, in Figure 1.</w:t>
      </w:r>
    </w:p>
    <w:p w14:paraId="2601BE64" w14:textId="77777777" w:rsidR="008867EF" w:rsidRDefault="008867EF" w:rsidP="008867EF">
      <w:pPr>
        <w:pStyle w:val="PaperBody"/>
      </w:pPr>
      <w:r>
        <w:t xml:space="preserve">The SAS Explorer window, shown on the lower left side of the configuration shown in Figure 1, is the window from which one can view all active SAS libraries and their contents.  The screenshot shown in Figure 1, specifically, is the way the screen would appear if one has traversed through the SAS Explorer </w:t>
      </w:r>
      <w:r>
        <w:lastRenderedPageBreak/>
        <w:t xml:space="preserve">menu to show all of the tables (i.e., SAS datasets) and catalogs that exist in the Sashelp library.  Right clicking on the </w:t>
      </w:r>
      <w:r w:rsidRPr="009A58E3">
        <w:rPr>
          <w:i/>
        </w:rPr>
        <w:t>name</w:t>
      </w:r>
      <w:r>
        <w:t xml:space="preserve"> of any table shown in that window will cause the pop-up menu, like the one shown in Figure 2, to appear.</w:t>
      </w:r>
    </w:p>
    <w:p w14:paraId="2BF1C59E" w14:textId="77777777" w:rsidR="008867EF" w:rsidRDefault="008867EF" w:rsidP="008867EF">
      <w:pPr>
        <w:pStyle w:val="PaperBody"/>
      </w:pPr>
      <w:r>
        <w:t xml:space="preserve">Moving one’s mouse up and down through the pop-up menu makes the various options active.  In our example, </w:t>
      </w:r>
      <w:r w:rsidRPr="00C8230F">
        <w:rPr>
          <w:i/>
        </w:rPr>
        <w:t>Copy Contents to Clipboard</w:t>
      </w:r>
      <w:r>
        <w:t xml:space="preserve"> is </w:t>
      </w:r>
      <w:r w:rsidRPr="00C8230F">
        <w:rPr>
          <w:i/>
        </w:rPr>
        <w:t>active</w:t>
      </w:r>
      <w:r>
        <w:t xml:space="preserve"> and, if one </w:t>
      </w:r>
      <w:proofErr w:type="gramStart"/>
      <w:r>
        <w:t>left-clicks</w:t>
      </w:r>
      <w:proofErr w:type="gramEnd"/>
      <w:r>
        <w:t xml:space="preserve"> while an option is active, they will cause the action to occur.  This particular action creates an HTML version of the dataset and places that version within one’s clipboard so that it can be pasted into an Excel workbook or any other program that includes a paste feature.</w:t>
      </w:r>
    </w:p>
    <w:p w14:paraId="17A2F45C" w14:textId="77777777" w:rsidR="00F14E2B" w:rsidRDefault="00F14E2B" w:rsidP="008867EF">
      <w:pPr>
        <w:pStyle w:val="PaperBody"/>
      </w:pPr>
    </w:p>
    <w:p w14:paraId="7536F638" w14:textId="77777777" w:rsidR="008867EF" w:rsidRPr="00244660" w:rsidRDefault="008867EF" w:rsidP="008867EF">
      <w:pPr>
        <w:pStyle w:val="Caption"/>
      </w:pPr>
      <w:r w:rsidRPr="00244660">
        <w:t>Figure 1</w:t>
      </w:r>
    </w:p>
    <w:p w14:paraId="5890A88B" w14:textId="77777777" w:rsidR="008867EF" w:rsidRPr="00244660" w:rsidRDefault="008867EF" w:rsidP="008867EF">
      <w:pPr>
        <w:pStyle w:val="Caption"/>
      </w:pPr>
      <w:r w:rsidRPr="00244660">
        <w:t>One Way a SAS Windowing Environment May Appear</w:t>
      </w:r>
    </w:p>
    <w:p w14:paraId="409ED368" w14:textId="77777777" w:rsidR="008867EF" w:rsidRDefault="008867EF" w:rsidP="008867EF">
      <w:pPr>
        <w:rPr>
          <w:rFonts w:ascii="Arial" w:hAnsi="Arial" w:cs="Arial"/>
          <w:sz w:val="18"/>
          <w:szCs w:val="18"/>
        </w:rPr>
      </w:pPr>
      <w:r>
        <w:rPr>
          <w:rFonts w:ascii="Arial" w:hAnsi="Arial" w:cs="Arial"/>
          <w:noProof/>
          <w:sz w:val="18"/>
          <w:szCs w:val="18"/>
          <w:lang w:val="en-CA" w:eastAsia="en-CA"/>
        </w:rPr>
        <w:drawing>
          <wp:inline distT="0" distB="0" distL="0" distR="0" wp14:anchorId="757D1E49" wp14:editId="5BFFBB99">
            <wp:extent cx="2038423" cy="1285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4030" cy="1295720"/>
                    </a:xfrm>
                    <a:prstGeom prst="rect">
                      <a:avLst/>
                    </a:prstGeom>
                    <a:noFill/>
                    <a:ln>
                      <a:noFill/>
                    </a:ln>
                  </pic:spPr>
                </pic:pic>
              </a:graphicData>
            </a:graphic>
          </wp:inline>
        </w:drawing>
      </w:r>
    </w:p>
    <w:p w14:paraId="282120BD" w14:textId="77777777" w:rsidR="008867EF" w:rsidRDefault="008867EF" w:rsidP="008867EF">
      <w:pPr>
        <w:jc w:val="center"/>
        <w:rPr>
          <w:rFonts w:ascii="Arial" w:hAnsi="Arial" w:cs="Arial"/>
          <w:b/>
          <w:sz w:val="18"/>
          <w:szCs w:val="18"/>
        </w:rPr>
      </w:pPr>
    </w:p>
    <w:p w14:paraId="19F1B1FA" w14:textId="77777777" w:rsidR="008867EF" w:rsidRDefault="008867EF" w:rsidP="008867EF">
      <w:pPr>
        <w:jc w:val="center"/>
        <w:rPr>
          <w:rFonts w:ascii="Arial" w:hAnsi="Arial" w:cs="Arial"/>
          <w:b/>
          <w:sz w:val="18"/>
          <w:szCs w:val="18"/>
        </w:rPr>
      </w:pPr>
    </w:p>
    <w:p w14:paraId="684589F3" w14:textId="77777777" w:rsidR="008867EF" w:rsidRPr="00244660" w:rsidRDefault="008867EF" w:rsidP="008867EF">
      <w:pPr>
        <w:pStyle w:val="Caption"/>
      </w:pPr>
      <w:r>
        <w:t>Figure 2</w:t>
      </w:r>
    </w:p>
    <w:p w14:paraId="4ECA3014" w14:textId="77777777" w:rsidR="008867EF" w:rsidRPr="00244660" w:rsidRDefault="008867EF" w:rsidP="008867EF">
      <w:pPr>
        <w:pStyle w:val="Caption"/>
      </w:pPr>
      <w:r>
        <w:t>An Explorer Pop-up Menu</w:t>
      </w:r>
    </w:p>
    <w:p w14:paraId="3DA35252" w14:textId="77777777" w:rsidR="008867EF" w:rsidRDefault="008867EF" w:rsidP="008867EF">
      <w:pPr>
        <w:rPr>
          <w:rFonts w:ascii="Arial" w:hAnsi="Arial" w:cs="Arial"/>
          <w:sz w:val="18"/>
          <w:szCs w:val="18"/>
        </w:rPr>
      </w:pPr>
      <w:r>
        <w:rPr>
          <w:rFonts w:ascii="Arial" w:hAnsi="Arial" w:cs="Arial"/>
          <w:noProof/>
          <w:sz w:val="18"/>
          <w:szCs w:val="18"/>
          <w:lang w:val="en-CA" w:eastAsia="en-CA"/>
        </w:rPr>
        <w:drawing>
          <wp:inline distT="0" distB="0" distL="0" distR="0" wp14:anchorId="7CCCB7C4" wp14:editId="54B2DC94">
            <wp:extent cx="1828151" cy="11715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8164" cy="1184400"/>
                    </a:xfrm>
                    <a:prstGeom prst="rect">
                      <a:avLst/>
                    </a:prstGeom>
                    <a:noFill/>
                    <a:ln>
                      <a:noFill/>
                    </a:ln>
                  </pic:spPr>
                </pic:pic>
              </a:graphicData>
            </a:graphic>
          </wp:inline>
        </w:drawing>
      </w:r>
    </w:p>
    <w:p w14:paraId="3D99F293" w14:textId="77777777" w:rsidR="008867EF" w:rsidRDefault="008867EF" w:rsidP="008867EF">
      <w:pPr>
        <w:jc w:val="center"/>
        <w:rPr>
          <w:rFonts w:ascii="Arial" w:hAnsi="Arial" w:cs="Arial"/>
          <w:sz w:val="18"/>
          <w:szCs w:val="18"/>
        </w:rPr>
      </w:pPr>
    </w:p>
    <w:p w14:paraId="55FBC2A0" w14:textId="77777777" w:rsidR="008867EF" w:rsidRDefault="008867EF" w:rsidP="008867EF">
      <w:pPr>
        <w:jc w:val="center"/>
        <w:rPr>
          <w:rFonts w:ascii="Arial" w:hAnsi="Arial" w:cs="Arial"/>
          <w:sz w:val="18"/>
          <w:szCs w:val="18"/>
        </w:rPr>
      </w:pPr>
    </w:p>
    <w:p w14:paraId="36664A12" w14:textId="77777777" w:rsidR="008867EF" w:rsidRDefault="008867EF" w:rsidP="00F14E2B">
      <w:pPr>
        <w:pStyle w:val="Heading2"/>
      </w:pPr>
      <w:r>
        <w:t>ADDING YOUR OWN MENU ACTIONS</w:t>
      </w:r>
    </w:p>
    <w:p w14:paraId="0D345521" w14:textId="77777777" w:rsidR="008867EF" w:rsidRPr="00E34164" w:rsidRDefault="008867EF" w:rsidP="008867EF">
      <w:pPr>
        <w:rPr>
          <w:rFonts w:ascii="Arial" w:hAnsi="Arial" w:cs="Arial"/>
          <w:b/>
        </w:rPr>
      </w:pPr>
    </w:p>
    <w:p w14:paraId="2BB29C7F" w14:textId="77777777" w:rsidR="008867EF" w:rsidRDefault="008867EF" w:rsidP="00F14E2B">
      <w:pPr>
        <w:pStyle w:val="PaperBody"/>
      </w:pPr>
      <w:r>
        <w:t xml:space="preserve">As mentioned earlier, we discovered the </w:t>
      </w:r>
      <w:r w:rsidRPr="00C8230F">
        <w:rPr>
          <w:i/>
        </w:rPr>
        <w:t>Copy Contents to Clipboard</w:t>
      </w:r>
      <w:r w:rsidRPr="00B2148B">
        <w:t xml:space="preserve"> action </w:t>
      </w:r>
      <w:r>
        <w:t>during our review of the documentation pertaining to the Clipboard Access Method.  We could have stopped as soon as we discovered that the action was already available, but we didn’t as the feature didn’t quite meet our specifications.  Specifically, the existing action runs quite slowly, produces HTML files that include possibly undesired header records and highlighted borders around the cells, and only copies the files to your system’s clipboard. We were interested in creating actions that could create Excel workbooks and provide more capabilities than Proc Export currently provides, including:</w:t>
      </w:r>
    </w:p>
    <w:p w14:paraId="3CEC972A" w14:textId="77777777" w:rsidR="008867EF" w:rsidRPr="00360F7F" w:rsidRDefault="008867EF" w:rsidP="00F14E2B">
      <w:pPr>
        <w:pStyle w:val="PaperBody"/>
        <w:ind w:left="284"/>
      </w:pPr>
      <w:proofErr w:type="gramStart"/>
      <w:r>
        <w:t>producing</w:t>
      </w:r>
      <w:proofErr w:type="gramEnd"/>
      <w:r w:rsidRPr="00360F7F">
        <w:t xml:space="preserve"> Excel workbook</w:t>
      </w:r>
      <w:r>
        <w:t>s</w:t>
      </w:r>
      <w:r w:rsidRPr="00360F7F">
        <w:t xml:space="preserve"> with </w:t>
      </w:r>
      <w:r>
        <w:t>variable names in the first row</w:t>
      </w:r>
    </w:p>
    <w:p w14:paraId="5B6FEF9C" w14:textId="77777777" w:rsidR="008867EF" w:rsidRPr="00360F7F" w:rsidRDefault="008867EF" w:rsidP="00F14E2B">
      <w:pPr>
        <w:pStyle w:val="PaperBody"/>
        <w:ind w:left="284"/>
      </w:pPr>
      <w:proofErr w:type="gramStart"/>
      <w:r>
        <w:t>producing</w:t>
      </w:r>
      <w:proofErr w:type="gramEnd"/>
      <w:r>
        <w:t xml:space="preserve"> </w:t>
      </w:r>
      <w:r w:rsidRPr="00360F7F">
        <w:t>Excel workbook</w:t>
      </w:r>
      <w:r>
        <w:t>s</w:t>
      </w:r>
      <w:r w:rsidRPr="00360F7F">
        <w:t xml:space="preserve"> with variable names in the first row</w:t>
      </w:r>
      <w:r>
        <w:t xml:space="preserve"> and letting you indicate the upper left cell where the tables should begin</w:t>
      </w:r>
    </w:p>
    <w:p w14:paraId="70482D34" w14:textId="77777777" w:rsidR="008867EF" w:rsidRPr="00360F7F" w:rsidRDefault="008867EF" w:rsidP="00F14E2B">
      <w:pPr>
        <w:pStyle w:val="PaperBody"/>
        <w:ind w:left="284"/>
      </w:pPr>
      <w:proofErr w:type="gramStart"/>
      <w:r>
        <w:t>producing</w:t>
      </w:r>
      <w:proofErr w:type="gramEnd"/>
      <w:r>
        <w:t xml:space="preserve"> </w:t>
      </w:r>
      <w:r w:rsidRPr="00360F7F">
        <w:t>Excel workbook</w:t>
      </w:r>
      <w:r>
        <w:t>s</w:t>
      </w:r>
      <w:r w:rsidRPr="00360F7F">
        <w:t xml:space="preserve"> with</w:t>
      </w:r>
      <w:r>
        <w:t>out including</w:t>
      </w:r>
      <w:r w:rsidRPr="00360F7F">
        <w:t xml:space="preserve"> </w:t>
      </w:r>
      <w:r>
        <w:t>variable names in the first row</w:t>
      </w:r>
    </w:p>
    <w:p w14:paraId="1BFB158F" w14:textId="77777777" w:rsidR="008867EF" w:rsidRDefault="008867EF" w:rsidP="00F14E2B">
      <w:pPr>
        <w:pStyle w:val="PaperBody"/>
        <w:ind w:left="284"/>
      </w:pPr>
      <w:proofErr w:type="gramStart"/>
      <w:r>
        <w:t>producing</w:t>
      </w:r>
      <w:proofErr w:type="gramEnd"/>
      <w:r>
        <w:t xml:space="preserve"> </w:t>
      </w:r>
      <w:r w:rsidRPr="00360F7F">
        <w:t>Excel workbook</w:t>
      </w:r>
      <w:r>
        <w:t>s,</w:t>
      </w:r>
      <w:r w:rsidRPr="00360F7F">
        <w:t xml:space="preserve"> with</w:t>
      </w:r>
      <w:r>
        <w:t>out</w:t>
      </w:r>
      <w:r w:rsidRPr="00360F7F">
        <w:t xml:space="preserve"> variable names in the first row</w:t>
      </w:r>
      <w:r>
        <w:t>, and letting you indicate the upper left cell where the table should begin</w:t>
      </w:r>
    </w:p>
    <w:p w14:paraId="0A76D78F" w14:textId="77777777" w:rsidR="008867EF" w:rsidRDefault="008867EF" w:rsidP="00F14E2B">
      <w:pPr>
        <w:pStyle w:val="PaperBody"/>
        <w:ind w:left="284"/>
      </w:pPr>
      <w:proofErr w:type="gramStart"/>
      <w:r>
        <w:lastRenderedPageBreak/>
        <w:t>letting</w:t>
      </w:r>
      <w:proofErr w:type="gramEnd"/>
      <w:r>
        <w:t xml:space="preserve"> you indicate whether formatted values should or shouldn’t be used</w:t>
      </w:r>
    </w:p>
    <w:p w14:paraId="0C383CCE" w14:textId="77777777" w:rsidR="008867EF" w:rsidRDefault="008867EF" w:rsidP="00F14E2B">
      <w:pPr>
        <w:pStyle w:val="PaperBody"/>
        <w:ind w:left="284"/>
      </w:pPr>
      <w:proofErr w:type="gramStart"/>
      <w:r>
        <w:t>producing</w:t>
      </w:r>
      <w:proofErr w:type="gramEnd"/>
      <w:r>
        <w:t xml:space="preserve"> Excel workbooks that are based on either Excel templates or other workbooks</w:t>
      </w:r>
    </w:p>
    <w:p w14:paraId="6481529F" w14:textId="77777777" w:rsidR="008867EF" w:rsidRPr="00360F7F" w:rsidRDefault="008867EF" w:rsidP="00F14E2B">
      <w:pPr>
        <w:pStyle w:val="PaperBody"/>
        <w:ind w:left="284"/>
      </w:pPr>
      <w:proofErr w:type="gramStart"/>
      <w:r>
        <w:t>including</w:t>
      </w:r>
      <w:proofErr w:type="gramEnd"/>
      <w:r>
        <w:t xml:space="preserve"> Pivot Tables in any workbooks that are created</w:t>
      </w:r>
    </w:p>
    <w:p w14:paraId="504B88E9" w14:textId="77777777" w:rsidR="008867EF" w:rsidRDefault="008867EF" w:rsidP="00F14E2B">
      <w:pPr>
        <w:pStyle w:val="PaperBody"/>
        <w:ind w:left="284"/>
      </w:pPr>
      <w:proofErr w:type="gramStart"/>
      <w:r>
        <w:t>copying</w:t>
      </w:r>
      <w:proofErr w:type="gramEnd"/>
      <w:r>
        <w:t xml:space="preserve"> SAS datasets, with or without variable names or labels, to your system’s clipboard</w:t>
      </w:r>
    </w:p>
    <w:p w14:paraId="7CD022BD" w14:textId="77777777" w:rsidR="008867EF" w:rsidRDefault="008867EF" w:rsidP="00F14E2B">
      <w:pPr>
        <w:pStyle w:val="PaperBody"/>
        <w:ind w:left="284"/>
      </w:pPr>
      <w:proofErr w:type="gramStart"/>
      <w:r>
        <w:t>modifying</w:t>
      </w:r>
      <w:proofErr w:type="gramEnd"/>
      <w:r>
        <w:t xml:space="preserve"> existing worksheets leaving all formatting intact and not altering non-affected cells</w:t>
      </w:r>
    </w:p>
    <w:p w14:paraId="6B8BAA30" w14:textId="77777777" w:rsidR="00F14E2B" w:rsidRPr="00360F7F" w:rsidRDefault="00F14E2B" w:rsidP="00F14E2B">
      <w:pPr>
        <w:pStyle w:val="PaperBody"/>
        <w:ind w:left="284"/>
      </w:pPr>
    </w:p>
    <w:p w14:paraId="57D1B388" w14:textId="77777777" w:rsidR="008867EF" w:rsidRPr="00F14E2B" w:rsidRDefault="008867EF" w:rsidP="00F14E2B">
      <w:pPr>
        <w:pStyle w:val="PaperBody"/>
      </w:pPr>
      <w:r w:rsidRPr="00F14E2B">
        <w:t>The current paper’s authors were already familiar with adding SAS Explorer menu options (Tabachneck, et al, 2010). However, other than our own paper, and excellent papers by Richard DeVenezia and Art Carpenter, little documentation even mentions the capability.  However, creating a pop-up action is fairly straight forward:</w:t>
      </w:r>
    </w:p>
    <w:p w14:paraId="36723FAA" w14:textId="77777777" w:rsidR="008867EF" w:rsidRPr="00F14E2B" w:rsidRDefault="008867EF" w:rsidP="00F14E2B">
      <w:pPr>
        <w:pStyle w:val="PaperBody"/>
        <w:ind w:left="284"/>
      </w:pPr>
      <w:r w:rsidRPr="00F14E2B">
        <w:t>From the Explorer window, select Tools </w:t>
      </w:r>
      <w:r w:rsidRPr="00F14E2B">
        <w:rPr>
          <w:noProof/>
          <w:lang w:val="en-CA" w:eastAsia="en-CA"/>
        </w:rPr>
        <w:drawing>
          <wp:inline distT="0" distB="0" distL="0" distR="0" wp14:anchorId="6CC4F5B3" wp14:editId="5B12CF5C">
            <wp:extent cx="104775" cy="95250"/>
            <wp:effectExtent l="0" t="0" r="9525" b="0"/>
            <wp:docPr id="1" name="Picture 1"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ro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775" cy="95250"/>
                    </a:xfrm>
                    <a:prstGeom prst="rect">
                      <a:avLst/>
                    </a:prstGeom>
                    <a:noFill/>
                    <a:ln>
                      <a:noFill/>
                    </a:ln>
                  </pic:spPr>
                </pic:pic>
              </a:graphicData>
            </a:graphic>
          </wp:inline>
        </w:drawing>
      </w:r>
      <w:r w:rsidRPr="00F14E2B">
        <w:t> Options </w:t>
      </w:r>
      <w:r w:rsidRPr="00F14E2B">
        <w:rPr>
          <w:noProof/>
          <w:lang w:val="en-CA" w:eastAsia="en-CA"/>
        </w:rPr>
        <w:drawing>
          <wp:inline distT="0" distB="0" distL="0" distR="0" wp14:anchorId="7BA9D5A8" wp14:editId="3D769B0C">
            <wp:extent cx="104775" cy="95250"/>
            <wp:effectExtent l="0" t="0" r="9525" b="0"/>
            <wp:docPr id="8" name="Picture 8"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ro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775" cy="95250"/>
                    </a:xfrm>
                    <a:prstGeom prst="rect">
                      <a:avLst/>
                    </a:prstGeom>
                    <a:noFill/>
                    <a:ln>
                      <a:noFill/>
                    </a:ln>
                  </pic:spPr>
                </pic:pic>
              </a:graphicData>
            </a:graphic>
          </wp:inline>
        </w:drawing>
      </w:r>
      <w:r w:rsidRPr="00F14E2B">
        <w:t> Explorer</w:t>
      </w:r>
    </w:p>
    <w:p w14:paraId="580125F6" w14:textId="77777777" w:rsidR="008867EF" w:rsidRPr="00F14E2B" w:rsidRDefault="008867EF" w:rsidP="00F14E2B">
      <w:pPr>
        <w:pStyle w:val="PaperBody"/>
        <w:ind w:left="284"/>
      </w:pPr>
      <w:r w:rsidRPr="00F14E2B">
        <w:t>Left click on Members</w:t>
      </w:r>
    </w:p>
    <w:p w14:paraId="3F1A39F7" w14:textId="77777777" w:rsidR="008867EF" w:rsidRPr="00F14E2B" w:rsidRDefault="008867EF" w:rsidP="00F14E2B">
      <w:pPr>
        <w:pStyle w:val="PaperBody"/>
        <w:ind w:left="284"/>
      </w:pPr>
      <w:r w:rsidRPr="00F14E2B">
        <w:t>Double left click on Table</w:t>
      </w:r>
    </w:p>
    <w:p w14:paraId="6C2E8C46" w14:textId="77777777" w:rsidR="008867EF" w:rsidRPr="00F14E2B" w:rsidRDefault="008867EF" w:rsidP="00F14E2B">
      <w:pPr>
        <w:pStyle w:val="PaperBody"/>
        <w:ind w:left="284"/>
      </w:pPr>
      <w:r w:rsidRPr="00F14E2B">
        <w:t>Left click on Add.</w:t>
      </w:r>
    </w:p>
    <w:p w14:paraId="50C84793" w14:textId="77777777" w:rsidR="008867EF" w:rsidRPr="00F14E2B" w:rsidRDefault="008867EF" w:rsidP="00F14E2B">
      <w:pPr>
        <w:pStyle w:val="PaperBody"/>
        <w:ind w:left="284"/>
      </w:pPr>
      <w:r w:rsidRPr="00F14E2B">
        <w:t xml:space="preserve">Enter a name for the action (i.e., the name you want to appear on the pop-up menu).  </w:t>
      </w:r>
      <w:proofErr w:type="gramStart"/>
      <w:r w:rsidRPr="00F14E2B">
        <w:t>Including  an</w:t>
      </w:r>
      <w:proofErr w:type="gramEnd"/>
      <w:r w:rsidRPr="00F14E2B">
        <w:t xml:space="preserve"> ampersand before one of the letters will cause the letter to be a shortcut one can use to select the action</w:t>
      </w:r>
    </w:p>
    <w:p w14:paraId="2E6EACD8" w14:textId="77777777" w:rsidR="008867EF" w:rsidRPr="00F14E2B" w:rsidRDefault="008867EF" w:rsidP="00F14E2B">
      <w:pPr>
        <w:pStyle w:val="PaperBody"/>
        <w:ind w:left="284"/>
      </w:pPr>
      <w:r w:rsidRPr="00F14E2B">
        <w:t>Enter the command you want run whenever the action is selected</w:t>
      </w:r>
    </w:p>
    <w:p w14:paraId="66E99729" w14:textId="77777777" w:rsidR="008867EF" w:rsidRPr="00F14E2B" w:rsidRDefault="008867EF" w:rsidP="00F14E2B">
      <w:pPr>
        <w:pStyle w:val="PaperBody"/>
        <w:ind w:left="284"/>
      </w:pPr>
      <w:r w:rsidRPr="00F14E2B">
        <w:t>Select OK to exit the Add Action screen.</w:t>
      </w:r>
    </w:p>
    <w:p w14:paraId="2A58DEAE" w14:textId="77777777" w:rsidR="008867EF" w:rsidRDefault="008867EF" w:rsidP="00F14E2B">
      <w:pPr>
        <w:pStyle w:val="PaperBody"/>
        <w:ind w:left="284"/>
      </w:pPr>
      <w:r w:rsidRPr="00F14E2B">
        <w:t>Select OK to exit the Table Options screen</w:t>
      </w:r>
    </w:p>
    <w:p w14:paraId="218D47BA" w14:textId="77777777" w:rsidR="004205BD" w:rsidRPr="00F14E2B" w:rsidRDefault="004205BD" w:rsidP="00F14E2B">
      <w:pPr>
        <w:pStyle w:val="PaperBody"/>
        <w:ind w:left="284"/>
      </w:pPr>
    </w:p>
    <w:p w14:paraId="2E638A6F" w14:textId="77777777" w:rsidR="008867EF" w:rsidRPr="00E34164" w:rsidRDefault="008867EF" w:rsidP="00F14E2B">
      <w:pPr>
        <w:pStyle w:val="Heading2"/>
      </w:pPr>
      <w:r>
        <w:t>CREATING AN ACTION COMMAND</w:t>
      </w:r>
    </w:p>
    <w:p w14:paraId="3BC29A44" w14:textId="77777777" w:rsidR="008867EF" w:rsidRDefault="008867EF" w:rsidP="00F14E2B">
      <w:pPr>
        <w:pStyle w:val="PaperBody"/>
      </w:pPr>
      <w:r>
        <w:t xml:space="preserve">An easy way to declare an action command is to use the </w:t>
      </w:r>
      <w:r w:rsidRPr="007F68DE">
        <w:rPr>
          <w:i/>
        </w:rPr>
        <w:t xml:space="preserve">gsubmit </w:t>
      </w:r>
      <w:r>
        <w:t xml:space="preserve">command.  That is, if the action begins with the string </w:t>
      </w:r>
      <w:r w:rsidRPr="007F68DE">
        <w:rPr>
          <w:i/>
        </w:rPr>
        <w:t>gsubmit</w:t>
      </w:r>
      <w:r>
        <w:t>, followed by a space, followed by a single quote, everything after the quote (until the next single quote is found) will be submitted. You can submit any SAS code as long as the code uses 255 or fewer characters, uses two % signs whenever one is normally needed and, if quotation marks are needed, either uses masking functions or very carefully balanced double quotation marks.</w:t>
      </w:r>
    </w:p>
    <w:p w14:paraId="33A509A8" w14:textId="77777777" w:rsidR="008867EF" w:rsidRDefault="008867EF" w:rsidP="00F14E2B">
      <w:pPr>
        <w:pStyle w:val="PaperBody"/>
      </w:pPr>
      <w:r>
        <w:t xml:space="preserve">However, since one can use the gsubmit command to submit a SAS macro, the 255 character limitation can be easily circumvented as only the characters used in calling the macro are counted.  Of course, calling a macro in such a manner can only work if you had saved the macro in a directory that has been specified in your system’s </w:t>
      </w:r>
      <w:r>
        <w:rPr>
          <w:i/>
        </w:rPr>
        <w:t xml:space="preserve">autocall </w:t>
      </w:r>
      <w:r>
        <w:t xml:space="preserve">path.  A nice description of the various ways that one can ensure that their macros will be found is described in the following paper by Harry Droogendyk: </w:t>
      </w:r>
      <w:hyperlink r:id="rId15" w:history="1">
        <w:r w:rsidRPr="000110E0">
          <w:rPr>
            <w:rStyle w:val="Hyperlink"/>
            <w:rFonts w:cs="Arial"/>
            <w:sz w:val="18"/>
            <w:szCs w:val="18"/>
          </w:rPr>
          <w:t>http://analytics.ncsu.edu/sesug/2008/SBC-126.pdf</w:t>
        </w:r>
      </w:hyperlink>
      <w:r>
        <w:t>).</w:t>
      </w:r>
    </w:p>
    <w:p w14:paraId="5D703B89" w14:textId="77777777" w:rsidR="008867EF" w:rsidRDefault="008867EF" w:rsidP="00F14E2B">
      <w:pPr>
        <w:pStyle w:val="PaperBody"/>
      </w:pPr>
      <w:r>
        <w:t xml:space="preserve">An easy way to accomplish that task is described in the Knowledge Base Samples &amp; SAS Notes’ Usage Note 24451: </w:t>
      </w:r>
      <w:hyperlink r:id="rId16" w:history="1">
        <w:r w:rsidRPr="0090620D">
          <w:rPr>
            <w:rStyle w:val="Hyperlink"/>
            <w:rFonts w:cs="Arial"/>
            <w:sz w:val="18"/>
            <w:szCs w:val="18"/>
          </w:rPr>
          <w:t>http://support.sas.com/kb/24/451.html</w:t>
        </w:r>
      </w:hyperlink>
      <w:r>
        <w:t>.  Quoting from that note, “</w:t>
      </w:r>
      <w:r w:rsidRPr="00440CFA">
        <w:rPr>
          <w:color w:val="333333"/>
        </w:rPr>
        <w:t>An AUTOCALL library on the PC is simply a directory that contains non-compiled MACRO code. The directory does not need to be in a specific location or to have a specific name. However, the MACRO code that is stored in the directory needs to be stored in a file that has the same name as the</w:t>
      </w:r>
      <w:r>
        <w:rPr>
          <w:color w:val="333333"/>
        </w:rPr>
        <w:t xml:space="preserve"> MACRO, and it needs to have a </w:t>
      </w:r>
      <w:r w:rsidRPr="00440CFA">
        <w:rPr>
          <w:color w:val="333333"/>
        </w:rPr>
        <w:t>sas extension.</w:t>
      </w:r>
      <w:r>
        <w:t>”  Using that method, you only have to modify the</w:t>
      </w:r>
    </w:p>
    <w:p w14:paraId="35A8D7E1" w14:textId="77777777" w:rsidR="008867EF" w:rsidRDefault="008867EF" w:rsidP="00F14E2B">
      <w:pPr>
        <w:pStyle w:val="PaperBody"/>
      </w:pPr>
      <w:r>
        <w:t>–SET SASAUTOS line in your SASV9.CFG file to point to the directory.</w:t>
      </w:r>
    </w:p>
    <w:p w14:paraId="296E95CD" w14:textId="77777777" w:rsidR="008867EF" w:rsidRPr="00E34164" w:rsidRDefault="008867EF" w:rsidP="00F14E2B">
      <w:pPr>
        <w:pStyle w:val="Heading2"/>
      </w:pPr>
      <w:r>
        <w:t>THE EXPORTXL MACRO</w:t>
      </w:r>
    </w:p>
    <w:p w14:paraId="1275A2C1" w14:textId="77777777" w:rsidR="008867EF" w:rsidRPr="00A92287" w:rsidRDefault="008867EF" w:rsidP="00F14E2B">
      <w:pPr>
        <w:pStyle w:val="PaperBody"/>
      </w:pPr>
      <w:r>
        <w:t>The macro</w:t>
      </w:r>
      <w:r w:rsidRPr="00A92287">
        <w:t xml:space="preserve"> uses Visual Basic Script (i.e., VBS) to achieve actions that currently aren’t available with PROC EXPORT or</w:t>
      </w:r>
      <w:r>
        <w:t xml:space="preserve"> any of the</w:t>
      </w:r>
      <w:r w:rsidRPr="00A92287">
        <w:t xml:space="preserve"> Excel-related DBMS engines</w:t>
      </w:r>
      <w:r>
        <w:t>, ODS methods, or tagsets</w:t>
      </w:r>
      <w:r w:rsidRPr="00A92287">
        <w:t>.  Specifically, the macro provides the means to accomplish such tasks as: (1) creating a new workbook without confront</w:t>
      </w:r>
      <w:r>
        <w:t>ing</w:t>
      </w:r>
      <w:r w:rsidRPr="00A92287">
        <w:t xml:space="preserve"> </w:t>
      </w:r>
      <w:r w:rsidRPr="00A92287">
        <w:lastRenderedPageBreak/>
        <w:t>32/64 bit collisions; (</w:t>
      </w:r>
      <w:r>
        <w:t>2</w:t>
      </w:r>
      <w:r w:rsidRPr="00A92287">
        <w:t>) adding a new worksheet to an existing workbook; (</w:t>
      </w:r>
      <w:r>
        <w:t>3</w:t>
      </w:r>
      <w:r w:rsidRPr="00A92287">
        <w:t>) adding a data table to an existing worksheet; (</w:t>
      </w:r>
      <w:r>
        <w:t>4</w:t>
      </w:r>
      <w:r w:rsidRPr="00A92287">
        <w:t xml:space="preserve">) exporting a table to a specific </w:t>
      </w:r>
      <w:r>
        <w:t xml:space="preserve">but </w:t>
      </w:r>
      <w:r w:rsidRPr="00A92287">
        <w:t>not predefined range within a worksheet; (</w:t>
      </w:r>
      <w:r>
        <w:t>5</w:t>
      </w:r>
      <w:r w:rsidRPr="00A92287">
        <w:t>) including or excluding a variable name header record; (</w:t>
      </w:r>
      <w:r>
        <w:t>6</w:t>
      </w:r>
      <w:r w:rsidRPr="00A92287">
        <w:t>) enabling the choice of variable names or variable labels in any variable name header record; (</w:t>
      </w:r>
      <w:r>
        <w:t>7</w:t>
      </w:r>
      <w:r w:rsidRPr="00A92287">
        <w:t>) using an Excel template or workbook to preformat the resulting worksheets from any of the above operations; (</w:t>
      </w:r>
      <w:r>
        <w:t>8</w:t>
      </w:r>
      <w:r w:rsidRPr="00A92287">
        <w:t xml:space="preserve">) creating pivot tables during any export; </w:t>
      </w:r>
      <w:r>
        <w:t xml:space="preserve">(9) the ability to work on both stand alone and server environments; </w:t>
      </w:r>
      <w:r w:rsidRPr="00A92287">
        <w:t>and (1</w:t>
      </w:r>
      <w:r>
        <w:t>0</w:t>
      </w:r>
      <w:r w:rsidRPr="00A92287">
        <w:t>) exporting to your system’s clipboard so that you can paste any file into a Word document, Powerpoint, or any software that includes paste functionality.</w:t>
      </w:r>
    </w:p>
    <w:p w14:paraId="45F19251" w14:textId="77777777" w:rsidR="008867EF" w:rsidRDefault="008867EF" w:rsidP="00F14E2B">
      <w:pPr>
        <w:pStyle w:val="PaperBody"/>
        <w:ind w:firstLine="284"/>
      </w:pPr>
      <w:proofErr w:type="gramStart"/>
      <w:r w:rsidRPr="00BB1F9A">
        <w:rPr>
          <w:b/>
          <w:color w:val="000000"/>
        </w:rPr>
        <w:t>Named Parameters.</w:t>
      </w:r>
      <w:proofErr w:type="gramEnd"/>
      <w:r>
        <w:rPr>
          <w:b/>
          <w:color w:val="000000"/>
          <w:sz w:val="22"/>
          <w:szCs w:val="22"/>
        </w:rPr>
        <w:t xml:space="preserve">  </w:t>
      </w:r>
      <w:r>
        <w:t>The macro uses named parameters.  We attempted, as closely as possible, to use the same option names and statements as those used for PROC EXPORT.  When calling the macro, the default values will be used unless you include the parameter and desired value.  The macro’s declaration is shown in the following statement:</w:t>
      </w:r>
    </w:p>
    <w:p w14:paraId="5F86FCD9" w14:textId="77777777" w:rsidR="008867EF" w:rsidRDefault="008867EF" w:rsidP="008867EF">
      <w:pPr>
        <w:autoSpaceDE w:val="0"/>
        <w:autoSpaceDN w:val="0"/>
        <w:adjustRightInd w:val="0"/>
        <w:ind w:left="426"/>
        <w:rPr>
          <w:rFonts w:ascii="Courier New" w:hAnsi="Courier New" w:cs="Courier New"/>
          <w:color w:val="000000" w:themeColor="text1"/>
          <w:sz w:val="20"/>
          <w:szCs w:val="20"/>
          <w:lang w:val="en-CA"/>
        </w:rPr>
      </w:pPr>
      <w:r w:rsidRPr="00D83C82">
        <w:rPr>
          <w:rFonts w:ascii="Courier New" w:hAnsi="Courier New" w:cs="Courier New"/>
          <w:color w:val="000000" w:themeColor="text1"/>
          <w:sz w:val="20"/>
          <w:szCs w:val="20"/>
          <w:lang w:val="en-CA"/>
        </w:rPr>
        <w:t>%macro</w:t>
      </w:r>
      <w:r>
        <w:rPr>
          <w:rFonts w:ascii="Courier New" w:hAnsi="Courier New" w:cs="Courier New"/>
          <w:color w:val="000000" w:themeColor="text1"/>
          <w:sz w:val="20"/>
          <w:szCs w:val="20"/>
          <w:lang w:val="en-CA"/>
        </w:rPr>
        <w:t xml:space="preserve"> </w:t>
      </w:r>
      <w:proofErr w:type="gramStart"/>
      <w:r w:rsidRPr="00D83C82">
        <w:rPr>
          <w:rFonts w:ascii="Courier New" w:hAnsi="Courier New" w:cs="Courier New"/>
          <w:color w:val="000000" w:themeColor="text1"/>
          <w:sz w:val="20"/>
          <w:szCs w:val="20"/>
          <w:lang w:val="en-CA"/>
        </w:rPr>
        <w:t>exportxl(</w:t>
      </w:r>
      <w:proofErr w:type="gramEnd"/>
      <w:r>
        <w:rPr>
          <w:rFonts w:ascii="Courier New" w:hAnsi="Courier New" w:cs="Courier New"/>
          <w:color w:val="000000" w:themeColor="text1"/>
          <w:sz w:val="20"/>
          <w:szCs w:val="20"/>
          <w:lang w:val="en-CA"/>
        </w:rPr>
        <w:t xml:space="preserve"> </w:t>
      </w:r>
      <w:r w:rsidRPr="00D83C82">
        <w:rPr>
          <w:rFonts w:ascii="Courier New" w:hAnsi="Courier New" w:cs="Courier New"/>
          <w:color w:val="000000" w:themeColor="text1"/>
          <w:sz w:val="20"/>
          <w:szCs w:val="20"/>
          <w:lang w:val="en-CA"/>
        </w:rPr>
        <w:t>data=,</w:t>
      </w:r>
      <w:r>
        <w:rPr>
          <w:rFonts w:ascii="Courier New" w:hAnsi="Courier New" w:cs="Courier New"/>
          <w:color w:val="000000" w:themeColor="text1"/>
          <w:sz w:val="20"/>
          <w:szCs w:val="20"/>
          <w:lang w:val="en-CA"/>
        </w:rPr>
        <w:t xml:space="preserve"> </w:t>
      </w:r>
      <w:r w:rsidRPr="00D83C82">
        <w:rPr>
          <w:rFonts w:ascii="Courier New" w:hAnsi="Courier New" w:cs="Courier New"/>
          <w:color w:val="000000" w:themeColor="text1"/>
          <w:sz w:val="20"/>
          <w:szCs w:val="20"/>
          <w:lang w:val="en-CA"/>
        </w:rPr>
        <w:t>outfile=,</w:t>
      </w:r>
      <w:r>
        <w:rPr>
          <w:rFonts w:ascii="Courier New" w:hAnsi="Courier New" w:cs="Courier New"/>
          <w:color w:val="000000" w:themeColor="text1"/>
          <w:sz w:val="20"/>
          <w:szCs w:val="20"/>
          <w:lang w:val="en-CA"/>
        </w:rPr>
        <w:t xml:space="preserve"> </w:t>
      </w:r>
      <w:r w:rsidRPr="00D83C82">
        <w:rPr>
          <w:rFonts w:ascii="Courier New" w:hAnsi="Courier New" w:cs="Courier New"/>
          <w:color w:val="000000" w:themeColor="text1"/>
          <w:sz w:val="20"/>
          <w:szCs w:val="20"/>
          <w:lang w:val="en-CA"/>
        </w:rPr>
        <w:t>sheet=,type=N,</w:t>
      </w:r>
      <w:r>
        <w:rPr>
          <w:rFonts w:ascii="Courier New" w:hAnsi="Courier New" w:cs="Courier New"/>
          <w:color w:val="000000" w:themeColor="text1"/>
          <w:sz w:val="20"/>
          <w:szCs w:val="20"/>
          <w:lang w:val="en-CA"/>
        </w:rPr>
        <w:t xml:space="preserve"> </w:t>
      </w:r>
      <w:r w:rsidRPr="00D83C82">
        <w:rPr>
          <w:rFonts w:ascii="Courier New" w:hAnsi="Courier New" w:cs="Courier New"/>
          <w:color w:val="000000" w:themeColor="text1"/>
          <w:sz w:val="20"/>
          <w:szCs w:val="20"/>
          <w:lang w:val="en-CA"/>
        </w:rPr>
        <w:t>usenames=Y,</w:t>
      </w:r>
      <w:r>
        <w:rPr>
          <w:rFonts w:ascii="Courier New" w:hAnsi="Courier New" w:cs="Courier New"/>
          <w:color w:val="000000" w:themeColor="text1"/>
          <w:sz w:val="20"/>
          <w:szCs w:val="20"/>
          <w:lang w:val="en-CA"/>
        </w:rPr>
        <w:t xml:space="preserve"> </w:t>
      </w:r>
      <w:r w:rsidRPr="00D83C82">
        <w:rPr>
          <w:rFonts w:ascii="Courier New" w:hAnsi="Courier New" w:cs="Courier New"/>
          <w:color w:val="000000" w:themeColor="text1"/>
          <w:sz w:val="20"/>
          <w:szCs w:val="20"/>
          <w:lang w:val="en-CA"/>
        </w:rPr>
        <w:t>range=A1,</w:t>
      </w:r>
    </w:p>
    <w:p w14:paraId="589EFF5A" w14:textId="77777777" w:rsidR="008867EF" w:rsidRPr="00D83C82" w:rsidRDefault="008867EF" w:rsidP="008867EF">
      <w:pPr>
        <w:autoSpaceDE w:val="0"/>
        <w:autoSpaceDN w:val="0"/>
        <w:adjustRightInd w:val="0"/>
        <w:ind w:left="851"/>
        <w:rPr>
          <w:rFonts w:ascii="Courier New" w:hAnsi="Courier New" w:cs="Courier New"/>
          <w:color w:val="000000" w:themeColor="text1"/>
          <w:sz w:val="20"/>
          <w:szCs w:val="20"/>
          <w:lang w:val="en-CA"/>
        </w:rPr>
      </w:pPr>
      <w:r w:rsidRPr="00D83C82">
        <w:rPr>
          <w:rFonts w:ascii="Courier New" w:hAnsi="Courier New" w:cs="Courier New"/>
          <w:color w:val="000000" w:themeColor="text1"/>
          <w:sz w:val="20"/>
          <w:szCs w:val="20"/>
          <w:lang w:val="en-CA"/>
        </w:rPr>
        <w:t>template=,</w:t>
      </w:r>
      <w:r>
        <w:rPr>
          <w:rFonts w:ascii="Courier New" w:hAnsi="Courier New" w:cs="Courier New"/>
          <w:color w:val="000000" w:themeColor="text1"/>
          <w:sz w:val="20"/>
          <w:szCs w:val="20"/>
          <w:lang w:val="en-CA"/>
        </w:rPr>
        <w:t xml:space="preserve"> </w:t>
      </w:r>
      <w:r w:rsidRPr="00D83C82">
        <w:rPr>
          <w:rFonts w:ascii="Courier New" w:hAnsi="Courier New" w:cs="Courier New"/>
          <w:color w:val="000000" w:themeColor="text1"/>
          <w:sz w:val="20"/>
          <w:szCs w:val="20"/>
          <w:lang w:val="en-CA"/>
        </w:rPr>
        <w:t>templatesheet=,</w:t>
      </w:r>
      <w:r>
        <w:rPr>
          <w:rFonts w:ascii="Courier New" w:hAnsi="Courier New" w:cs="Courier New"/>
          <w:color w:val="000000" w:themeColor="text1"/>
          <w:sz w:val="20"/>
          <w:szCs w:val="20"/>
          <w:lang w:val="en-CA"/>
        </w:rPr>
        <w:t xml:space="preserve"> </w:t>
      </w:r>
      <w:r w:rsidRPr="00D83C82">
        <w:rPr>
          <w:rFonts w:ascii="Courier New" w:hAnsi="Courier New" w:cs="Courier New"/>
          <w:color w:val="000000" w:themeColor="text1"/>
          <w:sz w:val="20"/>
          <w:szCs w:val="20"/>
          <w:lang w:val="en-CA"/>
        </w:rPr>
        <w:t>useformats=N,</w:t>
      </w:r>
      <w:r>
        <w:rPr>
          <w:rFonts w:ascii="Courier New" w:hAnsi="Courier New" w:cs="Courier New"/>
          <w:color w:val="000000" w:themeColor="text1"/>
          <w:sz w:val="20"/>
          <w:szCs w:val="20"/>
          <w:lang w:val="en-CA"/>
        </w:rPr>
        <w:t xml:space="preserve"> </w:t>
      </w:r>
      <w:r w:rsidRPr="00D83C82">
        <w:rPr>
          <w:rFonts w:ascii="Courier New" w:hAnsi="Courier New" w:cs="Courier New"/>
          <w:color w:val="000000" w:themeColor="text1"/>
          <w:sz w:val="20"/>
          <w:szCs w:val="20"/>
          <w:lang w:val="en-CA"/>
        </w:rPr>
        <w:t>usenotepad=N,</w:t>
      </w:r>
      <w:r>
        <w:rPr>
          <w:rFonts w:ascii="Courier New" w:hAnsi="Courier New" w:cs="Courier New"/>
          <w:color w:val="000000" w:themeColor="text1"/>
          <w:sz w:val="20"/>
          <w:szCs w:val="20"/>
          <w:lang w:val="en-CA"/>
        </w:rPr>
        <w:t xml:space="preserve"> </w:t>
      </w:r>
      <w:r w:rsidRPr="00D83C82">
        <w:rPr>
          <w:rFonts w:ascii="Courier New" w:hAnsi="Courier New" w:cs="Courier New"/>
          <w:color w:val="000000" w:themeColor="text1"/>
          <w:sz w:val="20"/>
          <w:szCs w:val="20"/>
          <w:lang w:val="en-CA"/>
        </w:rPr>
        <w:t>pivot=);</w:t>
      </w:r>
    </w:p>
    <w:p w14:paraId="66B6F676" w14:textId="77777777" w:rsidR="008867EF" w:rsidRDefault="008867EF" w:rsidP="008867EF">
      <w:pPr>
        <w:ind w:firstLine="288"/>
        <w:rPr>
          <w:rFonts w:ascii="Arial" w:hAnsi="Arial" w:cs="Arial"/>
          <w:b/>
          <w:sz w:val="20"/>
          <w:szCs w:val="20"/>
        </w:rPr>
      </w:pPr>
    </w:p>
    <w:p w14:paraId="1419F3BF" w14:textId="77777777" w:rsidR="008867EF" w:rsidRDefault="008867EF" w:rsidP="00F14E2B">
      <w:pPr>
        <w:pStyle w:val="PaperBody"/>
        <w:ind w:firstLine="284"/>
      </w:pPr>
      <w:proofErr w:type="gramStart"/>
      <w:r>
        <w:rPr>
          <w:b/>
        </w:rPr>
        <w:t>data</w:t>
      </w:r>
      <w:proofErr w:type="gramEnd"/>
      <w:r>
        <w:rPr>
          <w:b/>
        </w:rPr>
        <w:t xml:space="preserve"> </w:t>
      </w:r>
      <w:r>
        <w:t xml:space="preserve">is the parameter to which you would assign the one or two-level filename of the dataset that you want to export.  Like with PROC EXPORT, dataset options can be included.  If you assign a one-level filename, the libname </w:t>
      </w:r>
      <w:r w:rsidRPr="000C51E9">
        <w:rPr>
          <w:i/>
        </w:rPr>
        <w:t>work</w:t>
      </w:r>
      <w:r>
        <w:t xml:space="preserve"> will be used.  When the macro is called as an action from a SAS Explorer window, this parameter should be set to equal: </w:t>
      </w:r>
      <w:r w:rsidRPr="009C4F9A">
        <w:rPr>
          <w:rFonts w:ascii="Courier New" w:hAnsi="Courier New" w:cs="Courier New"/>
        </w:rPr>
        <w:t>data=%8b</w:t>
      </w:r>
      <w:proofErr w:type="gramStart"/>
      <w:r w:rsidRPr="009C4F9A">
        <w:rPr>
          <w:rFonts w:ascii="Courier New" w:hAnsi="Courier New" w:cs="Courier New"/>
        </w:rPr>
        <w:t>.%</w:t>
      </w:r>
      <w:proofErr w:type="gramEnd"/>
      <w:r w:rsidRPr="009C4F9A">
        <w:rPr>
          <w:rFonts w:ascii="Courier New" w:hAnsi="Courier New" w:cs="Courier New"/>
        </w:rPr>
        <w:t>32b</w:t>
      </w:r>
      <w:r>
        <w:t xml:space="preserve"> which the macro will interpret as </w:t>
      </w:r>
      <w:r w:rsidRPr="009C4F9A">
        <w:rPr>
          <w:i/>
        </w:rPr>
        <w:t>libname.filename</w:t>
      </w:r>
      <w:r>
        <w:t xml:space="preserve"> of the file that was selected.</w:t>
      </w:r>
    </w:p>
    <w:p w14:paraId="5B654AF6" w14:textId="77777777" w:rsidR="008867EF" w:rsidRDefault="008867EF" w:rsidP="00F14E2B">
      <w:pPr>
        <w:pStyle w:val="PaperBody"/>
        <w:ind w:firstLine="284"/>
      </w:pPr>
      <w:proofErr w:type="gramStart"/>
      <w:r>
        <w:rPr>
          <w:b/>
        </w:rPr>
        <w:t>outfile</w:t>
      </w:r>
      <w:proofErr w:type="gramEnd"/>
      <w:r>
        <w:rPr>
          <w:b/>
        </w:rPr>
        <w:t xml:space="preserve"> </w:t>
      </w:r>
      <w:r>
        <w:t>is the parameter to which you would assign the name of the</w:t>
      </w:r>
      <w:r w:rsidRPr="00205CB9">
        <w:t xml:space="preserve"> </w:t>
      </w:r>
      <w:r>
        <w:t>file that you want the macro to either create or modify.  The file’s path must exist before the macro is run.  Any one of the following values can be used:</w:t>
      </w:r>
    </w:p>
    <w:p w14:paraId="1FBEDDAD" w14:textId="63860842" w:rsidR="008867EF" w:rsidRDefault="008867EF" w:rsidP="00F14E2B">
      <w:pPr>
        <w:pStyle w:val="PaperBody"/>
        <w:ind w:left="567"/>
        <w:rPr>
          <w:color w:val="000000" w:themeColor="text1"/>
          <w:lang w:val="en-CA"/>
        </w:rPr>
      </w:pPr>
      <w:r>
        <w:rPr>
          <w:color w:val="000000" w:themeColor="text1"/>
          <w:lang w:val="en-CA"/>
        </w:rPr>
        <w:t>Any valid filename (including path) for which you have write access</w:t>
      </w:r>
    </w:p>
    <w:p w14:paraId="784AF04A" w14:textId="1F4D3F14" w:rsidR="008867EF" w:rsidRPr="00A828BC" w:rsidRDefault="008867EF" w:rsidP="00F14E2B">
      <w:pPr>
        <w:pStyle w:val="PaperBody"/>
        <w:ind w:left="567"/>
        <w:rPr>
          <w:color w:val="000000" w:themeColor="text1"/>
          <w:lang w:val="en-CA"/>
        </w:rPr>
      </w:pPr>
      <w:proofErr w:type="gramStart"/>
      <w:r w:rsidRPr="00A828BC">
        <w:rPr>
          <w:color w:val="000000" w:themeColor="text1"/>
          <w:lang w:val="en-CA"/>
        </w:rPr>
        <w:t xml:space="preserve">Null </w:t>
      </w:r>
      <w:r>
        <w:rPr>
          <w:color w:val="000000" w:themeColor="text1"/>
          <w:lang w:val="en-CA"/>
        </w:rPr>
        <w:t xml:space="preserve"> </w:t>
      </w:r>
      <w:r w:rsidRPr="00A828BC">
        <w:rPr>
          <w:color w:val="000000" w:themeColor="text1"/>
          <w:lang w:val="en-CA"/>
        </w:rPr>
        <w:t>The</w:t>
      </w:r>
      <w:proofErr w:type="gramEnd"/>
      <w:r w:rsidRPr="00A828BC">
        <w:rPr>
          <w:color w:val="000000" w:themeColor="text1"/>
          <w:lang w:val="en-CA"/>
        </w:rPr>
        <w:t xml:space="preserve"> output file will be create</w:t>
      </w:r>
      <w:r>
        <w:rPr>
          <w:color w:val="000000" w:themeColor="text1"/>
          <w:lang w:val="en-CA"/>
        </w:rPr>
        <w:t xml:space="preserve">d using the selected data file’s </w:t>
      </w:r>
      <w:r w:rsidRPr="00A828BC">
        <w:rPr>
          <w:color w:val="000000" w:themeColor="text1"/>
          <w:lang w:val="en-CA"/>
        </w:rPr>
        <w:t>pathname, a back slash, the selected data file’s filename, and the</w:t>
      </w:r>
      <w:r>
        <w:rPr>
          <w:color w:val="000000" w:themeColor="text1"/>
          <w:lang w:val="en-CA"/>
        </w:rPr>
        <w:t xml:space="preserve"> </w:t>
      </w:r>
      <w:r w:rsidRPr="00A828BC">
        <w:rPr>
          <w:color w:val="000000" w:themeColor="text1"/>
          <w:lang w:val="en-CA"/>
        </w:rPr>
        <w:t>xlsx extension</w:t>
      </w:r>
    </w:p>
    <w:p w14:paraId="6DF13ACB" w14:textId="65D16FDE" w:rsidR="008867EF" w:rsidRPr="00A828BC" w:rsidRDefault="008867EF" w:rsidP="00F14E2B">
      <w:pPr>
        <w:pStyle w:val="PaperBody"/>
        <w:ind w:left="567"/>
        <w:rPr>
          <w:color w:val="000000" w:themeColor="text1"/>
          <w:lang w:val="en-CA"/>
        </w:rPr>
      </w:pPr>
      <w:r w:rsidRPr="00A828BC">
        <w:rPr>
          <w:color w:val="000000" w:themeColor="text1"/>
          <w:lang w:val="en-CA"/>
        </w:rPr>
        <w:t xml:space="preserve">W    </w:t>
      </w:r>
      <w:r>
        <w:rPr>
          <w:color w:val="000000" w:themeColor="text1"/>
          <w:lang w:val="en-CA"/>
        </w:rPr>
        <w:t xml:space="preserve"> </w:t>
      </w:r>
      <w:r w:rsidRPr="00A828BC">
        <w:rPr>
          <w:color w:val="000000" w:themeColor="text1"/>
          <w:lang w:val="en-CA"/>
        </w:rPr>
        <w:t>Provide window for user input during run</w:t>
      </w:r>
    </w:p>
    <w:p w14:paraId="1C11A507" w14:textId="77777777" w:rsidR="008867EF" w:rsidRDefault="008867EF" w:rsidP="00F14E2B">
      <w:pPr>
        <w:pStyle w:val="PaperBody"/>
        <w:ind w:firstLine="284"/>
      </w:pPr>
      <w:proofErr w:type="gramStart"/>
      <w:r>
        <w:rPr>
          <w:b/>
        </w:rPr>
        <w:t>sheet</w:t>
      </w:r>
      <w:proofErr w:type="gramEnd"/>
      <w:r>
        <w:rPr>
          <w:b/>
        </w:rPr>
        <w:t xml:space="preserve"> </w:t>
      </w:r>
      <w:r>
        <w:t>is the parameter to which you would assign the name of the worksheet that you want to either create or modify.  Any one of the following values can be used:</w:t>
      </w:r>
    </w:p>
    <w:p w14:paraId="2631F33D" w14:textId="2EBD83EC" w:rsidR="008867EF" w:rsidRDefault="008867EF" w:rsidP="00F14E2B">
      <w:pPr>
        <w:pStyle w:val="PaperBody"/>
        <w:ind w:left="567"/>
        <w:rPr>
          <w:color w:val="000000" w:themeColor="text1"/>
          <w:lang w:val="en-CA"/>
        </w:rPr>
      </w:pPr>
      <w:r>
        <w:rPr>
          <w:color w:val="000000" w:themeColor="text1"/>
          <w:lang w:val="en-CA"/>
        </w:rPr>
        <w:t>Any valid worksheet name</w:t>
      </w:r>
    </w:p>
    <w:p w14:paraId="654D375C" w14:textId="377ABA45" w:rsidR="008867EF" w:rsidRPr="00A828BC" w:rsidRDefault="008867EF" w:rsidP="00F14E2B">
      <w:pPr>
        <w:pStyle w:val="PaperBody"/>
        <w:ind w:left="567"/>
        <w:rPr>
          <w:color w:val="000000" w:themeColor="text1"/>
          <w:lang w:val="en-CA"/>
        </w:rPr>
      </w:pPr>
      <w:proofErr w:type="gramStart"/>
      <w:r w:rsidRPr="00A828BC">
        <w:rPr>
          <w:color w:val="000000" w:themeColor="text1"/>
          <w:lang w:val="en-CA"/>
        </w:rPr>
        <w:t xml:space="preserve">Null </w:t>
      </w:r>
      <w:r>
        <w:rPr>
          <w:color w:val="000000" w:themeColor="text1"/>
          <w:lang w:val="en-CA"/>
        </w:rPr>
        <w:t xml:space="preserve"> </w:t>
      </w:r>
      <w:r w:rsidRPr="00A828BC">
        <w:rPr>
          <w:color w:val="000000" w:themeColor="text1"/>
          <w:lang w:val="en-CA"/>
        </w:rPr>
        <w:t>The</w:t>
      </w:r>
      <w:proofErr w:type="gramEnd"/>
      <w:r w:rsidRPr="00A828BC">
        <w:rPr>
          <w:color w:val="000000" w:themeColor="text1"/>
          <w:lang w:val="en-CA"/>
        </w:rPr>
        <w:t xml:space="preserve"> </w:t>
      </w:r>
      <w:r>
        <w:rPr>
          <w:color w:val="000000" w:themeColor="text1"/>
          <w:lang w:val="en-CA"/>
        </w:rPr>
        <w:t>filename of the data parameter</w:t>
      </w:r>
    </w:p>
    <w:p w14:paraId="5E51BA35" w14:textId="7A48B21E" w:rsidR="008867EF" w:rsidRPr="00A828BC" w:rsidRDefault="008867EF" w:rsidP="00F14E2B">
      <w:pPr>
        <w:pStyle w:val="PaperBody"/>
        <w:ind w:left="567"/>
        <w:rPr>
          <w:color w:val="000000" w:themeColor="text1"/>
          <w:lang w:val="en-CA"/>
        </w:rPr>
      </w:pPr>
      <w:r w:rsidRPr="00A828BC">
        <w:rPr>
          <w:color w:val="000000" w:themeColor="text1"/>
          <w:lang w:val="en-CA"/>
        </w:rPr>
        <w:t xml:space="preserve">W    </w:t>
      </w:r>
      <w:r>
        <w:rPr>
          <w:color w:val="000000" w:themeColor="text1"/>
          <w:lang w:val="en-CA"/>
        </w:rPr>
        <w:t xml:space="preserve"> </w:t>
      </w:r>
      <w:r w:rsidRPr="00A828BC">
        <w:rPr>
          <w:color w:val="000000" w:themeColor="text1"/>
          <w:lang w:val="en-CA"/>
        </w:rPr>
        <w:t>Provide window for user input during run</w:t>
      </w:r>
    </w:p>
    <w:p w14:paraId="35568FB3" w14:textId="77777777" w:rsidR="008867EF" w:rsidRDefault="008867EF" w:rsidP="00F14E2B">
      <w:pPr>
        <w:pStyle w:val="PaperBody"/>
        <w:ind w:firstLine="284"/>
      </w:pPr>
      <w:proofErr w:type="gramStart"/>
      <w:r>
        <w:rPr>
          <w:b/>
        </w:rPr>
        <w:t>type</w:t>
      </w:r>
      <w:proofErr w:type="gramEnd"/>
      <w:r>
        <w:rPr>
          <w:b/>
        </w:rPr>
        <w:t xml:space="preserve"> </w:t>
      </w:r>
      <w:r>
        <w:t>is the parameter you would use to indicate the type of process that you want to run.  The default value of this parameter is: N</w:t>
      </w:r>
      <w:proofErr w:type="gramStart"/>
      <w:r>
        <w:t>.  Any</w:t>
      </w:r>
      <w:proofErr w:type="gramEnd"/>
      <w:r>
        <w:t xml:space="preserve"> one of the following values can be used:</w:t>
      </w:r>
    </w:p>
    <w:p w14:paraId="54D3868B" w14:textId="10A8DB27" w:rsidR="008867EF" w:rsidRDefault="008867EF" w:rsidP="00F14E2B">
      <w:pPr>
        <w:pStyle w:val="PaperBody"/>
        <w:tabs>
          <w:tab w:val="left" w:pos="851"/>
        </w:tabs>
        <w:ind w:left="567"/>
      </w:pPr>
      <w:r>
        <w:t>N</w:t>
      </w:r>
      <w:r>
        <w:tab/>
        <w:t>Create a new workbook</w:t>
      </w:r>
    </w:p>
    <w:p w14:paraId="51DD536B" w14:textId="5CF7273B" w:rsidR="008867EF" w:rsidRDefault="008867EF" w:rsidP="00F14E2B">
      <w:pPr>
        <w:pStyle w:val="PaperBody"/>
        <w:tabs>
          <w:tab w:val="left" w:pos="851"/>
        </w:tabs>
        <w:ind w:left="567"/>
      </w:pPr>
      <w:r>
        <w:t>A</w:t>
      </w:r>
      <w:r>
        <w:tab/>
        <w:t>Add a new worksheet to an existing workbook</w:t>
      </w:r>
    </w:p>
    <w:p w14:paraId="32D6104E" w14:textId="77777777" w:rsidR="008867EF" w:rsidRDefault="008867EF" w:rsidP="00F14E2B">
      <w:pPr>
        <w:pStyle w:val="PaperBody"/>
        <w:tabs>
          <w:tab w:val="left" w:pos="851"/>
        </w:tabs>
        <w:ind w:left="567"/>
      </w:pPr>
      <w:r>
        <w:t>M</w:t>
      </w:r>
      <w:r>
        <w:tab/>
        <w:t>Modify an existing worksheet</w:t>
      </w:r>
    </w:p>
    <w:p w14:paraId="593C5168" w14:textId="38EC1D0B" w:rsidR="008867EF" w:rsidRDefault="008867EF" w:rsidP="00F14E2B">
      <w:pPr>
        <w:pStyle w:val="PaperBody"/>
        <w:tabs>
          <w:tab w:val="left" w:pos="851"/>
        </w:tabs>
        <w:ind w:left="567"/>
      </w:pPr>
      <w:r>
        <w:t>C</w:t>
      </w:r>
      <w:r w:rsidR="00F14E2B">
        <w:tab/>
      </w:r>
      <w:r>
        <w:t>Copy the dataset to your system’s clipboard</w:t>
      </w:r>
    </w:p>
    <w:p w14:paraId="372F2E00" w14:textId="77777777" w:rsidR="008867EF" w:rsidRDefault="008867EF" w:rsidP="00F14E2B">
      <w:pPr>
        <w:pStyle w:val="PaperBody"/>
        <w:ind w:firstLine="284"/>
      </w:pPr>
      <w:proofErr w:type="gramStart"/>
      <w:r>
        <w:rPr>
          <w:b/>
        </w:rPr>
        <w:t>usenames</w:t>
      </w:r>
      <w:proofErr w:type="gramEnd"/>
      <w:r>
        <w:rPr>
          <w:b/>
        </w:rPr>
        <w:t xml:space="preserve"> </w:t>
      </w:r>
      <w:r>
        <w:t xml:space="preserve">is the parameter you would use to indicate whether you want the first row of the range to contain the first data record, the variable names, or the variable labels.    The default value of this parameter is: Y. </w:t>
      </w:r>
      <w:proofErr w:type="gramStart"/>
      <w:r>
        <w:t>Any</w:t>
      </w:r>
      <w:proofErr w:type="gramEnd"/>
      <w:r>
        <w:t xml:space="preserve"> one of the following values can be used: </w:t>
      </w:r>
    </w:p>
    <w:p w14:paraId="28047EC2" w14:textId="77777777" w:rsidR="008867EF" w:rsidRDefault="008867EF" w:rsidP="00F14E2B">
      <w:pPr>
        <w:pStyle w:val="PaperBody"/>
        <w:tabs>
          <w:tab w:val="left" w:pos="851"/>
        </w:tabs>
        <w:ind w:left="567"/>
      </w:pPr>
      <w:r>
        <w:t>N</w:t>
      </w:r>
      <w:r>
        <w:tab/>
        <w:t>Don’t include a variable name row</w:t>
      </w:r>
    </w:p>
    <w:p w14:paraId="4F7F9A43" w14:textId="77777777" w:rsidR="008867EF" w:rsidRDefault="008867EF" w:rsidP="00F14E2B">
      <w:pPr>
        <w:pStyle w:val="PaperBody"/>
        <w:tabs>
          <w:tab w:val="left" w:pos="851"/>
        </w:tabs>
        <w:ind w:left="567"/>
      </w:pPr>
      <w:r>
        <w:t>Y</w:t>
      </w:r>
      <w:r>
        <w:tab/>
        <w:t xml:space="preserve">You want the top most </w:t>
      </w:r>
      <w:proofErr w:type="gramStart"/>
      <w:r>
        <w:t>row</w:t>
      </w:r>
      <w:proofErr w:type="gramEnd"/>
      <w:r>
        <w:t xml:space="preserve"> to contain variable names</w:t>
      </w:r>
    </w:p>
    <w:p w14:paraId="6D4DE89C" w14:textId="77777777" w:rsidR="008867EF" w:rsidRDefault="008867EF" w:rsidP="00F14E2B">
      <w:pPr>
        <w:pStyle w:val="PaperBody"/>
        <w:tabs>
          <w:tab w:val="left" w:pos="851"/>
        </w:tabs>
        <w:ind w:left="567"/>
      </w:pPr>
      <w:r>
        <w:t>L</w:t>
      </w:r>
      <w:r>
        <w:tab/>
        <w:t xml:space="preserve">You want the top most </w:t>
      </w:r>
      <w:proofErr w:type="gramStart"/>
      <w:r>
        <w:t>row</w:t>
      </w:r>
      <w:proofErr w:type="gramEnd"/>
      <w:r>
        <w:t xml:space="preserve"> to contain variable labels</w:t>
      </w:r>
    </w:p>
    <w:p w14:paraId="60E19491" w14:textId="77777777" w:rsidR="008867EF" w:rsidRDefault="008867EF" w:rsidP="00F14E2B">
      <w:pPr>
        <w:pStyle w:val="PaperBody"/>
        <w:tabs>
          <w:tab w:val="left" w:pos="851"/>
        </w:tabs>
        <w:ind w:left="567"/>
        <w:rPr>
          <w:color w:val="000000" w:themeColor="text1"/>
          <w:lang w:val="en-CA"/>
        </w:rPr>
      </w:pPr>
      <w:r>
        <w:t>W</w:t>
      </w:r>
      <w:r>
        <w:tab/>
      </w:r>
      <w:r w:rsidRPr="00A828BC">
        <w:rPr>
          <w:color w:val="000000" w:themeColor="text1"/>
          <w:lang w:val="en-CA"/>
        </w:rPr>
        <w:t>Provide window for user input during run</w:t>
      </w:r>
    </w:p>
    <w:p w14:paraId="490D6E18" w14:textId="77777777" w:rsidR="008867EF" w:rsidRDefault="008867EF" w:rsidP="00F14E2B">
      <w:pPr>
        <w:pStyle w:val="PaperBody"/>
      </w:pPr>
    </w:p>
    <w:p w14:paraId="23456C62" w14:textId="77777777" w:rsidR="008867EF" w:rsidRDefault="008867EF" w:rsidP="00F14E2B">
      <w:pPr>
        <w:pStyle w:val="PaperBody"/>
        <w:ind w:firstLine="284"/>
      </w:pPr>
      <w:proofErr w:type="gramStart"/>
      <w:r>
        <w:rPr>
          <w:b/>
        </w:rPr>
        <w:t>range</w:t>
      </w:r>
      <w:proofErr w:type="gramEnd"/>
      <w:r>
        <w:rPr>
          <w:b/>
        </w:rPr>
        <w:t xml:space="preserve"> </w:t>
      </w:r>
      <w:r>
        <w:t>is the parameter you would use to indicate the upper left cell where you want the table to begin.  The default value is: A1</w:t>
      </w:r>
      <w:r w:rsidRPr="007F4218">
        <w:t xml:space="preserve"> </w:t>
      </w:r>
      <w:proofErr w:type="gramStart"/>
      <w:r>
        <w:t>Any</w:t>
      </w:r>
      <w:proofErr w:type="gramEnd"/>
      <w:r>
        <w:t xml:space="preserve"> one of the following values can be used:</w:t>
      </w:r>
    </w:p>
    <w:p w14:paraId="395BA107" w14:textId="77777777" w:rsidR="008867EF" w:rsidRDefault="008867EF" w:rsidP="00F14E2B">
      <w:pPr>
        <w:pStyle w:val="PaperBody"/>
        <w:tabs>
          <w:tab w:val="left" w:pos="851"/>
        </w:tabs>
        <w:ind w:left="567"/>
        <w:rPr>
          <w:color w:val="000000" w:themeColor="text1"/>
          <w:lang w:val="en-CA"/>
        </w:rPr>
      </w:pPr>
      <w:r>
        <w:rPr>
          <w:color w:val="000000" w:themeColor="text1"/>
          <w:lang w:val="en-CA"/>
        </w:rPr>
        <w:t>Any valid Excel cell name</w:t>
      </w:r>
    </w:p>
    <w:p w14:paraId="0B3D5094" w14:textId="77777777" w:rsidR="008867EF" w:rsidRPr="00A828BC" w:rsidRDefault="008867EF" w:rsidP="00F14E2B">
      <w:pPr>
        <w:pStyle w:val="PaperBody"/>
        <w:tabs>
          <w:tab w:val="left" w:pos="851"/>
        </w:tabs>
        <w:ind w:left="567"/>
        <w:rPr>
          <w:color w:val="000000" w:themeColor="text1"/>
          <w:lang w:val="en-CA"/>
        </w:rPr>
      </w:pPr>
      <w:r w:rsidRPr="00A828BC">
        <w:rPr>
          <w:color w:val="000000" w:themeColor="text1"/>
          <w:lang w:val="en-CA"/>
        </w:rPr>
        <w:t xml:space="preserve">W    </w:t>
      </w:r>
      <w:r>
        <w:rPr>
          <w:color w:val="000000" w:themeColor="text1"/>
          <w:lang w:val="en-CA"/>
        </w:rPr>
        <w:t xml:space="preserve"> </w:t>
      </w:r>
      <w:r w:rsidRPr="00A828BC">
        <w:rPr>
          <w:color w:val="000000" w:themeColor="text1"/>
          <w:lang w:val="en-CA"/>
        </w:rPr>
        <w:t>Provide window for user input during run</w:t>
      </w:r>
    </w:p>
    <w:p w14:paraId="6C7B1C43" w14:textId="77777777" w:rsidR="008867EF" w:rsidRDefault="008867EF" w:rsidP="00F14E2B">
      <w:pPr>
        <w:pStyle w:val="PaperBody"/>
        <w:ind w:firstLine="284"/>
      </w:pPr>
      <w:r>
        <w:rPr>
          <w:b/>
        </w:rPr>
        <w:t xml:space="preserve">template </w:t>
      </w:r>
      <w:r>
        <w:t xml:space="preserve">If you have a preformatted Excel template(or workbook)  that matches the dataset you are exporting, use this parameter  to specify the template’s path and filename (e.g.,  </w:t>
      </w:r>
      <w:r w:rsidRPr="00C81479">
        <w:t>template=d:\art\template.xltx</w:t>
      </w:r>
      <w:r>
        <w:t xml:space="preserve"> ). Any one of the following values can be used:</w:t>
      </w:r>
    </w:p>
    <w:p w14:paraId="49F8199F" w14:textId="77777777" w:rsidR="008867EF" w:rsidRDefault="008867EF" w:rsidP="00F14E2B">
      <w:pPr>
        <w:pStyle w:val="PaperBody"/>
        <w:tabs>
          <w:tab w:val="left" w:pos="851"/>
        </w:tabs>
        <w:ind w:left="567"/>
        <w:rPr>
          <w:color w:val="000000" w:themeColor="text1"/>
          <w:lang w:val="en-CA"/>
        </w:rPr>
      </w:pPr>
      <w:r>
        <w:rPr>
          <w:color w:val="000000" w:themeColor="text1"/>
          <w:lang w:val="en-CA"/>
        </w:rPr>
        <w:t>Any existing workbook or template filename (including path)</w:t>
      </w:r>
    </w:p>
    <w:p w14:paraId="4DFBB62A" w14:textId="77777777" w:rsidR="008867EF" w:rsidRPr="00A828BC" w:rsidRDefault="008867EF" w:rsidP="00F14E2B">
      <w:pPr>
        <w:pStyle w:val="PaperBody"/>
        <w:tabs>
          <w:tab w:val="left" w:pos="851"/>
        </w:tabs>
        <w:ind w:left="567"/>
        <w:rPr>
          <w:color w:val="000000" w:themeColor="text1"/>
          <w:lang w:val="en-CA"/>
        </w:rPr>
      </w:pPr>
      <w:proofErr w:type="gramStart"/>
      <w:r w:rsidRPr="00A828BC">
        <w:rPr>
          <w:color w:val="000000" w:themeColor="text1"/>
          <w:lang w:val="en-CA"/>
        </w:rPr>
        <w:t xml:space="preserve">Null </w:t>
      </w:r>
      <w:r>
        <w:rPr>
          <w:color w:val="000000" w:themeColor="text1"/>
          <w:lang w:val="en-CA"/>
        </w:rPr>
        <w:t xml:space="preserve"> No</w:t>
      </w:r>
      <w:proofErr w:type="gramEnd"/>
      <w:r>
        <w:rPr>
          <w:color w:val="000000" w:themeColor="text1"/>
          <w:lang w:val="en-CA"/>
        </w:rPr>
        <w:t xml:space="preserve"> template is to be used</w:t>
      </w:r>
    </w:p>
    <w:p w14:paraId="4C883516" w14:textId="77777777" w:rsidR="008867EF" w:rsidRPr="00A828BC" w:rsidRDefault="008867EF" w:rsidP="00F14E2B">
      <w:pPr>
        <w:pStyle w:val="PaperBody"/>
        <w:tabs>
          <w:tab w:val="left" w:pos="851"/>
        </w:tabs>
        <w:ind w:left="567"/>
        <w:rPr>
          <w:color w:val="000000" w:themeColor="text1"/>
          <w:lang w:val="en-CA"/>
        </w:rPr>
      </w:pPr>
      <w:r w:rsidRPr="00A828BC">
        <w:rPr>
          <w:color w:val="000000" w:themeColor="text1"/>
          <w:lang w:val="en-CA"/>
        </w:rPr>
        <w:t xml:space="preserve">W    </w:t>
      </w:r>
      <w:r>
        <w:rPr>
          <w:color w:val="000000" w:themeColor="text1"/>
          <w:lang w:val="en-CA"/>
        </w:rPr>
        <w:t xml:space="preserve"> </w:t>
      </w:r>
      <w:r w:rsidRPr="00A828BC">
        <w:rPr>
          <w:color w:val="000000" w:themeColor="text1"/>
          <w:lang w:val="en-CA"/>
        </w:rPr>
        <w:t>Provide window for user input during run</w:t>
      </w:r>
    </w:p>
    <w:p w14:paraId="059256F4" w14:textId="77777777" w:rsidR="008867EF" w:rsidRDefault="008867EF" w:rsidP="00F14E2B">
      <w:pPr>
        <w:pStyle w:val="PaperBody"/>
        <w:ind w:firstLine="284"/>
      </w:pPr>
      <w:proofErr w:type="gramStart"/>
      <w:r>
        <w:rPr>
          <w:b/>
        </w:rPr>
        <w:t>templatesheet</w:t>
      </w:r>
      <w:proofErr w:type="gramEnd"/>
      <w:r>
        <w:rPr>
          <w:b/>
        </w:rPr>
        <w:t xml:space="preserve"> </w:t>
      </w:r>
      <w:r>
        <w:t>If you include the</w:t>
      </w:r>
      <w:r w:rsidRPr="00C81479">
        <w:rPr>
          <w:i/>
        </w:rPr>
        <w:t xml:space="preserve"> template</w:t>
      </w:r>
      <w:r>
        <w:t xml:space="preserve"> parameter you </w:t>
      </w:r>
      <w:r w:rsidRPr="00C81479">
        <w:rPr>
          <w:i/>
        </w:rPr>
        <w:t>must</w:t>
      </w:r>
      <w:r>
        <w:t xml:space="preserve"> use this parameter  to specify the Worksheet that contains the template you want to apply (e.g.,  </w:t>
      </w:r>
      <w:r w:rsidRPr="00C81479">
        <w:t>template</w:t>
      </w:r>
      <w:r>
        <w:t>sheet</w:t>
      </w:r>
      <w:r w:rsidRPr="00C81479">
        <w:t>=</w:t>
      </w:r>
      <w:r>
        <w:t>template ). Any one of the following values can be used:</w:t>
      </w:r>
    </w:p>
    <w:p w14:paraId="5A1E7D2B" w14:textId="77777777" w:rsidR="008867EF" w:rsidRDefault="008867EF" w:rsidP="00F14E2B">
      <w:pPr>
        <w:pStyle w:val="PaperBody"/>
        <w:tabs>
          <w:tab w:val="left" w:pos="851"/>
        </w:tabs>
        <w:ind w:left="567"/>
        <w:rPr>
          <w:color w:val="000000" w:themeColor="text1"/>
          <w:lang w:val="en-CA"/>
        </w:rPr>
      </w:pPr>
      <w:r>
        <w:rPr>
          <w:color w:val="000000" w:themeColor="text1"/>
          <w:lang w:val="en-CA"/>
        </w:rPr>
        <w:t>Any existing worksheet name</w:t>
      </w:r>
    </w:p>
    <w:p w14:paraId="5EB4D31B" w14:textId="77777777" w:rsidR="008867EF" w:rsidRPr="00A828BC" w:rsidRDefault="008867EF" w:rsidP="00F14E2B">
      <w:pPr>
        <w:pStyle w:val="PaperBody"/>
        <w:tabs>
          <w:tab w:val="left" w:pos="851"/>
        </w:tabs>
        <w:ind w:left="567"/>
        <w:rPr>
          <w:color w:val="000000" w:themeColor="text1"/>
          <w:lang w:val="en-CA"/>
        </w:rPr>
      </w:pPr>
      <w:r w:rsidRPr="00A828BC">
        <w:rPr>
          <w:color w:val="000000" w:themeColor="text1"/>
          <w:lang w:val="en-CA"/>
        </w:rPr>
        <w:t xml:space="preserve">W    </w:t>
      </w:r>
      <w:r>
        <w:rPr>
          <w:color w:val="000000" w:themeColor="text1"/>
          <w:lang w:val="en-CA"/>
        </w:rPr>
        <w:t xml:space="preserve"> </w:t>
      </w:r>
      <w:r w:rsidRPr="00A828BC">
        <w:rPr>
          <w:color w:val="000000" w:themeColor="text1"/>
          <w:lang w:val="en-CA"/>
        </w:rPr>
        <w:t>Provide window for user input during run</w:t>
      </w:r>
    </w:p>
    <w:p w14:paraId="3B7A88CE" w14:textId="77777777" w:rsidR="008867EF" w:rsidRDefault="008867EF" w:rsidP="00F14E2B">
      <w:pPr>
        <w:pStyle w:val="PaperBody"/>
        <w:ind w:firstLine="284"/>
      </w:pPr>
      <w:proofErr w:type="gramStart"/>
      <w:r>
        <w:rPr>
          <w:b/>
        </w:rPr>
        <w:t>useformats</w:t>
      </w:r>
      <w:proofErr w:type="gramEnd"/>
      <w:r>
        <w:rPr>
          <w:b/>
        </w:rPr>
        <w:t xml:space="preserve"> </w:t>
      </w:r>
      <w:r>
        <w:t xml:space="preserve">is the parameter you would use to indicate whether you want a dataset’s formats applied when you are exporting its data. The default value of this parameter is: N. </w:t>
      </w:r>
      <w:proofErr w:type="gramStart"/>
      <w:r>
        <w:t>Any</w:t>
      </w:r>
      <w:proofErr w:type="gramEnd"/>
      <w:r>
        <w:t xml:space="preserve"> one of the following values can be used:</w:t>
      </w:r>
    </w:p>
    <w:p w14:paraId="66DF14D6" w14:textId="77777777" w:rsidR="008867EF" w:rsidRDefault="008867EF" w:rsidP="00A973EE">
      <w:pPr>
        <w:pStyle w:val="PaperBody"/>
        <w:tabs>
          <w:tab w:val="left" w:pos="851"/>
        </w:tabs>
        <w:ind w:left="567"/>
      </w:pPr>
      <w:r>
        <w:t>Y</w:t>
      </w:r>
      <w:r>
        <w:tab/>
        <w:t>You want a dataset’s formats to be applied</w:t>
      </w:r>
    </w:p>
    <w:p w14:paraId="172F32F5" w14:textId="77777777" w:rsidR="008867EF" w:rsidRDefault="008867EF" w:rsidP="00A973EE">
      <w:pPr>
        <w:pStyle w:val="PaperBody"/>
        <w:tabs>
          <w:tab w:val="left" w:pos="851"/>
        </w:tabs>
        <w:ind w:left="567"/>
      </w:pPr>
      <w:r>
        <w:t>N</w:t>
      </w:r>
      <w:r>
        <w:tab/>
        <w:t>You don’t want a dataset’s formats to be applied</w:t>
      </w:r>
    </w:p>
    <w:p w14:paraId="08C292FC" w14:textId="77777777" w:rsidR="008867EF" w:rsidRDefault="008867EF" w:rsidP="00A973EE">
      <w:pPr>
        <w:pStyle w:val="PaperBody"/>
        <w:tabs>
          <w:tab w:val="left" w:pos="851"/>
        </w:tabs>
        <w:ind w:left="567"/>
        <w:rPr>
          <w:color w:val="000000" w:themeColor="text1"/>
          <w:lang w:val="en-CA"/>
        </w:rPr>
      </w:pPr>
      <w:r>
        <w:t>W</w:t>
      </w:r>
      <w:r>
        <w:tab/>
      </w:r>
      <w:r w:rsidRPr="00A828BC">
        <w:rPr>
          <w:color w:val="000000" w:themeColor="text1"/>
          <w:lang w:val="en-CA"/>
        </w:rPr>
        <w:t>Provide window for user input during run</w:t>
      </w:r>
    </w:p>
    <w:p w14:paraId="6F7EAAA2" w14:textId="77777777" w:rsidR="008867EF" w:rsidRPr="003452AB" w:rsidRDefault="008867EF" w:rsidP="00A973EE">
      <w:pPr>
        <w:pStyle w:val="PaperBody"/>
        <w:ind w:firstLine="284"/>
        <w:rPr>
          <w:color w:val="000000" w:themeColor="text1"/>
          <w:lang w:val="en-CA"/>
        </w:rPr>
      </w:pPr>
      <w:proofErr w:type="gramStart"/>
      <w:r>
        <w:rPr>
          <w:b/>
        </w:rPr>
        <w:t>usenotepad</w:t>
      </w:r>
      <w:proofErr w:type="gramEnd"/>
      <w:r>
        <w:rPr>
          <w:b/>
        </w:rPr>
        <w:t xml:space="preserve"> </w:t>
      </w:r>
      <w:r w:rsidRPr="003B33E0">
        <w:rPr>
          <w:color w:val="000000" w:themeColor="text1"/>
          <w:lang w:val="en-CA"/>
        </w:rPr>
        <w:t>If you're running this macro on a system that doesn’t provide direct access to your computer’s clipboard</w:t>
      </w:r>
      <w:r>
        <w:rPr>
          <w:color w:val="000000" w:themeColor="text1"/>
          <w:lang w:val="en-CA"/>
        </w:rPr>
        <w:t xml:space="preserve"> (e.g., a server)</w:t>
      </w:r>
      <w:r w:rsidRPr="003B33E0">
        <w:rPr>
          <w:color w:val="000000" w:themeColor="text1"/>
          <w:lang w:val="en-CA"/>
        </w:rPr>
        <w:t>,</w:t>
      </w:r>
      <w:r>
        <w:rPr>
          <w:color w:val="000000" w:themeColor="text1"/>
          <w:lang w:val="en-CA"/>
        </w:rPr>
        <w:t xml:space="preserve"> </w:t>
      </w:r>
      <w:r w:rsidRPr="003B33E0">
        <w:rPr>
          <w:color w:val="000000" w:themeColor="text1"/>
          <w:lang w:val="en-CA"/>
        </w:rPr>
        <w:t>or have an Excel configuration that clears the clipboard upon opening,</w:t>
      </w:r>
      <w:r>
        <w:rPr>
          <w:color w:val="000000" w:themeColor="text1"/>
          <w:lang w:val="en-CA"/>
        </w:rPr>
        <w:t xml:space="preserve"> </w:t>
      </w:r>
      <w:r w:rsidRPr="003B33E0">
        <w:rPr>
          <w:color w:val="000000" w:themeColor="text1"/>
          <w:lang w:val="en-CA"/>
        </w:rPr>
        <w:t>set this parameter to equal 'Y'. You should only use this parameter if</w:t>
      </w:r>
      <w:r>
        <w:rPr>
          <w:color w:val="000000" w:themeColor="text1"/>
          <w:lang w:val="en-CA"/>
        </w:rPr>
        <w:t xml:space="preserve"> </w:t>
      </w:r>
      <w:r w:rsidRPr="003B33E0">
        <w:rPr>
          <w:color w:val="000000" w:themeColor="text1"/>
          <w:lang w:val="en-CA"/>
        </w:rPr>
        <w:t>you meet one of the above conditions, as it is less efficient than the</w:t>
      </w:r>
      <w:r>
        <w:rPr>
          <w:color w:val="000000" w:themeColor="text1"/>
          <w:lang w:val="en-CA"/>
        </w:rPr>
        <w:t xml:space="preserve"> </w:t>
      </w:r>
      <w:r w:rsidRPr="003B33E0">
        <w:rPr>
          <w:color w:val="000000" w:themeColor="text1"/>
          <w:lang w:val="en-CA"/>
        </w:rPr>
        <w:t xml:space="preserve">method used </w:t>
      </w:r>
      <w:r>
        <w:rPr>
          <w:color w:val="000000" w:themeColor="text1"/>
          <w:lang w:val="en-CA"/>
        </w:rPr>
        <w:t>for</w:t>
      </w:r>
      <w:r w:rsidRPr="003B33E0">
        <w:rPr>
          <w:color w:val="000000" w:themeColor="text1"/>
          <w:lang w:val="en-CA"/>
        </w:rPr>
        <w:t xml:space="preserve"> this parameter</w:t>
      </w:r>
      <w:r>
        <w:rPr>
          <w:color w:val="000000" w:themeColor="text1"/>
          <w:lang w:val="en-CA"/>
        </w:rPr>
        <w:t>’s default value (i.e., N)</w:t>
      </w:r>
      <w:r w:rsidRPr="003B33E0">
        <w:rPr>
          <w:color w:val="000000" w:themeColor="text1"/>
          <w:lang w:val="en-CA"/>
        </w:rPr>
        <w:t>. Any one of the following</w:t>
      </w:r>
      <w:r>
        <w:rPr>
          <w:color w:val="000000" w:themeColor="text1"/>
          <w:lang w:val="en-CA"/>
        </w:rPr>
        <w:t xml:space="preserve"> </w:t>
      </w:r>
      <w:r w:rsidRPr="003B33E0">
        <w:rPr>
          <w:color w:val="000000" w:themeColor="text1"/>
          <w:lang w:val="en-CA"/>
        </w:rPr>
        <w:t>values can be used:</w:t>
      </w:r>
    </w:p>
    <w:p w14:paraId="6964F5F2" w14:textId="77777777" w:rsidR="008867EF" w:rsidRPr="00A828BC" w:rsidRDefault="008867EF" w:rsidP="00A973EE">
      <w:pPr>
        <w:pStyle w:val="PaperBody"/>
        <w:tabs>
          <w:tab w:val="left" w:pos="851"/>
        </w:tabs>
        <w:ind w:left="567"/>
        <w:rPr>
          <w:color w:val="000000" w:themeColor="text1"/>
          <w:lang w:val="en-CA"/>
        </w:rPr>
      </w:pPr>
      <w:r>
        <w:rPr>
          <w:color w:val="000000" w:themeColor="text1"/>
          <w:lang w:val="en-CA"/>
        </w:rPr>
        <w:t>N</w:t>
      </w:r>
      <w:r w:rsidRPr="00A828BC">
        <w:rPr>
          <w:color w:val="000000" w:themeColor="text1"/>
          <w:lang w:val="en-CA"/>
        </w:rPr>
        <w:t xml:space="preserve"> </w:t>
      </w:r>
      <w:r>
        <w:rPr>
          <w:color w:val="000000" w:themeColor="text1"/>
          <w:lang w:val="en-CA"/>
        </w:rPr>
        <w:t xml:space="preserve"> Don’t use Notepad</w:t>
      </w:r>
    </w:p>
    <w:p w14:paraId="613C30BC" w14:textId="77777777" w:rsidR="008867EF" w:rsidRPr="00A828BC" w:rsidRDefault="008867EF" w:rsidP="00A973EE">
      <w:pPr>
        <w:pStyle w:val="PaperBody"/>
        <w:tabs>
          <w:tab w:val="left" w:pos="851"/>
        </w:tabs>
        <w:ind w:left="567"/>
        <w:rPr>
          <w:color w:val="000000" w:themeColor="text1"/>
          <w:lang w:val="en-CA"/>
        </w:rPr>
      </w:pPr>
      <w:r>
        <w:rPr>
          <w:color w:val="000000" w:themeColor="text1"/>
          <w:lang w:val="en-CA"/>
        </w:rPr>
        <w:t>Y  Use your system’s or server’s version of Notepad</w:t>
      </w:r>
    </w:p>
    <w:p w14:paraId="29BF752B" w14:textId="2A35FD3B" w:rsidR="008867EF" w:rsidRDefault="008867EF" w:rsidP="00A973EE">
      <w:pPr>
        <w:pStyle w:val="PaperBody"/>
        <w:ind w:firstLine="284"/>
      </w:pPr>
      <w:proofErr w:type="gramStart"/>
      <w:r>
        <w:rPr>
          <w:b/>
        </w:rPr>
        <w:t>pivot</w:t>
      </w:r>
      <w:proofErr w:type="gramEnd"/>
      <w:r w:rsidR="00A973EE">
        <w:rPr>
          <w:color w:val="000000" w:themeColor="text1"/>
          <w:lang w:val="en-CA"/>
        </w:rPr>
        <w:t xml:space="preserve"> </w:t>
      </w:r>
      <w:r w:rsidRPr="00194973">
        <w:rPr>
          <w:color w:val="000000" w:themeColor="text1"/>
          <w:lang w:val="en-CA"/>
        </w:rPr>
        <w:t xml:space="preserve">  If you want </w:t>
      </w:r>
      <w:r>
        <w:rPr>
          <w:color w:val="000000" w:themeColor="text1"/>
          <w:lang w:val="en-CA"/>
        </w:rPr>
        <w:t xml:space="preserve">a </w:t>
      </w:r>
      <w:r w:rsidRPr="00194973">
        <w:rPr>
          <w:color w:val="000000" w:themeColor="text1"/>
          <w:lang w:val="en-CA"/>
        </w:rPr>
        <w:t>pivot table</w:t>
      </w:r>
      <w:r>
        <w:rPr>
          <w:color w:val="000000" w:themeColor="text1"/>
          <w:lang w:val="en-CA"/>
        </w:rPr>
        <w:t xml:space="preserve"> created</w:t>
      </w:r>
      <w:r w:rsidRPr="00194973">
        <w:rPr>
          <w:color w:val="000000" w:themeColor="text1"/>
          <w:lang w:val="en-CA"/>
        </w:rPr>
        <w:t>, this parameter should</w:t>
      </w:r>
      <w:r>
        <w:rPr>
          <w:color w:val="000000" w:themeColor="text1"/>
          <w:lang w:val="en-CA"/>
        </w:rPr>
        <w:t xml:space="preserve"> </w:t>
      </w:r>
      <w:r w:rsidRPr="00194973">
        <w:rPr>
          <w:color w:val="000000" w:themeColor="text1"/>
          <w:lang w:val="en-CA"/>
        </w:rPr>
        <w:t xml:space="preserve">contain a space separated list of all of the </w:t>
      </w:r>
      <w:r>
        <w:rPr>
          <w:color w:val="000000" w:themeColor="text1"/>
          <w:lang w:val="en-CA"/>
        </w:rPr>
        <w:t>class</w:t>
      </w:r>
      <w:r w:rsidRPr="00194973">
        <w:rPr>
          <w:color w:val="000000" w:themeColor="text1"/>
          <w:lang w:val="en-CA"/>
        </w:rPr>
        <w:t xml:space="preserve"> variables you</w:t>
      </w:r>
      <w:r>
        <w:rPr>
          <w:color w:val="000000" w:themeColor="text1"/>
          <w:lang w:val="en-CA"/>
        </w:rPr>
        <w:t xml:space="preserve"> </w:t>
      </w:r>
      <w:r w:rsidRPr="00194973">
        <w:rPr>
          <w:color w:val="000000" w:themeColor="text1"/>
          <w:lang w:val="en-CA"/>
        </w:rPr>
        <w:t>want to use as class variables, followed by another</w:t>
      </w:r>
      <w:r>
        <w:rPr>
          <w:color w:val="000000" w:themeColor="text1"/>
          <w:lang w:val="en-CA"/>
        </w:rPr>
        <w:t xml:space="preserve"> </w:t>
      </w:r>
      <w:r w:rsidRPr="00194973">
        <w:rPr>
          <w:color w:val="000000" w:themeColor="text1"/>
          <w:lang w:val="en-CA"/>
        </w:rPr>
        <w:t xml:space="preserve">space, and the name of the </w:t>
      </w:r>
      <w:r>
        <w:rPr>
          <w:color w:val="000000" w:themeColor="text1"/>
          <w:lang w:val="en-CA"/>
        </w:rPr>
        <w:t>analysis variable</w:t>
      </w:r>
      <w:r w:rsidRPr="00194973">
        <w:rPr>
          <w:color w:val="000000" w:themeColor="text1"/>
        </w:rPr>
        <w:t>.</w:t>
      </w:r>
      <w:r>
        <w:rPr>
          <w:color w:val="000000" w:themeColor="text1"/>
        </w:rPr>
        <w:t xml:space="preserve"> </w:t>
      </w:r>
      <w:r>
        <w:t>Any one of the following values can be used:</w:t>
      </w:r>
    </w:p>
    <w:p w14:paraId="30FECE09" w14:textId="77777777" w:rsidR="008867EF" w:rsidRDefault="008867EF" w:rsidP="00A973EE">
      <w:pPr>
        <w:pStyle w:val="PaperBody"/>
        <w:tabs>
          <w:tab w:val="left" w:pos="851"/>
        </w:tabs>
        <w:ind w:left="567"/>
        <w:rPr>
          <w:color w:val="000000" w:themeColor="text1"/>
          <w:lang w:val="en-CA"/>
        </w:rPr>
      </w:pPr>
      <w:r>
        <w:rPr>
          <w:color w:val="000000" w:themeColor="text1"/>
          <w:lang w:val="en-CA"/>
        </w:rPr>
        <w:t>Space separated list of variable names</w:t>
      </w:r>
    </w:p>
    <w:p w14:paraId="3A32F9D3" w14:textId="77777777" w:rsidR="008867EF" w:rsidRPr="00194973" w:rsidRDefault="008867EF" w:rsidP="00A973EE">
      <w:pPr>
        <w:pStyle w:val="PaperBody"/>
        <w:tabs>
          <w:tab w:val="left" w:pos="851"/>
        </w:tabs>
        <w:ind w:left="567"/>
        <w:rPr>
          <w:color w:val="000000" w:themeColor="text1"/>
          <w:lang w:val="en-CA"/>
        </w:rPr>
      </w:pPr>
      <w:r w:rsidRPr="00A828BC">
        <w:rPr>
          <w:color w:val="000000" w:themeColor="text1"/>
          <w:lang w:val="en-CA"/>
        </w:rPr>
        <w:t xml:space="preserve">W    </w:t>
      </w:r>
      <w:r>
        <w:rPr>
          <w:color w:val="000000" w:themeColor="text1"/>
          <w:lang w:val="en-CA"/>
        </w:rPr>
        <w:t xml:space="preserve"> </w:t>
      </w:r>
      <w:r w:rsidRPr="00A828BC">
        <w:rPr>
          <w:color w:val="000000" w:themeColor="text1"/>
          <w:lang w:val="en-CA"/>
        </w:rPr>
        <w:t>Provide w</w:t>
      </w:r>
      <w:r>
        <w:rPr>
          <w:color w:val="000000" w:themeColor="text1"/>
          <w:lang w:val="en-CA"/>
        </w:rPr>
        <w:t>indow for user input during run</w:t>
      </w:r>
    </w:p>
    <w:p w14:paraId="74407E52" w14:textId="77777777" w:rsidR="00A973EE" w:rsidRDefault="00A973EE" w:rsidP="00F14E2B">
      <w:pPr>
        <w:pStyle w:val="PaperBody"/>
      </w:pPr>
    </w:p>
    <w:p w14:paraId="50A6E33A" w14:textId="77777777" w:rsidR="008867EF" w:rsidRDefault="008867EF" w:rsidP="00F14E2B">
      <w:pPr>
        <w:pStyle w:val="PaperBody"/>
      </w:pPr>
      <w:r>
        <w:t xml:space="preserve">Of course, some of the options might be meaningless for some of the types. For example, it would be meaningless to define a range if the task were to copy a dataset to your computer’s clipboard. The following call would create a Workbook called c:\temp\class.xlsx, from sashelp.class, including a worksheet called </w:t>
      </w:r>
      <w:r>
        <w:rPr>
          <w:i/>
        </w:rPr>
        <w:t>class</w:t>
      </w:r>
      <w:r>
        <w:t>:</w:t>
      </w:r>
    </w:p>
    <w:p w14:paraId="2D67FE2A" w14:textId="77777777" w:rsidR="008867EF" w:rsidRPr="00032922" w:rsidRDefault="008867EF" w:rsidP="00A973EE">
      <w:pPr>
        <w:pStyle w:val="PaperBody"/>
        <w:ind w:left="284"/>
        <w:rPr>
          <w:rFonts w:ascii="Courier New" w:hAnsi="Courier New" w:cs="Courier New"/>
        </w:rPr>
      </w:pPr>
      <w:r w:rsidRPr="00032922">
        <w:rPr>
          <w:rFonts w:ascii="Courier New" w:hAnsi="Courier New" w:cs="Courier New"/>
        </w:rPr>
        <w:t>%</w:t>
      </w:r>
      <w:proofErr w:type="gramStart"/>
      <w:r w:rsidRPr="00032922">
        <w:rPr>
          <w:rFonts w:ascii="Courier New" w:hAnsi="Courier New" w:cs="Courier New"/>
        </w:rPr>
        <w:t>exportxl</w:t>
      </w:r>
      <w:r>
        <w:rPr>
          <w:rFonts w:ascii="Courier New" w:hAnsi="Courier New" w:cs="Courier New"/>
        </w:rPr>
        <w:t>(</w:t>
      </w:r>
      <w:proofErr w:type="gramEnd"/>
      <w:r>
        <w:rPr>
          <w:rFonts w:ascii="Courier New" w:hAnsi="Courier New" w:cs="Courier New"/>
        </w:rPr>
        <w:t xml:space="preserve">data=sashelp.class, </w:t>
      </w:r>
      <w:r w:rsidRPr="00032922">
        <w:rPr>
          <w:rFonts w:ascii="Courier New" w:hAnsi="Courier New" w:cs="Courier New"/>
        </w:rPr>
        <w:t>outfile=c:\</w:t>
      </w:r>
      <w:r>
        <w:rPr>
          <w:rFonts w:ascii="Courier New" w:hAnsi="Courier New" w:cs="Courier New"/>
        </w:rPr>
        <w:t>temp\class.xlsx</w:t>
      </w:r>
      <w:r w:rsidRPr="00032922">
        <w:rPr>
          <w:rFonts w:ascii="Courier New" w:hAnsi="Courier New" w:cs="Courier New"/>
        </w:rPr>
        <w:t>)</w:t>
      </w:r>
    </w:p>
    <w:p w14:paraId="098E5FC9" w14:textId="77777777" w:rsidR="008867EF" w:rsidRDefault="008867EF" w:rsidP="008867EF">
      <w:pPr>
        <w:rPr>
          <w:rFonts w:ascii="Arial" w:hAnsi="Arial" w:cs="Arial"/>
          <w:b/>
        </w:rPr>
      </w:pPr>
      <w:r>
        <w:rPr>
          <w:rFonts w:ascii="Arial" w:hAnsi="Arial" w:cs="Arial"/>
          <w:b/>
        </w:rPr>
        <w:br w:type="page"/>
      </w:r>
    </w:p>
    <w:p w14:paraId="35FD6348" w14:textId="77777777" w:rsidR="008867EF" w:rsidRPr="00E34164" w:rsidRDefault="008867EF" w:rsidP="00A973EE">
      <w:pPr>
        <w:pStyle w:val="Heading2"/>
      </w:pPr>
      <w:r>
        <w:lastRenderedPageBreak/>
        <w:t>USING EXCEL TEMPLATES</w:t>
      </w:r>
    </w:p>
    <w:p w14:paraId="54D6A303" w14:textId="77777777" w:rsidR="008867EF" w:rsidRDefault="008867EF" w:rsidP="00A973EE">
      <w:pPr>
        <w:pStyle w:val="PaperBody"/>
      </w:pPr>
      <w:r>
        <w:t xml:space="preserve">An Excel template worksheet is shown, below, in Figure 3.  As you can see, an Excel template is simply an Excel workbook that has been saved as an Excel template, thus either has an xltx or xltm extension. With the </w:t>
      </w:r>
      <w:r w:rsidRPr="00705C8C">
        <w:rPr>
          <w:i/>
        </w:rPr>
        <w:t>exportxl</w:t>
      </w:r>
      <w:r>
        <w:t xml:space="preserve"> macro you can specify any Excel template, or existing Excel workbook (i.e., xls or xlsx file), as a template The template shown in Figure 3, which we created as c:\art\template.xltx, has variable names formatted using a different font than the cells under them, as well as a different color for each variable name, and various highlighting to better differentiate each row.</w:t>
      </w:r>
    </w:p>
    <w:p w14:paraId="49388C78" w14:textId="77777777" w:rsidR="008867EF" w:rsidRDefault="008867EF" w:rsidP="00A973EE">
      <w:pPr>
        <w:pStyle w:val="PaperBody"/>
      </w:pPr>
    </w:p>
    <w:p w14:paraId="1971C464" w14:textId="77777777" w:rsidR="008867EF" w:rsidRDefault="008867EF" w:rsidP="00A973EE">
      <w:pPr>
        <w:pStyle w:val="PaperBody"/>
      </w:pPr>
      <w:r>
        <w:t>Cells H19:J20 contain formulas that calculate the average age, height and weight for males and females, respectively.  Finally, cells F14:LG15 contain formulas, while cells D1:G10 and cells J1:M10 contain line charts that will compare the average heights and weights of the males and females included in the data.</w:t>
      </w:r>
    </w:p>
    <w:p w14:paraId="3C880047" w14:textId="77777777" w:rsidR="008867EF" w:rsidRDefault="008867EF" w:rsidP="008867EF">
      <w:pPr>
        <w:jc w:val="both"/>
        <w:rPr>
          <w:rFonts w:ascii="Arial" w:hAnsi="Arial" w:cs="Arial"/>
          <w:sz w:val="18"/>
          <w:szCs w:val="18"/>
        </w:rPr>
      </w:pPr>
    </w:p>
    <w:p w14:paraId="487F765D" w14:textId="77777777" w:rsidR="008867EF" w:rsidRDefault="008867EF" w:rsidP="008867EF">
      <w:pPr>
        <w:jc w:val="both"/>
        <w:rPr>
          <w:rFonts w:ascii="Arial" w:hAnsi="Arial" w:cs="Arial"/>
          <w:sz w:val="18"/>
          <w:szCs w:val="18"/>
        </w:rPr>
      </w:pPr>
    </w:p>
    <w:p w14:paraId="5CECAE11" w14:textId="77777777" w:rsidR="008867EF" w:rsidRPr="00244660" w:rsidRDefault="008867EF" w:rsidP="008867EF">
      <w:pPr>
        <w:tabs>
          <w:tab w:val="left" w:pos="6804"/>
        </w:tabs>
        <w:ind w:left="1701"/>
        <w:rPr>
          <w:rFonts w:ascii="Arial" w:hAnsi="Arial" w:cs="Arial"/>
          <w:b/>
          <w:sz w:val="18"/>
          <w:szCs w:val="18"/>
        </w:rPr>
      </w:pPr>
      <w:r>
        <w:rPr>
          <w:rFonts w:ascii="Arial" w:hAnsi="Arial" w:cs="Arial"/>
          <w:b/>
          <w:sz w:val="18"/>
          <w:szCs w:val="18"/>
        </w:rPr>
        <w:t xml:space="preserve">        Figure 3</w:t>
      </w:r>
      <w:r>
        <w:rPr>
          <w:rFonts w:ascii="Arial" w:hAnsi="Arial" w:cs="Arial"/>
          <w:b/>
          <w:sz w:val="18"/>
          <w:szCs w:val="18"/>
        </w:rPr>
        <w:tab/>
        <w:t>Figure 4</w:t>
      </w:r>
    </w:p>
    <w:p w14:paraId="7EDEABAC" w14:textId="77777777" w:rsidR="008867EF" w:rsidRPr="00B612E3" w:rsidRDefault="008867EF" w:rsidP="008867EF">
      <w:pPr>
        <w:tabs>
          <w:tab w:val="left" w:pos="5812"/>
        </w:tabs>
        <w:spacing w:after="120"/>
        <w:ind w:left="1701"/>
        <w:rPr>
          <w:rFonts w:ascii="Arial" w:hAnsi="Arial" w:cs="Arial"/>
          <w:b/>
          <w:sz w:val="18"/>
          <w:szCs w:val="18"/>
        </w:rPr>
      </w:pPr>
      <w:r>
        <w:rPr>
          <w:rFonts w:ascii="Arial" w:hAnsi="Arial" w:cs="Arial"/>
          <w:b/>
          <w:sz w:val="18"/>
          <w:szCs w:val="18"/>
        </w:rPr>
        <w:t>An Excel Template</w:t>
      </w:r>
      <w:r>
        <w:rPr>
          <w:rFonts w:ascii="Arial" w:hAnsi="Arial" w:cs="Arial"/>
          <w:b/>
          <w:sz w:val="18"/>
          <w:szCs w:val="18"/>
        </w:rPr>
        <w:tab/>
        <w:t>Desired Resulting Workbook</w:t>
      </w:r>
    </w:p>
    <w:p w14:paraId="3F6CDC19" w14:textId="77777777" w:rsidR="008867EF" w:rsidRDefault="008867EF" w:rsidP="008867EF">
      <w:pPr>
        <w:jc w:val="center"/>
        <w:rPr>
          <w:rFonts w:ascii="Arial" w:hAnsi="Arial" w:cs="Arial"/>
          <w:sz w:val="18"/>
          <w:szCs w:val="18"/>
        </w:rPr>
      </w:pPr>
      <w:r>
        <w:rPr>
          <w:noProof/>
          <w:lang w:val="en-CA" w:eastAsia="en-CA"/>
        </w:rPr>
        <w:drawing>
          <wp:inline distT="0" distB="0" distL="0" distR="0" wp14:anchorId="0A26EF82" wp14:editId="12BF0108">
            <wp:extent cx="2925631" cy="17907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46875" cy="1803703"/>
                    </a:xfrm>
                    <a:prstGeom prst="rect">
                      <a:avLst/>
                    </a:prstGeom>
                  </pic:spPr>
                </pic:pic>
              </a:graphicData>
            </a:graphic>
          </wp:inline>
        </w:drawing>
      </w:r>
      <w:r>
        <w:rPr>
          <w:rFonts w:ascii="Arial" w:hAnsi="Arial" w:cs="Arial"/>
          <w:sz w:val="18"/>
          <w:szCs w:val="18"/>
        </w:rPr>
        <w:t xml:space="preserve">   </w:t>
      </w:r>
      <w:r>
        <w:rPr>
          <w:noProof/>
          <w:lang w:val="en-CA" w:eastAsia="en-CA"/>
        </w:rPr>
        <w:drawing>
          <wp:inline distT="0" distB="0" distL="0" distR="0" wp14:anchorId="4497493A" wp14:editId="7AE10E2F">
            <wp:extent cx="2771775" cy="1801369"/>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00055" cy="1819748"/>
                    </a:xfrm>
                    <a:prstGeom prst="rect">
                      <a:avLst/>
                    </a:prstGeom>
                  </pic:spPr>
                </pic:pic>
              </a:graphicData>
            </a:graphic>
          </wp:inline>
        </w:drawing>
      </w:r>
    </w:p>
    <w:p w14:paraId="4E44733D" w14:textId="77777777" w:rsidR="008867EF" w:rsidRDefault="008867EF" w:rsidP="008867EF">
      <w:pPr>
        <w:jc w:val="center"/>
        <w:rPr>
          <w:rFonts w:ascii="Arial" w:hAnsi="Arial" w:cs="Arial"/>
          <w:sz w:val="18"/>
          <w:szCs w:val="18"/>
        </w:rPr>
      </w:pPr>
    </w:p>
    <w:p w14:paraId="3305C1EE" w14:textId="77777777" w:rsidR="008867EF" w:rsidRDefault="008867EF" w:rsidP="008867EF">
      <w:pPr>
        <w:jc w:val="both"/>
        <w:rPr>
          <w:rFonts w:ascii="Arial" w:hAnsi="Arial" w:cs="Arial"/>
          <w:sz w:val="18"/>
          <w:szCs w:val="18"/>
        </w:rPr>
      </w:pPr>
    </w:p>
    <w:p w14:paraId="7EED87F8" w14:textId="77777777" w:rsidR="008867EF" w:rsidRDefault="008867EF" w:rsidP="008867EF">
      <w:pPr>
        <w:jc w:val="both"/>
        <w:rPr>
          <w:rFonts w:ascii="Arial" w:hAnsi="Arial" w:cs="Arial"/>
          <w:sz w:val="18"/>
          <w:szCs w:val="18"/>
        </w:rPr>
      </w:pPr>
    </w:p>
    <w:p w14:paraId="7986445A" w14:textId="77777777" w:rsidR="008867EF" w:rsidRDefault="008867EF" w:rsidP="00A973EE">
      <w:pPr>
        <w:pStyle w:val="PaperBody"/>
      </w:pPr>
      <w:r>
        <w:t>If your requirement was to produce a workbook (c:\temp\class_stats) that contained one worksheet labeled Jan_2015, using the template shown in Figure 3 and populated with the sashelp.class dataset, the two calls to the exportxl macro shown below would readily accomplish the result shown in Figure 4.</w:t>
      </w:r>
    </w:p>
    <w:p w14:paraId="2A8AA5A5" w14:textId="77777777" w:rsidR="008867EF" w:rsidRDefault="008867EF" w:rsidP="008867EF">
      <w:pPr>
        <w:jc w:val="both"/>
        <w:rPr>
          <w:rFonts w:ascii="Arial" w:hAnsi="Arial" w:cs="Arial"/>
          <w:sz w:val="18"/>
          <w:szCs w:val="18"/>
        </w:rPr>
      </w:pPr>
    </w:p>
    <w:p w14:paraId="24017EB7" w14:textId="77777777" w:rsidR="008867EF" w:rsidRPr="00705C8C" w:rsidRDefault="008867EF" w:rsidP="008867EF">
      <w:pPr>
        <w:ind w:left="1276"/>
        <w:rPr>
          <w:rFonts w:ascii="Arial" w:hAnsi="Arial" w:cs="Arial"/>
          <w:sz w:val="18"/>
          <w:szCs w:val="18"/>
        </w:rPr>
      </w:pPr>
      <w:r w:rsidRPr="0050548D">
        <w:rPr>
          <w:rFonts w:ascii="Courier New" w:hAnsi="Courier New" w:cs="Courier New"/>
          <w:color w:val="000000" w:themeColor="text1"/>
          <w:sz w:val="20"/>
          <w:szCs w:val="20"/>
          <w:lang w:val="en-CA"/>
        </w:rPr>
        <w:t>%</w:t>
      </w:r>
      <w:proofErr w:type="gramStart"/>
      <w:r w:rsidRPr="0050548D">
        <w:rPr>
          <w:rFonts w:ascii="Courier New" w:hAnsi="Courier New" w:cs="Courier New"/>
          <w:color w:val="000000" w:themeColor="text1"/>
          <w:sz w:val="20"/>
          <w:szCs w:val="20"/>
          <w:lang w:val="en-CA"/>
        </w:rPr>
        <w:t>exportxl(</w:t>
      </w:r>
      <w:proofErr w:type="gramEnd"/>
      <w:r w:rsidRPr="0050548D">
        <w:rPr>
          <w:rFonts w:ascii="Courier New" w:hAnsi="Courier New" w:cs="Courier New"/>
          <w:color w:val="000000" w:themeColor="text1"/>
          <w:sz w:val="20"/>
          <w:szCs w:val="20"/>
          <w:lang w:val="en-CA"/>
        </w:rPr>
        <w:t xml:space="preserve"> data=sashelp.class (keep=name sex height),</w:t>
      </w:r>
    </w:p>
    <w:p w14:paraId="6866E8CD" w14:textId="77777777" w:rsidR="008867EF" w:rsidRPr="0050548D" w:rsidRDefault="008867EF" w:rsidP="008867EF">
      <w:pPr>
        <w:autoSpaceDE w:val="0"/>
        <w:autoSpaceDN w:val="0"/>
        <w:adjustRightInd w:val="0"/>
        <w:ind w:left="2610"/>
        <w:rPr>
          <w:rFonts w:ascii="Courier New" w:hAnsi="Courier New" w:cs="Courier New"/>
          <w:color w:val="000000" w:themeColor="text1"/>
          <w:sz w:val="20"/>
          <w:szCs w:val="20"/>
          <w:lang w:val="en-CA"/>
        </w:rPr>
      </w:pPr>
      <w:r w:rsidRPr="0050548D">
        <w:rPr>
          <w:rFonts w:ascii="Courier New" w:hAnsi="Courier New" w:cs="Courier New"/>
          <w:color w:val="000000" w:themeColor="text1"/>
          <w:sz w:val="20"/>
          <w:szCs w:val="20"/>
          <w:lang w:val="en-CA"/>
        </w:rPr>
        <w:t>template=c:\temp\template.xltx,</w:t>
      </w:r>
    </w:p>
    <w:p w14:paraId="4EFDF4C3" w14:textId="77777777" w:rsidR="008867EF" w:rsidRPr="0050548D" w:rsidRDefault="008867EF" w:rsidP="008867EF">
      <w:pPr>
        <w:autoSpaceDE w:val="0"/>
        <w:autoSpaceDN w:val="0"/>
        <w:adjustRightInd w:val="0"/>
        <w:ind w:left="2610"/>
        <w:rPr>
          <w:rFonts w:ascii="Courier New" w:hAnsi="Courier New" w:cs="Courier New"/>
          <w:color w:val="000000" w:themeColor="text1"/>
          <w:sz w:val="20"/>
          <w:szCs w:val="20"/>
          <w:lang w:val="en-CA"/>
        </w:rPr>
      </w:pPr>
      <w:r w:rsidRPr="0050548D">
        <w:rPr>
          <w:rFonts w:ascii="Courier New" w:hAnsi="Courier New" w:cs="Courier New"/>
          <w:color w:val="000000" w:themeColor="text1"/>
          <w:sz w:val="20"/>
          <w:szCs w:val="20"/>
          <w:lang w:val="en-CA"/>
        </w:rPr>
        <w:t>templatesheet=Template,</w:t>
      </w:r>
    </w:p>
    <w:p w14:paraId="7FA3B314" w14:textId="77777777" w:rsidR="008867EF" w:rsidRPr="0050548D" w:rsidRDefault="008867EF" w:rsidP="008867EF">
      <w:pPr>
        <w:autoSpaceDE w:val="0"/>
        <w:autoSpaceDN w:val="0"/>
        <w:adjustRightInd w:val="0"/>
        <w:ind w:left="2610"/>
        <w:rPr>
          <w:rFonts w:ascii="Courier New" w:hAnsi="Courier New" w:cs="Courier New"/>
          <w:color w:val="000000" w:themeColor="text1"/>
          <w:sz w:val="20"/>
          <w:szCs w:val="20"/>
          <w:lang w:val="en-CA"/>
        </w:rPr>
      </w:pPr>
      <w:r w:rsidRPr="0050548D">
        <w:rPr>
          <w:rFonts w:ascii="Courier New" w:hAnsi="Courier New" w:cs="Courier New"/>
          <w:color w:val="000000" w:themeColor="text1"/>
          <w:sz w:val="20"/>
          <w:szCs w:val="20"/>
          <w:lang w:val="en-CA"/>
        </w:rPr>
        <w:t>outfile=c:\temp\class_stats.xlsx,</w:t>
      </w:r>
    </w:p>
    <w:p w14:paraId="461A0917" w14:textId="77777777" w:rsidR="008867EF" w:rsidRPr="0050548D" w:rsidRDefault="008867EF" w:rsidP="008867EF">
      <w:pPr>
        <w:autoSpaceDE w:val="0"/>
        <w:autoSpaceDN w:val="0"/>
        <w:adjustRightInd w:val="0"/>
        <w:ind w:left="261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type=N, </w:t>
      </w:r>
      <w:r w:rsidRPr="0050548D">
        <w:rPr>
          <w:rFonts w:ascii="Courier New" w:hAnsi="Courier New" w:cs="Courier New"/>
          <w:color w:val="000000" w:themeColor="text1"/>
          <w:sz w:val="20"/>
          <w:szCs w:val="20"/>
          <w:lang w:val="en-CA"/>
        </w:rPr>
        <w:t>usenames=N,</w:t>
      </w:r>
    </w:p>
    <w:p w14:paraId="6FDB96E3" w14:textId="77777777" w:rsidR="008867EF" w:rsidRPr="0050548D" w:rsidRDefault="008867EF" w:rsidP="008867EF">
      <w:pPr>
        <w:autoSpaceDE w:val="0"/>
        <w:autoSpaceDN w:val="0"/>
        <w:adjustRightInd w:val="0"/>
        <w:ind w:left="2610"/>
        <w:rPr>
          <w:rFonts w:ascii="Courier New" w:hAnsi="Courier New" w:cs="Courier New"/>
          <w:color w:val="000000" w:themeColor="text1"/>
          <w:sz w:val="20"/>
          <w:szCs w:val="20"/>
          <w:lang w:val="en-CA"/>
        </w:rPr>
      </w:pPr>
      <w:r w:rsidRPr="0050548D">
        <w:rPr>
          <w:rFonts w:ascii="Courier New" w:hAnsi="Courier New" w:cs="Courier New"/>
          <w:color w:val="000000" w:themeColor="text1"/>
          <w:sz w:val="20"/>
          <w:szCs w:val="20"/>
          <w:lang w:val="en-CA"/>
        </w:rPr>
        <w:t>range=A2,</w:t>
      </w:r>
    </w:p>
    <w:p w14:paraId="56387302" w14:textId="77777777" w:rsidR="008867EF" w:rsidRPr="0050548D" w:rsidRDefault="008867EF" w:rsidP="008867EF">
      <w:pPr>
        <w:autoSpaceDE w:val="0"/>
        <w:autoSpaceDN w:val="0"/>
        <w:adjustRightInd w:val="0"/>
        <w:ind w:left="2610"/>
        <w:rPr>
          <w:rFonts w:ascii="Courier New" w:hAnsi="Courier New" w:cs="Courier New"/>
          <w:color w:val="000000" w:themeColor="text1"/>
          <w:sz w:val="20"/>
          <w:szCs w:val="20"/>
          <w:lang w:val="en-CA"/>
        </w:rPr>
      </w:pPr>
      <w:r w:rsidRPr="0050548D">
        <w:rPr>
          <w:rFonts w:ascii="Courier New" w:hAnsi="Courier New" w:cs="Courier New"/>
          <w:color w:val="000000" w:themeColor="text1"/>
          <w:sz w:val="20"/>
          <w:szCs w:val="20"/>
          <w:lang w:val="en-CA"/>
        </w:rPr>
        <w:t>sheet=Jan_2015)</w:t>
      </w:r>
    </w:p>
    <w:p w14:paraId="4EA0E6F9" w14:textId="77777777" w:rsidR="008867EF" w:rsidRPr="0076217F" w:rsidRDefault="008867EF" w:rsidP="008867EF">
      <w:pPr>
        <w:autoSpaceDE w:val="0"/>
        <w:autoSpaceDN w:val="0"/>
        <w:adjustRightInd w:val="0"/>
        <w:ind w:left="1260"/>
        <w:rPr>
          <w:rFonts w:ascii="Courier New" w:hAnsi="Courier New" w:cs="Courier New"/>
          <w:color w:val="000000" w:themeColor="text1"/>
          <w:sz w:val="20"/>
          <w:szCs w:val="20"/>
          <w:lang w:val="en-CA"/>
        </w:rPr>
      </w:pPr>
      <w:r w:rsidRPr="0076217F">
        <w:rPr>
          <w:rFonts w:ascii="Courier New" w:hAnsi="Courier New" w:cs="Courier New"/>
          <w:color w:val="000000" w:themeColor="text1"/>
          <w:sz w:val="20"/>
          <w:szCs w:val="20"/>
          <w:lang w:val="en-CA"/>
        </w:rPr>
        <w:t xml:space="preserve"> </w:t>
      </w:r>
    </w:p>
    <w:p w14:paraId="0DC9B0BB" w14:textId="77777777" w:rsidR="008867EF" w:rsidRPr="0050548D" w:rsidRDefault="008867EF" w:rsidP="008867EF">
      <w:pPr>
        <w:autoSpaceDE w:val="0"/>
        <w:autoSpaceDN w:val="0"/>
        <w:adjustRightInd w:val="0"/>
        <w:ind w:left="1260"/>
        <w:rPr>
          <w:rFonts w:ascii="Courier New" w:hAnsi="Courier New" w:cs="Courier New"/>
          <w:color w:val="000000" w:themeColor="text1"/>
          <w:sz w:val="20"/>
          <w:szCs w:val="20"/>
          <w:lang w:val="en-CA"/>
        </w:rPr>
      </w:pPr>
      <w:r w:rsidRPr="0050548D">
        <w:rPr>
          <w:rFonts w:ascii="Courier New" w:hAnsi="Courier New" w:cs="Courier New"/>
          <w:color w:val="000000" w:themeColor="text1"/>
          <w:sz w:val="20"/>
          <w:szCs w:val="20"/>
          <w:lang w:val="en-CA"/>
        </w:rPr>
        <w:t>%</w:t>
      </w:r>
      <w:proofErr w:type="gramStart"/>
      <w:r w:rsidRPr="0050548D">
        <w:rPr>
          <w:rFonts w:ascii="Courier New" w:hAnsi="Courier New" w:cs="Courier New"/>
          <w:color w:val="000000" w:themeColor="text1"/>
          <w:sz w:val="20"/>
          <w:szCs w:val="20"/>
          <w:lang w:val="en-CA"/>
        </w:rPr>
        <w:t>exportxl(</w:t>
      </w:r>
      <w:proofErr w:type="gramEnd"/>
      <w:r w:rsidRPr="0050548D">
        <w:rPr>
          <w:rFonts w:ascii="Courier New" w:hAnsi="Courier New" w:cs="Courier New"/>
          <w:color w:val="000000" w:themeColor="text1"/>
          <w:sz w:val="20"/>
          <w:szCs w:val="20"/>
          <w:lang w:val="en-CA"/>
        </w:rPr>
        <w:t xml:space="preserve"> data=sashelp.class (keep=weight),</w:t>
      </w:r>
    </w:p>
    <w:p w14:paraId="0D8DBA59" w14:textId="77777777" w:rsidR="008867EF" w:rsidRPr="0050548D" w:rsidRDefault="008867EF" w:rsidP="008867EF">
      <w:pPr>
        <w:autoSpaceDE w:val="0"/>
        <w:autoSpaceDN w:val="0"/>
        <w:adjustRightInd w:val="0"/>
        <w:ind w:left="2610"/>
        <w:rPr>
          <w:rFonts w:ascii="Courier New" w:hAnsi="Courier New" w:cs="Courier New"/>
          <w:color w:val="000000" w:themeColor="text1"/>
          <w:sz w:val="20"/>
          <w:szCs w:val="20"/>
          <w:lang w:val="en-CA"/>
        </w:rPr>
      </w:pPr>
      <w:r w:rsidRPr="0050548D">
        <w:rPr>
          <w:rFonts w:ascii="Courier New" w:hAnsi="Courier New" w:cs="Courier New"/>
          <w:color w:val="000000" w:themeColor="text1"/>
          <w:sz w:val="20"/>
          <w:szCs w:val="20"/>
          <w:lang w:val="en-CA"/>
        </w:rPr>
        <w:t>outfile=c:\temp\class_stats.xlsx,</w:t>
      </w:r>
    </w:p>
    <w:p w14:paraId="11329598" w14:textId="77777777" w:rsidR="008867EF" w:rsidRPr="0050548D" w:rsidRDefault="008867EF" w:rsidP="008867EF">
      <w:pPr>
        <w:autoSpaceDE w:val="0"/>
        <w:autoSpaceDN w:val="0"/>
        <w:adjustRightInd w:val="0"/>
        <w:ind w:left="261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type=M, usenames=N, </w:t>
      </w:r>
      <w:r w:rsidRPr="0050548D">
        <w:rPr>
          <w:rFonts w:ascii="Courier New" w:hAnsi="Courier New" w:cs="Courier New"/>
          <w:color w:val="000000" w:themeColor="text1"/>
          <w:sz w:val="20"/>
          <w:szCs w:val="20"/>
          <w:lang w:val="en-CA"/>
        </w:rPr>
        <w:t>range=I2,</w:t>
      </w:r>
    </w:p>
    <w:p w14:paraId="5CA1909B" w14:textId="77777777" w:rsidR="008867EF" w:rsidRDefault="008867EF" w:rsidP="008867EF">
      <w:pPr>
        <w:autoSpaceDE w:val="0"/>
        <w:autoSpaceDN w:val="0"/>
        <w:adjustRightInd w:val="0"/>
        <w:ind w:left="2610"/>
        <w:rPr>
          <w:rFonts w:ascii="Courier New" w:hAnsi="Courier New" w:cs="Courier New"/>
          <w:color w:val="000000" w:themeColor="text1"/>
          <w:sz w:val="20"/>
          <w:szCs w:val="20"/>
          <w:lang w:val="en-CA"/>
        </w:rPr>
      </w:pPr>
      <w:r w:rsidRPr="0050548D">
        <w:rPr>
          <w:rFonts w:ascii="Courier New" w:hAnsi="Courier New" w:cs="Courier New"/>
          <w:color w:val="000000" w:themeColor="text1"/>
          <w:sz w:val="20"/>
          <w:szCs w:val="20"/>
          <w:lang w:val="en-CA"/>
        </w:rPr>
        <w:t>sheet=Jan_2015)</w:t>
      </w:r>
    </w:p>
    <w:p w14:paraId="57762042" w14:textId="77777777" w:rsidR="00A973EE" w:rsidRPr="0050548D" w:rsidRDefault="00A973EE" w:rsidP="008867EF">
      <w:pPr>
        <w:autoSpaceDE w:val="0"/>
        <w:autoSpaceDN w:val="0"/>
        <w:adjustRightInd w:val="0"/>
        <w:ind w:left="2610"/>
        <w:rPr>
          <w:rFonts w:ascii="Courier New" w:hAnsi="Courier New" w:cs="Courier New"/>
          <w:color w:val="000000" w:themeColor="text1"/>
          <w:sz w:val="20"/>
          <w:szCs w:val="20"/>
          <w:lang w:val="en-CA"/>
        </w:rPr>
      </w:pPr>
    </w:p>
    <w:p w14:paraId="43C2FDD0" w14:textId="77777777" w:rsidR="008867EF" w:rsidRDefault="008867EF" w:rsidP="00A973EE">
      <w:pPr>
        <w:pStyle w:val="PaperBody"/>
      </w:pPr>
      <w:r>
        <w:t xml:space="preserve">In the above code the first call of the macro uses the </w:t>
      </w:r>
      <w:r>
        <w:rPr>
          <w:i/>
        </w:rPr>
        <w:t xml:space="preserve">sashelp.class </w:t>
      </w:r>
      <w:r>
        <w:t xml:space="preserve">dataset with the </w:t>
      </w:r>
      <w:r w:rsidRPr="00FF5A15">
        <w:rPr>
          <w:i/>
        </w:rPr>
        <w:t>Template</w:t>
      </w:r>
      <w:r>
        <w:t xml:space="preserve"> worksheet in the file c:\temp\template.xltx to create a new workbook (type=N) called </w:t>
      </w:r>
      <w:r w:rsidRPr="000D0225">
        <w:rPr>
          <w:i/>
        </w:rPr>
        <w:t>c:\temp\class_stats</w:t>
      </w:r>
      <w:r>
        <w:t xml:space="preserve">, with one worksheet labeled </w:t>
      </w:r>
      <w:r w:rsidRPr="000D0225">
        <w:rPr>
          <w:i/>
        </w:rPr>
        <w:t>Jan_2015</w:t>
      </w:r>
      <w:r>
        <w:t>, copying the students’ names, sex and heights beginning at cell A2 (range=A2) and without including a variable name header row (usenames=N).</w:t>
      </w:r>
    </w:p>
    <w:p w14:paraId="2A8FF812" w14:textId="77777777" w:rsidR="008867EF" w:rsidRDefault="008867EF" w:rsidP="00A973EE">
      <w:pPr>
        <w:pStyle w:val="PaperBody"/>
      </w:pPr>
      <w:r>
        <w:t>The second call of the macro modifies (type=M) the worksheet by adding the students’ weights beginning at cell I2 (range=I2), again without including variable names.</w:t>
      </w:r>
    </w:p>
    <w:p w14:paraId="702C8667" w14:textId="77777777" w:rsidR="008867EF" w:rsidRDefault="008867EF" w:rsidP="00A973EE">
      <w:pPr>
        <w:pStyle w:val="PaperBody"/>
      </w:pPr>
      <w:r>
        <w:lastRenderedPageBreak/>
        <w:t>As you can see, in Figure 4, the template’s highlighting, formatting, and charts were retained, and the worksheet was populated with the desired data.</w:t>
      </w:r>
    </w:p>
    <w:p w14:paraId="1996C5EC" w14:textId="77777777" w:rsidR="008867EF" w:rsidRPr="006E60CE" w:rsidRDefault="008867EF" w:rsidP="00A973EE">
      <w:pPr>
        <w:pStyle w:val="PaperBody"/>
        <w:ind w:firstLine="284"/>
      </w:pPr>
      <w:proofErr w:type="gramStart"/>
      <w:r>
        <w:rPr>
          <w:b/>
          <w:color w:val="000000"/>
        </w:rPr>
        <w:t>Exporting a Pivot Table</w:t>
      </w:r>
      <w:r w:rsidRPr="00BB1F9A">
        <w:rPr>
          <w:b/>
          <w:color w:val="000000"/>
        </w:rPr>
        <w:t>.</w:t>
      </w:r>
      <w:proofErr w:type="gramEnd"/>
      <w:r>
        <w:rPr>
          <w:b/>
          <w:color w:val="000000"/>
          <w:sz w:val="22"/>
          <w:szCs w:val="22"/>
        </w:rPr>
        <w:t xml:space="preserve">  </w:t>
      </w:r>
      <w:r>
        <w:t>A tutorial on pivot tables is well beyond the scope of the present paper. Besides, numerous and extremely good explanations can be easily found doing a simple web search. Thus, instead, we’ll show how the macro can be used to create one, and explain the resulting file. Of course, the macro’s ability to create pivot tables is not the only way to accomplish the task in SAS. If one licenses SAS/Access to Microsoft Office</w:t>
      </w:r>
      <w:r w:rsidRPr="00E23784">
        <w:rPr>
          <w:color w:val="000000" w:themeColor="text1"/>
        </w:rPr>
        <w:t xml:space="preserve">, </w:t>
      </w:r>
      <w:r>
        <w:rPr>
          <w:color w:val="000000" w:themeColor="text1"/>
        </w:rPr>
        <w:t>Excel’s SAS menu will have an option</w:t>
      </w:r>
      <w:r w:rsidRPr="00E23784">
        <w:rPr>
          <w:color w:val="000000" w:themeColor="text1"/>
        </w:rPr>
        <w:t xml:space="preserve"> to open</w:t>
      </w:r>
      <w:r>
        <w:rPr>
          <w:color w:val="000000" w:themeColor="text1"/>
        </w:rPr>
        <w:t xml:space="preserve"> a SAS dataset</w:t>
      </w:r>
      <w:r w:rsidRPr="00E23784">
        <w:rPr>
          <w:color w:val="000000" w:themeColor="text1"/>
        </w:rPr>
        <w:t xml:space="preserve"> as</w:t>
      </w:r>
      <w:r>
        <w:rPr>
          <w:color w:val="000000" w:themeColor="text1"/>
        </w:rPr>
        <w:t xml:space="preserve"> a</w:t>
      </w:r>
      <w:r w:rsidRPr="00E23784">
        <w:rPr>
          <w:color w:val="000000" w:themeColor="text1"/>
        </w:rPr>
        <w:t xml:space="preserve"> Pivot table.</w:t>
      </w:r>
      <w:r>
        <w:rPr>
          <w:color w:val="000000" w:themeColor="text1"/>
        </w:rPr>
        <w:t xml:space="preserve"> Alternatively, without </w:t>
      </w:r>
      <w:r>
        <w:t>SAS/Access to Microsoft Office</w:t>
      </w:r>
      <w:r>
        <w:rPr>
          <w:color w:val="000000" w:themeColor="text1"/>
        </w:rPr>
        <w:t xml:space="preserve"> you could download, </w:t>
      </w:r>
      <w:r w:rsidRPr="00E23784">
        <w:rPr>
          <w:color w:val="000000" w:themeColor="text1"/>
        </w:rPr>
        <w:t xml:space="preserve">modify </w:t>
      </w:r>
      <w:r>
        <w:rPr>
          <w:color w:val="000000" w:themeColor="text1"/>
        </w:rPr>
        <w:t>and apply the ODS tagsets.tableeditor.</w:t>
      </w:r>
    </w:p>
    <w:p w14:paraId="00C8B8F2" w14:textId="002665EF" w:rsidR="008867EF" w:rsidRDefault="008867EF" w:rsidP="00A973EE">
      <w:pPr>
        <w:pStyle w:val="PaperBody"/>
      </w:pPr>
      <w:r>
        <w:t xml:space="preserve">We included the capability to create pivot tables because we prefer extensible code driven solutions. Both of the above mentioned options require manual point-and-click steps to accomplish the </w:t>
      </w:r>
      <w:r w:rsidR="00F776B1">
        <w:t>task. To</w:t>
      </w:r>
      <w:r>
        <w:t xml:space="preserve"> get the macro to create a pivot table one only has to include the pivot parameter as described in the parameter section earlier in this paper. As an example, if we wanted to create a Pivot Table based on the sashelp.cars file including the origin, type and make variables as classification columns and the MSRP variable as the column being analyzed, the entire task would be accomplished with the following macro call:</w:t>
      </w:r>
    </w:p>
    <w:p w14:paraId="2F6BDE87" w14:textId="77777777" w:rsidR="008867EF" w:rsidRDefault="008867EF" w:rsidP="00A973EE">
      <w:pPr>
        <w:pStyle w:val="PaperBody"/>
      </w:pPr>
    </w:p>
    <w:p w14:paraId="5844A6E0" w14:textId="77777777" w:rsidR="008867EF" w:rsidRPr="00332B4C" w:rsidRDefault="008867EF" w:rsidP="00A973EE">
      <w:pPr>
        <w:pStyle w:val="PaperBody"/>
        <w:ind w:left="284"/>
        <w:rPr>
          <w:rFonts w:ascii="Courier New" w:hAnsi="Courier New" w:cs="Courier New"/>
          <w:color w:val="000000" w:themeColor="text1"/>
          <w:lang w:val="en-CA"/>
        </w:rPr>
      </w:pPr>
      <w:r>
        <w:rPr>
          <w:rFonts w:ascii="Courier New" w:hAnsi="Courier New" w:cs="Courier New"/>
          <w:color w:val="000000" w:themeColor="text1"/>
          <w:lang w:val="en-CA"/>
        </w:rPr>
        <w:t>%</w:t>
      </w:r>
      <w:proofErr w:type="gramStart"/>
      <w:r>
        <w:rPr>
          <w:rFonts w:ascii="Courier New" w:hAnsi="Courier New" w:cs="Courier New"/>
          <w:color w:val="000000" w:themeColor="text1"/>
          <w:lang w:val="en-CA"/>
        </w:rPr>
        <w:t>exportxl(</w:t>
      </w:r>
      <w:proofErr w:type="gramEnd"/>
      <w:r w:rsidRPr="00332B4C">
        <w:rPr>
          <w:rFonts w:ascii="Courier New" w:hAnsi="Courier New" w:cs="Courier New"/>
          <w:color w:val="000000" w:themeColor="text1"/>
          <w:lang w:val="en-CA"/>
        </w:rPr>
        <w:t>data=sashelp.cars,</w:t>
      </w:r>
      <w:r>
        <w:rPr>
          <w:rFonts w:ascii="Courier New" w:hAnsi="Courier New" w:cs="Courier New"/>
          <w:color w:val="000000" w:themeColor="text1"/>
          <w:lang w:val="en-CA"/>
        </w:rPr>
        <w:t>outfile=c:\</w:t>
      </w:r>
      <w:r w:rsidRPr="00332B4C">
        <w:rPr>
          <w:rFonts w:ascii="Courier New" w:hAnsi="Courier New" w:cs="Courier New"/>
          <w:color w:val="000000" w:themeColor="text1"/>
          <w:lang w:val="en-CA"/>
        </w:rPr>
        <w:t>cars.xlsx,pivot=Origin Type Make MSRP)</w:t>
      </w:r>
    </w:p>
    <w:p w14:paraId="48D1091A" w14:textId="77777777" w:rsidR="00A973EE" w:rsidRDefault="00A973EE" w:rsidP="00A973EE">
      <w:pPr>
        <w:pStyle w:val="PaperBody"/>
      </w:pPr>
    </w:p>
    <w:p w14:paraId="5CC2CFCE" w14:textId="77777777" w:rsidR="008867EF" w:rsidRDefault="008867EF" w:rsidP="00A973EE">
      <w:pPr>
        <w:pStyle w:val="PaperBody"/>
      </w:pPr>
      <w:r>
        <w:t>The first few rows of the resulting workbook are shown in Figure 5, below.</w:t>
      </w:r>
    </w:p>
    <w:p w14:paraId="165703EA" w14:textId="77777777" w:rsidR="00A973EE" w:rsidRDefault="00A973EE" w:rsidP="00A973EE">
      <w:pPr>
        <w:pStyle w:val="PaperBody"/>
      </w:pPr>
    </w:p>
    <w:p w14:paraId="38AAEDB3" w14:textId="77777777" w:rsidR="008867EF" w:rsidRPr="00244660" w:rsidRDefault="008867EF" w:rsidP="00A973EE">
      <w:pPr>
        <w:pStyle w:val="Caption"/>
      </w:pPr>
      <w:r>
        <w:t>Figure 5</w:t>
      </w:r>
    </w:p>
    <w:p w14:paraId="106DBA08" w14:textId="77777777" w:rsidR="008867EF" w:rsidRPr="00B612E3" w:rsidRDefault="008867EF" w:rsidP="00A973EE">
      <w:pPr>
        <w:pStyle w:val="Caption"/>
      </w:pPr>
      <w:r>
        <w:t>Workbook Created using the Pivot Parameter</w:t>
      </w:r>
    </w:p>
    <w:p w14:paraId="5C867BC1" w14:textId="77777777" w:rsidR="008867EF" w:rsidRDefault="008867EF" w:rsidP="00A973EE">
      <w:pPr>
        <w:rPr>
          <w:rFonts w:ascii="Arial" w:hAnsi="Arial" w:cs="Arial"/>
          <w:sz w:val="18"/>
          <w:szCs w:val="18"/>
        </w:rPr>
      </w:pPr>
      <w:r>
        <w:rPr>
          <w:noProof/>
          <w:lang w:val="en-CA" w:eastAsia="en-CA"/>
        </w:rPr>
        <w:drawing>
          <wp:inline distT="0" distB="0" distL="0" distR="0" wp14:anchorId="26EA124B" wp14:editId="7CCC8C67">
            <wp:extent cx="1543050" cy="193918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49592" cy="1947409"/>
                    </a:xfrm>
                    <a:prstGeom prst="rect">
                      <a:avLst/>
                    </a:prstGeom>
                  </pic:spPr>
                </pic:pic>
              </a:graphicData>
            </a:graphic>
          </wp:inline>
        </w:drawing>
      </w:r>
    </w:p>
    <w:p w14:paraId="2E467375" w14:textId="77777777" w:rsidR="008867EF" w:rsidRDefault="008867EF" w:rsidP="008867EF">
      <w:pPr>
        <w:jc w:val="center"/>
        <w:rPr>
          <w:rFonts w:ascii="Arial" w:hAnsi="Arial" w:cs="Arial"/>
          <w:sz w:val="18"/>
          <w:szCs w:val="18"/>
        </w:rPr>
      </w:pPr>
    </w:p>
    <w:p w14:paraId="5FC808E6" w14:textId="77777777" w:rsidR="008867EF" w:rsidRDefault="008867EF" w:rsidP="008867EF">
      <w:pPr>
        <w:rPr>
          <w:rFonts w:ascii="Arial" w:hAnsi="Arial" w:cs="Arial"/>
          <w:sz w:val="18"/>
          <w:szCs w:val="18"/>
        </w:rPr>
      </w:pPr>
    </w:p>
    <w:p w14:paraId="180A3EA4" w14:textId="77777777" w:rsidR="008867EF" w:rsidRDefault="008867EF" w:rsidP="00BD3083">
      <w:pPr>
        <w:pStyle w:val="PaperBody"/>
      </w:pPr>
      <w:r>
        <w:t xml:space="preserve">As you can see, the table automatically created two worksheets, one called </w:t>
      </w:r>
      <w:r w:rsidRPr="006F1380">
        <w:rPr>
          <w:i/>
        </w:rPr>
        <w:t>cars</w:t>
      </w:r>
      <w:r>
        <w:t xml:space="preserve">, and the other called </w:t>
      </w:r>
      <w:r w:rsidRPr="006F1380">
        <w:rPr>
          <w:i/>
        </w:rPr>
        <w:t>Pivot Table</w:t>
      </w:r>
      <w:r>
        <w:t xml:space="preserve">. The </w:t>
      </w:r>
      <w:r w:rsidRPr="006F1380">
        <w:rPr>
          <w:i/>
        </w:rPr>
        <w:t>cars</w:t>
      </w:r>
      <w:r>
        <w:t xml:space="preserve"> worksheet is simply a worksheet version of the sashelp.cars dataset. The </w:t>
      </w:r>
      <w:r w:rsidRPr="006F1380">
        <w:rPr>
          <w:i/>
        </w:rPr>
        <w:t>PivotTable</w:t>
      </w:r>
      <w:r>
        <w:t xml:space="preserve"> worksheet’s rows are sums of the MSRPs for each Origin/Type/Make combination, as well rows tabulating the total MSRPs for each Origin/Type combination, total MSRPs for each Origin combination, and one for the grand total.</w:t>
      </w:r>
    </w:p>
    <w:p w14:paraId="5C11E04F" w14:textId="77777777" w:rsidR="008867EF" w:rsidRDefault="008867EF" w:rsidP="00BD3083">
      <w:pPr>
        <w:pStyle w:val="PaperBody"/>
      </w:pPr>
    </w:p>
    <w:p w14:paraId="34D72286" w14:textId="77777777" w:rsidR="008867EF" w:rsidRDefault="008867EF" w:rsidP="00BD3083">
      <w:pPr>
        <w:pStyle w:val="PaperBody"/>
      </w:pPr>
      <w:r>
        <w:t>If you right click on cell A1 (Sum of MSRP), you can select whether the summarized measures of MSRP will reflects sums, counts, averages, maximum values, minimum values, products, counts, standard deviations or variances.</w:t>
      </w:r>
    </w:p>
    <w:p w14:paraId="3C5430C4" w14:textId="77777777" w:rsidR="008867EF" w:rsidRDefault="008867EF" w:rsidP="008867EF">
      <w:pPr>
        <w:jc w:val="both"/>
        <w:rPr>
          <w:rFonts w:ascii="Arial" w:hAnsi="Arial" w:cs="Arial"/>
          <w:sz w:val="18"/>
          <w:szCs w:val="18"/>
        </w:rPr>
      </w:pPr>
    </w:p>
    <w:p w14:paraId="04DFB0FD" w14:textId="77777777" w:rsidR="008867EF" w:rsidRPr="00244660" w:rsidRDefault="008867EF" w:rsidP="00A973EE">
      <w:pPr>
        <w:pStyle w:val="Caption"/>
      </w:pPr>
      <w:r>
        <w:lastRenderedPageBreak/>
        <w:t>Figure 6</w:t>
      </w:r>
    </w:p>
    <w:p w14:paraId="14958EF6" w14:textId="77777777" w:rsidR="008867EF" w:rsidRPr="00B612E3" w:rsidRDefault="008867EF" w:rsidP="00A973EE">
      <w:pPr>
        <w:pStyle w:val="Caption"/>
      </w:pPr>
      <w:r>
        <w:t>Example of Pivot Table Summary Options</w:t>
      </w:r>
    </w:p>
    <w:p w14:paraId="489A3DEC" w14:textId="77777777" w:rsidR="008867EF" w:rsidRDefault="008867EF" w:rsidP="00A973EE">
      <w:pPr>
        <w:rPr>
          <w:rFonts w:ascii="Arial" w:hAnsi="Arial" w:cs="Arial"/>
          <w:sz w:val="18"/>
          <w:szCs w:val="18"/>
        </w:rPr>
      </w:pPr>
      <w:r>
        <w:rPr>
          <w:noProof/>
          <w:lang w:val="en-CA" w:eastAsia="en-CA"/>
        </w:rPr>
        <w:drawing>
          <wp:inline distT="0" distB="0" distL="0" distR="0" wp14:anchorId="4E333E5C" wp14:editId="0C53029B">
            <wp:extent cx="1104900" cy="128712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109193" cy="1292122"/>
                    </a:xfrm>
                    <a:prstGeom prst="rect">
                      <a:avLst/>
                    </a:prstGeom>
                  </pic:spPr>
                </pic:pic>
              </a:graphicData>
            </a:graphic>
          </wp:inline>
        </w:drawing>
      </w:r>
    </w:p>
    <w:p w14:paraId="6046564E" w14:textId="77777777" w:rsidR="008867EF" w:rsidRDefault="008867EF" w:rsidP="008867EF">
      <w:pPr>
        <w:jc w:val="center"/>
        <w:rPr>
          <w:rFonts w:ascii="Arial" w:hAnsi="Arial" w:cs="Arial"/>
          <w:sz w:val="18"/>
          <w:szCs w:val="18"/>
        </w:rPr>
      </w:pPr>
    </w:p>
    <w:p w14:paraId="0569EACC" w14:textId="77777777" w:rsidR="008867EF" w:rsidRDefault="008867EF" w:rsidP="00BD3083">
      <w:pPr>
        <w:pStyle w:val="PaperBody"/>
      </w:pPr>
      <w:r>
        <w:t>If you left click on a down arrow immediately to the right of any of the categorical variables, you can select which values you want to either include or exclude, as well as how you want that variable sorted.</w:t>
      </w:r>
    </w:p>
    <w:p w14:paraId="4B613C45" w14:textId="77777777" w:rsidR="008867EF" w:rsidRDefault="008867EF" w:rsidP="008867EF">
      <w:pPr>
        <w:jc w:val="center"/>
        <w:rPr>
          <w:rFonts w:ascii="Arial" w:hAnsi="Arial" w:cs="Arial"/>
          <w:sz w:val="18"/>
          <w:szCs w:val="18"/>
        </w:rPr>
      </w:pPr>
    </w:p>
    <w:p w14:paraId="6C520AB1" w14:textId="77777777" w:rsidR="008867EF" w:rsidRPr="00244660" w:rsidRDefault="008867EF" w:rsidP="00A973EE">
      <w:pPr>
        <w:pStyle w:val="Caption"/>
      </w:pPr>
      <w:r>
        <w:t>Figure 7</w:t>
      </w:r>
    </w:p>
    <w:p w14:paraId="22710A29" w14:textId="77777777" w:rsidR="008867EF" w:rsidRPr="00B612E3" w:rsidRDefault="008867EF" w:rsidP="00A973EE">
      <w:pPr>
        <w:pStyle w:val="Caption"/>
      </w:pPr>
      <w:r>
        <w:t>Example of Pivot Table Sort and Selection Options</w:t>
      </w:r>
    </w:p>
    <w:p w14:paraId="659F830F" w14:textId="77777777" w:rsidR="008867EF" w:rsidRDefault="008867EF" w:rsidP="00A973EE">
      <w:pPr>
        <w:rPr>
          <w:rFonts w:ascii="Arial" w:hAnsi="Arial" w:cs="Arial"/>
          <w:sz w:val="18"/>
          <w:szCs w:val="18"/>
        </w:rPr>
      </w:pPr>
      <w:r>
        <w:rPr>
          <w:noProof/>
          <w:lang w:val="en-CA" w:eastAsia="en-CA"/>
        </w:rPr>
        <w:drawing>
          <wp:inline distT="0" distB="0" distL="0" distR="0" wp14:anchorId="62E6D8CE" wp14:editId="4D184D99">
            <wp:extent cx="1895475" cy="167045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97921" cy="1672615"/>
                    </a:xfrm>
                    <a:prstGeom prst="rect">
                      <a:avLst/>
                    </a:prstGeom>
                  </pic:spPr>
                </pic:pic>
              </a:graphicData>
            </a:graphic>
          </wp:inline>
        </w:drawing>
      </w:r>
    </w:p>
    <w:p w14:paraId="3373D12F" w14:textId="77777777" w:rsidR="008867EF" w:rsidRDefault="008867EF" w:rsidP="008867EF">
      <w:pPr>
        <w:jc w:val="both"/>
        <w:rPr>
          <w:rFonts w:ascii="Arial" w:hAnsi="Arial" w:cs="Arial"/>
          <w:sz w:val="18"/>
          <w:szCs w:val="18"/>
        </w:rPr>
      </w:pPr>
    </w:p>
    <w:p w14:paraId="7D2CBFC7" w14:textId="77777777" w:rsidR="008867EF" w:rsidRDefault="008867EF" w:rsidP="008867EF">
      <w:pPr>
        <w:jc w:val="both"/>
        <w:rPr>
          <w:rFonts w:ascii="Arial" w:hAnsi="Arial" w:cs="Arial"/>
          <w:sz w:val="18"/>
          <w:szCs w:val="18"/>
        </w:rPr>
      </w:pPr>
    </w:p>
    <w:p w14:paraId="38C62EFA" w14:textId="77777777" w:rsidR="008867EF" w:rsidRDefault="008867EF" w:rsidP="008867EF">
      <w:pPr>
        <w:jc w:val="both"/>
        <w:rPr>
          <w:rFonts w:ascii="Arial" w:hAnsi="Arial" w:cs="Arial"/>
          <w:sz w:val="18"/>
          <w:szCs w:val="18"/>
        </w:rPr>
      </w:pPr>
    </w:p>
    <w:p w14:paraId="26050610" w14:textId="77777777" w:rsidR="008867EF" w:rsidRDefault="008867EF" w:rsidP="00BD3083">
      <w:pPr>
        <w:pStyle w:val="PaperBody"/>
      </w:pPr>
      <w:r>
        <w:t xml:space="preserve">Additionally, if you or your users insert a graph, the graph will automatically adjust to the included classification values and type of summary selected. </w:t>
      </w:r>
    </w:p>
    <w:p w14:paraId="29C6541A" w14:textId="77777777" w:rsidR="008867EF" w:rsidRDefault="008867EF" w:rsidP="008867EF">
      <w:pPr>
        <w:jc w:val="both"/>
        <w:rPr>
          <w:rFonts w:ascii="Arial" w:hAnsi="Arial" w:cs="Arial"/>
          <w:sz w:val="18"/>
          <w:szCs w:val="18"/>
        </w:rPr>
      </w:pPr>
    </w:p>
    <w:p w14:paraId="38953D71" w14:textId="77777777" w:rsidR="008867EF" w:rsidRPr="00244660" w:rsidRDefault="008867EF" w:rsidP="00A973EE">
      <w:pPr>
        <w:pStyle w:val="Caption"/>
      </w:pPr>
      <w:r>
        <w:t>Figure 8</w:t>
      </w:r>
    </w:p>
    <w:p w14:paraId="5062E347" w14:textId="77777777" w:rsidR="008867EF" w:rsidRPr="00B612E3" w:rsidRDefault="008867EF" w:rsidP="00A973EE">
      <w:pPr>
        <w:pStyle w:val="Caption"/>
      </w:pPr>
      <w:r>
        <w:t>Example of Pivot Table Graph</w:t>
      </w:r>
    </w:p>
    <w:p w14:paraId="7CB602B7" w14:textId="77777777" w:rsidR="008867EF" w:rsidRDefault="008867EF" w:rsidP="00A973EE">
      <w:pPr>
        <w:rPr>
          <w:rFonts w:ascii="Arial" w:hAnsi="Arial" w:cs="Arial"/>
          <w:sz w:val="18"/>
          <w:szCs w:val="18"/>
        </w:rPr>
      </w:pPr>
      <w:r>
        <w:rPr>
          <w:noProof/>
          <w:lang w:val="en-CA" w:eastAsia="en-CA"/>
        </w:rPr>
        <w:drawing>
          <wp:inline distT="0" distB="0" distL="0" distR="0" wp14:anchorId="3865BC9A" wp14:editId="32012781">
            <wp:extent cx="3476625" cy="1590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84090" cy="1593524"/>
                    </a:xfrm>
                    <a:prstGeom prst="rect">
                      <a:avLst/>
                    </a:prstGeom>
                  </pic:spPr>
                </pic:pic>
              </a:graphicData>
            </a:graphic>
          </wp:inline>
        </w:drawing>
      </w:r>
    </w:p>
    <w:p w14:paraId="6D932435" w14:textId="77777777" w:rsidR="008867EF" w:rsidRDefault="008867EF" w:rsidP="008867EF">
      <w:pPr>
        <w:jc w:val="both"/>
        <w:rPr>
          <w:rFonts w:ascii="Arial" w:hAnsi="Arial" w:cs="Arial"/>
          <w:sz w:val="18"/>
          <w:szCs w:val="18"/>
        </w:rPr>
      </w:pPr>
    </w:p>
    <w:p w14:paraId="40E0FDAA" w14:textId="77777777" w:rsidR="008867EF" w:rsidRDefault="008867EF" w:rsidP="008867EF">
      <w:pPr>
        <w:rPr>
          <w:rFonts w:ascii="Arial" w:hAnsi="Arial" w:cs="Arial"/>
          <w:sz w:val="18"/>
          <w:szCs w:val="18"/>
        </w:rPr>
      </w:pPr>
    </w:p>
    <w:p w14:paraId="127038B4" w14:textId="77777777" w:rsidR="008867EF" w:rsidRDefault="008867EF" w:rsidP="008867EF">
      <w:pPr>
        <w:jc w:val="both"/>
        <w:rPr>
          <w:rFonts w:ascii="Arial" w:hAnsi="Arial" w:cs="Arial"/>
          <w:sz w:val="18"/>
          <w:szCs w:val="18"/>
        </w:rPr>
      </w:pPr>
    </w:p>
    <w:p w14:paraId="763C11FA" w14:textId="77777777" w:rsidR="008867EF" w:rsidRDefault="008867EF" w:rsidP="00BD3083">
      <w:pPr>
        <w:pStyle w:val="PaperBody"/>
      </w:pPr>
      <w:r>
        <w:lastRenderedPageBreak/>
        <w:t>We totally agree that Pivot Tables don’t provide anything you can’t already do with SAS, but it does give those same capabilities to others who either aren’t proficient in or don’t have access to SAS, or are more comfortable working with Excel.</w:t>
      </w:r>
    </w:p>
    <w:p w14:paraId="798A93AF" w14:textId="77777777" w:rsidR="008867EF" w:rsidRDefault="008867EF" w:rsidP="008867EF">
      <w:pPr>
        <w:rPr>
          <w:rFonts w:ascii="Arial" w:hAnsi="Arial" w:cs="Arial"/>
          <w:sz w:val="18"/>
          <w:szCs w:val="18"/>
        </w:rPr>
      </w:pPr>
    </w:p>
    <w:p w14:paraId="40F29158" w14:textId="77777777" w:rsidR="00A973EE" w:rsidRDefault="008867EF" w:rsidP="00A973EE">
      <w:pPr>
        <w:pStyle w:val="Heading1"/>
      </w:pPr>
      <w:r>
        <w:t>How the Macro Works</w:t>
      </w:r>
    </w:p>
    <w:p w14:paraId="354E775E" w14:textId="7F897650" w:rsidR="008867EF" w:rsidRDefault="008867EF" w:rsidP="00BD3083">
      <w:pPr>
        <w:pStyle w:val="PaperBody"/>
      </w:pPr>
      <w:r>
        <w:t xml:space="preserve">The macro’s declaration line was shown, earlier, in the </w:t>
      </w:r>
      <w:r w:rsidRPr="00FF5A15">
        <w:rPr>
          <w:i/>
        </w:rPr>
        <w:t>Named Parameters</w:t>
      </w:r>
      <w:r>
        <w:t xml:space="preserve"> section.  The initial lines of the macro’s code are shown on the following page.  These lines accomplish five tasks.  First, if a two-level filename is provided for the </w:t>
      </w:r>
      <w:r w:rsidRPr="00F327BF">
        <w:rPr>
          <w:i/>
        </w:rPr>
        <w:t>data</w:t>
      </w:r>
      <w:r>
        <w:t xml:space="preserve"> parameter, the macro variable is parsed into two new macro variables, namely </w:t>
      </w:r>
      <w:r w:rsidRPr="00F327BF">
        <w:rPr>
          <w:i/>
        </w:rPr>
        <w:t>libnm</w:t>
      </w:r>
      <w:r>
        <w:t xml:space="preserve"> and </w:t>
      </w:r>
      <w:r w:rsidRPr="00F327BF">
        <w:rPr>
          <w:i/>
        </w:rPr>
        <w:t>filenm</w:t>
      </w:r>
      <w:r>
        <w:t xml:space="preserve">.  Conversely, if the </w:t>
      </w:r>
      <w:r w:rsidRPr="00F327BF">
        <w:rPr>
          <w:i/>
        </w:rPr>
        <w:t>data</w:t>
      </w:r>
      <w:r>
        <w:t xml:space="preserve"> parameter contains a one-level filename, that name is assigned to the </w:t>
      </w:r>
      <w:r w:rsidRPr="00F327BF">
        <w:rPr>
          <w:i/>
        </w:rPr>
        <w:t>filenm</w:t>
      </w:r>
      <w:r>
        <w:t xml:space="preserve"> macro variable and the </w:t>
      </w:r>
      <w:r w:rsidRPr="00F327BF">
        <w:rPr>
          <w:i/>
        </w:rPr>
        <w:t>libnm</w:t>
      </w:r>
      <w:r>
        <w:t xml:space="preserve"> macro variable will be set to equal </w:t>
      </w:r>
      <w:r w:rsidRPr="00F327BF">
        <w:rPr>
          <w:i/>
        </w:rPr>
        <w:t>work</w:t>
      </w:r>
      <w:r>
        <w:t>.</w:t>
      </w:r>
    </w:p>
    <w:p w14:paraId="1E461D47" w14:textId="77777777" w:rsidR="008867EF" w:rsidRDefault="008867EF" w:rsidP="00BD3083">
      <w:pPr>
        <w:pStyle w:val="PaperBody"/>
      </w:pPr>
    </w:p>
    <w:p w14:paraId="02DDF541" w14:textId="77777777" w:rsidR="008867EF" w:rsidRDefault="008867EF" w:rsidP="00BD3083">
      <w:pPr>
        <w:pStyle w:val="PaperBody"/>
      </w:pPr>
      <w:r>
        <w:t>The code also inspects the data parameter’s value to determine if it contains a left parenthesis. If it does, any data step options that were included are parsed out of the data parameter, and used as the value of a macro variable called</w:t>
      </w:r>
      <w:r w:rsidRPr="00531FDE">
        <w:rPr>
          <w:i/>
        </w:rPr>
        <w:t xml:space="preserve"> &amp;dsoptions</w:t>
      </w:r>
      <w:r>
        <w:t>.</w:t>
      </w:r>
    </w:p>
    <w:p w14:paraId="18166488" w14:textId="77777777" w:rsidR="008867EF" w:rsidRDefault="008867EF" w:rsidP="00BD3083">
      <w:pPr>
        <w:pStyle w:val="PaperBody"/>
      </w:pPr>
    </w:p>
    <w:p w14:paraId="2E1B6570" w14:textId="411530B9" w:rsidR="008867EF" w:rsidRDefault="008867EF" w:rsidP="00BD3083">
      <w:pPr>
        <w:pStyle w:val="PaperBody"/>
      </w:pPr>
      <w:r>
        <w:t xml:space="preserve">Then, if the </w:t>
      </w:r>
      <w:r w:rsidRPr="00290891">
        <w:rPr>
          <w:i/>
        </w:rPr>
        <w:t>outfile</w:t>
      </w:r>
      <w:r>
        <w:t xml:space="preserve"> parameter isn’t specified, the outfile macro variable is set to equal the path of </w:t>
      </w:r>
      <w:r w:rsidRPr="00290891">
        <w:rPr>
          <w:i/>
        </w:rPr>
        <w:t>libname</w:t>
      </w:r>
      <w:r>
        <w:t xml:space="preserve">, followed by a backslash, followed by the </w:t>
      </w:r>
      <w:r w:rsidRPr="00290891">
        <w:rPr>
          <w:i/>
        </w:rPr>
        <w:t>filenm</w:t>
      </w:r>
      <w:r>
        <w:t xml:space="preserve">, and ending with an </w:t>
      </w:r>
      <w:r w:rsidRPr="00290891">
        <w:rPr>
          <w:i/>
        </w:rPr>
        <w:t>.xlsx</w:t>
      </w:r>
      <w:r w:rsidR="00BD3083">
        <w:t xml:space="preserve"> extension:</w:t>
      </w:r>
    </w:p>
    <w:p w14:paraId="233231A6" w14:textId="77777777" w:rsidR="008867EF" w:rsidRDefault="008867EF" w:rsidP="008867EF">
      <w:pPr>
        <w:rPr>
          <w:rFonts w:ascii="Arial" w:hAnsi="Arial" w:cs="Arial"/>
          <w:sz w:val="18"/>
          <w:szCs w:val="18"/>
        </w:rPr>
      </w:pPr>
    </w:p>
    <w:p w14:paraId="57A76B45" w14:textId="77777777" w:rsidR="008867EF" w:rsidRPr="00531FDE" w:rsidRDefault="008867EF" w:rsidP="00BD3083">
      <w:pPr>
        <w:ind w:left="284"/>
        <w:rPr>
          <w:rFonts w:ascii="Courier New" w:hAnsi="Courier New" w:cs="Courier New"/>
          <w:sz w:val="20"/>
          <w:szCs w:val="20"/>
        </w:rPr>
      </w:pPr>
      <w:r w:rsidRPr="00531FDE">
        <w:rPr>
          <w:rFonts w:ascii="Courier New" w:hAnsi="Courier New" w:cs="Courier New"/>
          <w:sz w:val="20"/>
          <w:szCs w:val="20"/>
        </w:rPr>
        <w:t>%let lp=%</w:t>
      </w:r>
      <w:proofErr w:type="gramStart"/>
      <w:r w:rsidRPr="00531FDE">
        <w:rPr>
          <w:rFonts w:ascii="Courier New" w:hAnsi="Courier New" w:cs="Courier New"/>
          <w:sz w:val="20"/>
          <w:szCs w:val="20"/>
        </w:rPr>
        <w:t>sysfunc(</w:t>
      </w:r>
      <w:proofErr w:type="gramEnd"/>
      <w:r w:rsidRPr="00531FDE">
        <w:rPr>
          <w:rFonts w:ascii="Courier New" w:hAnsi="Courier New" w:cs="Courier New"/>
          <w:sz w:val="20"/>
          <w:szCs w:val="20"/>
        </w:rPr>
        <w:t>findc(%superq(data),%str(%()));</w:t>
      </w:r>
    </w:p>
    <w:p w14:paraId="4CCB1839" w14:textId="00B9289D" w:rsidR="008867EF" w:rsidRPr="00531FDE" w:rsidRDefault="008867EF" w:rsidP="00BD3083">
      <w:pPr>
        <w:ind w:left="284"/>
        <w:rPr>
          <w:rFonts w:ascii="Courier New" w:hAnsi="Courier New" w:cs="Courier New"/>
          <w:sz w:val="20"/>
          <w:szCs w:val="20"/>
        </w:rPr>
      </w:pPr>
      <w:r w:rsidRPr="00531FDE">
        <w:rPr>
          <w:rFonts w:ascii="Courier New" w:hAnsi="Courier New" w:cs="Courier New"/>
          <w:sz w:val="20"/>
          <w:szCs w:val="20"/>
        </w:rPr>
        <w:t>%if &amp;</w:t>
      </w:r>
      <w:proofErr w:type="gramStart"/>
      <w:r w:rsidRPr="00531FDE">
        <w:rPr>
          <w:rFonts w:ascii="Courier New" w:hAnsi="Courier New" w:cs="Courier New"/>
          <w:sz w:val="20"/>
          <w:szCs w:val="20"/>
        </w:rPr>
        <w:t>lp</w:t>
      </w:r>
      <w:proofErr w:type="gramEnd"/>
      <w:r w:rsidRPr="00531FDE">
        <w:rPr>
          <w:rFonts w:ascii="Courier New" w:hAnsi="Courier New" w:cs="Courier New"/>
          <w:sz w:val="20"/>
          <w:szCs w:val="20"/>
        </w:rPr>
        <w:t>. %then %</w:t>
      </w:r>
      <w:proofErr w:type="gramStart"/>
      <w:r w:rsidRPr="00531FDE">
        <w:rPr>
          <w:rFonts w:ascii="Courier New" w:hAnsi="Courier New" w:cs="Courier New"/>
          <w:sz w:val="20"/>
          <w:szCs w:val="20"/>
        </w:rPr>
        <w:t>do</w:t>
      </w:r>
      <w:proofErr w:type="gramEnd"/>
      <w:r w:rsidRPr="00531FDE">
        <w:rPr>
          <w:rFonts w:ascii="Courier New" w:hAnsi="Courier New" w:cs="Courier New"/>
          <w:sz w:val="20"/>
          <w:szCs w:val="20"/>
        </w:rPr>
        <w:t>;</w:t>
      </w:r>
    </w:p>
    <w:p w14:paraId="266D1A9A" w14:textId="6818CECB" w:rsidR="008867EF" w:rsidRPr="00531FDE" w:rsidRDefault="008867EF" w:rsidP="00BD3083">
      <w:pPr>
        <w:ind w:left="284"/>
        <w:rPr>
          <w:rFonts w:ascii="Courier New" w:hAnsi="Courier New" w:cs="Courier New"/>
          <w:sz w:val="20"/>
          <w:szCs w:val="20"/>
        </w:rPr>
      </w:pPr>
      <w:r w:rsidRPr="00531FDE">
        <w:rPr>
          <w:rFonts w:ascii="Courier New" w:hAnsi="Courier New" w:cs="Courier New"/>
          <w:sz w:val="20"/>
          <w:szCs w:val="20"/>
        </w:rPr>
        <w:t xml:space="preserve">  %let rp=%</w:t>
      </w:r>
      <w:proofErr w:type="gramStart"/>
      <w:r w:rsidRPr="00531FDE">
        <w:rPr>
          <w:rFonts w:ascii="Courier New" w:hAnsi="Courier New" w:cs="Courier New"/>
          <w:sz w:val="20"/>
          <w:szCs w:val="20"/>
        </w:rPr>
        <w:t>sysfunc(</w:t>
      </w:r>
      <w:proofErr w:type="gramEnd"/>
      <w:r w:rsidRPr="00531FDE">
        <w:rPr>
          <w:rFonts w:ascii="Courier New" w:hAnsi="Courier New" w:cs="Courier New"/>
          <w:sz w:val="20"/>
          <w:szCs w:val="20"/>
        </w:rPr>
        <w:t>fi</w:t>
      </w:r>
      <w:r>
        <w:rPr>
          <w:rFonts w:ascii="Courier New" w:hAnsi="Courier New" w:cs="Courier New"/>
          <w:sz w:val="20"/>
          <w:szCs w:val="20"/>
        </w:rPr>
        <w:t>ndc(%superq(data),%str(%)),b));</w:t>
      </w:r>
    </w:p>
    <w:p w14:paraId="42A23BE5" w14:textId="318F78C4" w:rsidR="008867EF" w:rsidRPr="00531FDE" w:rsidRDefault="00BD3083" w:rsidP="00BD3083">
      <w:pPr>
        <w:ind w:left="284"/>
        <w:rPr>
          <w:rFonts w:ascii="Courier New" w:hAnsi="Courier New" w:cs="Courier New"/>
          <w:sz w:val="20"/>
          <w:szCs w:val="20"/>
        </w:rPr>
      </w:pPr>
      <w:r>
        <w:rPr>
          <w:rFonts w:ascii="Courier New" w:hAnsi="Courier New" w:cs="Courier New"/>
          <w:sz w:val="20"/>
          <w:szCs w:val="20"/>
        </w:rPr>
        <w:t xml:space="preserve">  </w:t>
      </w:r>
      <w:r w:rsidR="008867EF">
        <w:rPr>
          <w:rFonts w:ascii="Courier New" w:hAnsi="Courier New" w:cs="Courier New"/>
          <w:sz w:val="20"/>
          <w:szCs w:val="20"/>
        </w:rPr>
        <w:t xml:space="preserve">%let </w:t>
      </w:r>
      <w:r w:rsidR="008867EF" w:rsidRPr="00531FDE">
        <w:rPr>
          <w:rFonts w:ascii="Courier New" w:hAnsi="Courier New" w:cs="Courier New"/>
          <w:sz w:val="20"/>
          <w:szCs w:val="20"/>
        </w:rPr>
        <w:t>dsoptions=%</w:t>
      </w:r>
      <w:proofErr w:type="gramStart"/>
      <w:r w:rsidR="008867EF" w:rsidRPr="00531FDE">
        <w:rPr>
          <w:rFonts w:ascii="Courier New" w:hAnsi="Courier New" w:cs="Courier New"/>
          <w:sz w:val="20"/>
          <w:szCs w:val="20"/>
        </w:rPr>
        <w:t>qsysfunc(</w:t>
      </w:r>
      <w:proofErr w:type="gramEnd"/>
      <w:r w:rsidR="008867EF" w:rsidRPr="00531FDE">
        <w:rPr>
          <w:rFonts w:ascii="Courier New" w:hAnsi="Courier New" w:cs="Courier New"/>
          <w:sz w:val="20"/>
          <w:szCs w:val="20"/>
        </w:rPr>
        <w:t>substrn(%nrstr(%su</w:t>
      </w:r>
      <w:r w:rsidR="008867EF">
        <w:rPr>
          <w:rFonts w:ascii="Courier New" w:hAnsi="Courier New" w:cs="Courier New"/>
          <w:sz w:val="20"/>
          <w:szCs w:val="20"/>
        </w:rPr>
        <w:t>perq(data)),&amp;lp+1,&amp;rp-&amp;lp-1));</w:t>
      </w:r>
    </w:p>
    <w:p w14:paraId="64E091A3" w14:textId="5A57B8FE" w:rsidR="008867EF" w:rsidRPr="00531FDE" w:rsidRDefault="008867EF" w:rsidP="00BD3083">
      <w:pPr>
        <w:ind w:left="284"/>
        <w:rPr>
          <w:rFonts w:ascii="Courier New" w:hAnsi="Courier New" w:cs="Courier New"/>
          <w:sz w:val="20"/>
          <w:szCs w:val="20"/>
        </w:rPr>
      </w:pPr>
      <w:r>
        <w:rPr>
          <w:rFonts w:ascii="Courier New" w:hAnsi="Courier New" w:cs="Courier New"/>
          <w:sz w:val="20"/>
          <w:szCs w:val="20"/>
        </w:rPr>
        <w:t xml:space="preserve">  </w:t>
      </w:r>
      <w:r w:rsidRPr="00531FDE">
        <w:rPr>
          <w:rFonts w:ascii="Courier New" w:hAnsi="Courier New" w:cs="Courier New"/>
          <w:sz w:val="20"/>
          <w:szCs w:val="20"/>
        </w:rPr>
        <w:t>%let data=%</w:t>
      </w:r>
      <w:proofErr w:type="gramStart"/>
      <w:r w:rsidRPr="00531FDE">
        <w:rPr>
          <w:rFonts w:ascii="Courier New" w:hAnsi="Courier New" w:cs="Courier New"/>
          <w:sz w:val="20"/>
          <w:szCs w:val="20"/>
        </w:rPr>
        <w:t>sysfunc(</w:t>
      </w:r>
      <w:proofErr w:type="gramEnd"/>
      <w:r w:rsidRPr="00531FDE">
        <w:rPr>
          <w:rFonts w:ascii="Courier New" w:hAnsi="Courier New" w:cs="Courier New"/>
          <w:sz w:val="20"/>
          <w:szCs w:val="20"/>
        </w:rPr>
        <w:t>substrn(%nrstr(%s</w:t>
      </w:r>
      <w:r>
        <w:rPr>
          <w:rFonts w:ascii="Courier New" w:hAnsi="Courier New" w:cs="Courier New"/>
          <w:sz w:val="20"/>
          <w:szCs w:val="20"/>
        </w:rPr>
        <w:t>uperq(data)),1,%eval(&amp;lp-1)));</w:t>
      </w:r>
    </w:p>
    <w:p w14:paraId="16400511" w14:textId="7260DDAF" w:rsidR="008867EF" w:rsidRPr="00531FDE" w:rsidRDefault="008867EF" w:rsidP="00BD3083">
      <w:pPr>
        <w:ind w:left="284"/>
        <w:rPr>
          <w:rFonts w:ascii="Courier New" w:hAnsi="Courier New" w:cs="Courier New"/>
          <w:sz w:val="20"/>
          <w:szCs w:val="20"/>
        </w:rPr>
      </w:pPr>
      <w:r w:rsidRPr="00531FDE">
        <w:rPr>
          <w:rFonts w:ascii="Courier New" w:hAnsi="Courier New" w:cs="Courier New"/>
          <w:sz w:val="20"/>
          <w:szCs w:val="20"/>
        </w:rPr>
        <w:t>%end;</w:t>
      </w:r>
    </w:p>
    <w:p w14:paraId="310F1167" w14:textId="77777777" w:rsidR="008867EF" w:rsidRPr="00531FDE" w:rsidRDefault="008867EF" w:rsidP="00BD3083">
      <w:pPr>
        <w:ind w:left="284"/>
        <w:rPr>
          <w:rFonts w:ascii="Courier New" w:hAnsi="Courier New" w:cs="Courier New"/>
          <w:sz w:val="20"/>
          <w:szCs w:val="20"/>
        </w:rPr>
      </w:pPr>
      <w:r w:rsidRPr="00531FDE">
        <w:rPr>
          <w:rFonts w:ascii="Courier New" w:hAnsi="Courier New" w:cs="Courier New"/>
          <w:sz w:val="20"/>
          <w:szCs w:val="20"/>
        </w:rPr>
        <w:t>%else %let dsoptions=;</w:t>
      </w:r>
    </w:p>
    <w:p w14:paraId="2A1B670C" w14:textId="77777777" w:rsidR="008867EF" w:rsidRPr="00531FDE" w:rsidRDefault="008867EF" w:rsidP="00BD3083">
      <w:pPr>
        <w:ind w:left="284"/>
        <w:rPr>
          <w:rFonts w:ascii="Courier New" w:hAnsi="Courier New" w:cs="Courier New"/>
          <w:sz w:val="20"/>
          <w:szCs w:val="20"/>
        </w:rPr>
      </w:pPr>
      <w:r w:rsidRPr="00531FDE">
        <w:rPr>
          <w:rFonts w:ascii="Courier New" w:hAnsi="Courier New" w:cs="Courier New"/>
          <w:sz w:val="20"/>
          <w:szCs w:val="20"/>
        </w:rPr>
        <w:t>%if %</w:t>
      </w:r>
      <w:proofErr w:type="gramStart"/>
      <w:r w:rsidRPr="00531FDE">
        <w:rPr>
          <w:rFonts w:ascii="Courier New" w:hAnsi="Courier New" w:cs="Courier New"/>
          <w:sz w:val="20"/>
          <w:szCs w:val="20"/>
        </w:rPr>
        <w:t>sysfunc(</w:t>
      </w:r>
      <w:proofErr w:type="gramEnd"/>
      <w:r w:rsidRPr="00531FDE">
        <w:rPr>
          <w:rFonts w:ascii="Courier New" w:hAnsi="Courier New" w:cs="Courier New"/>
          <w:sz w:val="20"/>
          <w:szCs w:val="20"/>
        </w:rPr>
        <w:t>countw(&amp;data.)) eq 2 %then %do;</w:t>
      </w:r>
    </w:p>
    <w:p w14:paraId="784D0DE6" w14:textId="77777777" w:rsidR="008867EF" w:rsidRPr="00531FDE" w:rsidRDefault="008867EF" w:rsidP="00BD3083">
      <w:pPr>
        <w:ind w:left="284"/>
        <w:rPr>
          <w:rFonts w:ascii="Courier New" w:hAnsi="Courier New" w:cs="Courier New"/>
          <w:sz w:val="20"/>
          <w:szCs w:val="20"/>
        </w:rPr>
      </w:pPr>
      <w:r>
        <w:rPr>
          <w:rFonts w:ascii="Courier New" w:hAnsi="Courier New" w:cs="Courier New"/>
          <w:sz w:val="20"/>
          <w:szCs w:val="20"/>
        </w:rPr>
        <w:t xml:space="preserve">  </w:t>
      </w:r>
      <w:r w:rsidRPr="00531FDE">
        <w:rPr>
          <w:rFonts w:ascii="Courier New" w:hAnsi="Courier New" w:cs="Courier New"/>
          <w:sz w:val="20"/>
          <w:szCs w:val="20"/>
        </w:rPr>
        <w:t>%let libnm=%</w:t>
      </w:r>
      <w:proofErr w:type="gramStart"/>
      <w:r w:rsidRPr="00531FDE">
        <w:rPr>
          <w:rFonts w:ascii="Courier New" w:hAnsi="Courier New" w:cs="Courier New"/>
          <w:sz w:val="20"/>
          <w:szCs w:val="20"/>
        </w:rPr>
        <w:t>scan(</w:t>
      </w:r>
      <w:proofErr w:type="gramEnd"/>
      <w:r w:rsidRPr="00531FDE">
        <w:rPr>
          <w:rFonts w:ascii="Courier New" w:hAnsi="Courier New" w:cs="Courier New"/>
          <w:sz w:val="20"/>
          <w:szCs w:val="20"/>
        </w:rPr>
        <w:t>&amp;data.,1);</w:t>
      </w:r>
    </w:p>
    <w:p w14:paraId="3F1B28E4" w14:textId="77777777" w:rsidR="008867EF" w:rsidRPr="00531FDE" w:rsidRDefault="008867EF" w:rsidP="00BD3083">
      <w:pPr>
        <w:ind w:left="284"/>
        <w:rPr>
          <w:rFonts w:ascii="Courier New" w:hAnsi="Courier New" w:cs="Courier New"/>
          <w:sz w:val="20"/>
          <w:szCs w:val="20"/>
        </w:rPr>
      </w:pPr>
      <w:r>
        <w:rPr>
          <w:rFonts w:ascii="Courier New" w:hAnsi="Courier New" w:cs="Courier New"/>
          <w:sz w:val="20"/>
          <w:szCs w:val="20"/>
        </w:rPr>
        <w:t xml:space="preserve">  </w:t>
      </w:r>
      <w:r w:rsidRPr="00531FDE">
        <w:rPr>
          <w:rFonts w:ascii="Courier New" w:hAnsi="Courier New" w:cs="Courier New"/>
          <w:sz w:val="20"/>
          <w:szCs w:val="20"/>
        </w:rPr>
        <w:t>%let filenm=%</w:t>
      </w:r>
      <w:proofErr w:type="gramStart"/>
      <w:r w:rsidRPr="00531FDE">
        <w:rPr>
          <w:rFonts w:ascii="Courier New" w:hAnsi="Courier New" w:cs="Courier New"/>
          <w:sz w:val="20"/>
          <w:szCs w:val="20"/>
        </w:rPr>
        <w:t>scan(</w:t>
      </w:r>
      <w:proofErr w:type="gramEnd"/>
      <w:r w:rsidRPr="00531FDE">
        <w:rPr>
          <w:rFonts w:ascii="Courier New" w:hAnsi="Courier New" w:cs="Courier New"/>
          <w:sz w:val="20"/>
          <w:szCs w:val="20"/>
        </w:rPr>
        <w:t>&amp;data.,2);</w:t>
      </w:r>
    </w:p>
    <w:p w14:paraId="0FFC81E1" w14:textId="77777777" w:rsidR="008867EF" w:rsidRPr="00531FDE" w:rsidRDefault="008867EF" w:rsidP="00BD3083">
      <w:pPr>
        <w:ind w:left="284"/>
        <w:rPr>
          <w:rFonts w:ascii="Courier New" w:hAnsi="Courier New" w:cs="Courier New"/>
          <w:sz w:val="20"/>
          <w:szCs w:val="20"/>
        </w:rPr>
      </w:pPr>
      <w:r w:rsidRPr="00531FDE">
        <w:rPr>
          <w:rFonts w:ascii="Courier New" w:hAnsi="Courier New" w:cs="Courier New"/>
          <w:sz w:val="20"/>
          <w:szCs w:val="20"/>
        </w:rPr>
        <w:t>%end;</w:t>
      </w:r>
    </w:p>
    <w:p w14:paraId="650F606A" w14:textId="77777777" w:rsidR="008867EF" w:rsidRPr="00531FDE" w:rsidRDefault="008867EF" w:rsidP="00BD3083">
      <w:pPr>
        <w:ind w:left="284"/>
        <w:rPr>
          <w:rFonts w:ascii="Courier New" w:hAnsi="Courier New" w:cs="Courier New"/>
          <w:sz w:val="20"/>
          <w:szCs w:val="20"/>
        </w:rPr>
      </w:pPr>
      <w:r w:rsidRPr="00531FDE">
        <w:rPr>
          <w:rFonts w:ascii="Courier New" w:hAnsi="Courier New" w:cs="Courier New"/>
          <w:sz w:val="20"/>
          <w:szCs w:val="20"/>
        </w:rPr>
        <w:t>%else %do;</w:t>
      </w:r>
    </w:p>
    <w:p w14:paraId="19F2ADE2" w14:textId="77777777" w:rsidR="008867EF" w:rsidRPr="00531FDE" w:rsidRDefault="008867EF" w:rsidP="00BD3083">
      <w:pPr>
        <w:ind w:left="284"/>
        <w:rPr>
          <w:rFonts w:ascii="Courier New" w:hAnsi="Courier New" w:cs="Courier New"/>
          <w:sz w:val="20"/>
          <w:szCs w:val="20"/>
        </w:rPr>
      </w:pPr>
      <w:r>
        <w:rPr>
          <w:rFonts w:ascii="Courier New" w:hAnsi="Courier New" w:cs="Courier New"/>
          <w:sz w:val="20"/>
          <w:szCs w:val="20"/>
        </w:rPr>
        <w:t xml:space="preserve">  </w:t>
      </w:r>
      <w:r w:rsidRPr="00531FDE">
        <w:rPr>
          <w:rFonts w:ascii="Courier New" w:hAnsi="Courier New" w:cs="Courier New"/>
          <w:sz w:val="20"/>
          <w:szCs w:val="20"/>
        </w:rPr>
        <w:t>%let libnm=work;</w:t>
      </w:r>
    </w:p>
    <w:p w14:paraId="0E0575BF" w14:textId="77777777" w:rsidR="008867EF" w:rsidRPr="00531FDE" w:rsidRDefault="008867EF" w:rsidP="00BD3083">
      <w:pPr>
        <w:ind w:left="284"/>
        <w:rPr>
          <w:rFonts w:ascii="Courier New" w:hAnsi="Courier New" w:cs="Courier New"/>
          <w:sz w:val="20"/>
          <w:szCs w:val="20"/>
        </w:rPr>
      </w:pPr>
      <w:r w:rsidRPr="00531FDE">
        <w:rPr>
          <w:rFonts w:ascii="Courier New" w:hAnsi="Courier New" w:cs="Courier New"/>
          <w:sz w:val="20"/>
          <w:szCs w:val="20"/>
        </w:rPr>
        <w:t xml:space="preserve">  %let filenm=&amp;data</w:t>
      </w:r>
      <w:proofErr w:type="gramStart"/>
      <w:r w:rsidRPr="00531FDE">
        <w:rPr>
          <w:rFonts w:ascii="Courier New" w:hAnsi="Courier New" w:cs="Courier New"/>
          <w:sz w:val="20"/>
          <w:szCs w:val="20"/>
        </w:rPr>
        <w:t>.;</w:t>
      </w:r>
      <w:proofErr w:type="gramEnd"/>
    </w:p>
    <w:p w14:paraId="0282CE2C" w14:textId="77777777" w:rsidR="008867EF" w:rsidRPr="00531FDE" w:rsidRDefault="008867EF" w:rsidP="00BD3083">
      <w:pPr>
        <w:ind w:left="284"/>
        <w:rPr>
          <w:rFonts w:ascii="Courier New" w:hAnsi="Courier New" w:cs="Courier New"/>
          <w:sz w:val="20"/>
          <w:szCs w:val="20"/>
        </w:rPr>
      </w:pPr>
      <w:r w:rsidRPr="00531FDE">
        <w:rPr>
          <w:rFonts w:ascii="Courier New" w:hAnsi="Courier New" w:cs="Courier New"/>
          <w:sz w:val="20"/>
          <w:szCs w:val="20"/>
        </w:rPr>
        <w:t>%end;</w:t>
      </w:r>
    </w:p>
    <w:p w14:paraId="6F2C20C9" w14:textId="77777777" w:rsidR="008867EF" w:rsidRPr="00531FDE" w:rsidRDefault="008867EF" w:rsidP="00BD3083">
      <w:pPr>
        <w:ind w:left="284"/>
        <w:rPr>
          <w:rFonts w:ascii="Courier New" w:hAnsi="Courier New" w:cs="Courier New"/>
          <w:sz w:val="20"/>
          <w:szCs w:val="20"/>
        </w:rPr>
      </w:pPr>
    </w:p>
    <w:p w14:paraId="0AF29EB5" w14:textId="77777777" w:rsidR="008867EF" w:rsidRPr="00531FDE" w:rsidRDefault="008867EF" w:rsidP="00BD3083">
      <w:pPr>
        <w:ind w:left="284"/>
        <w:rPr>
          <w:rFonts w:ascii="Courier New" w:hAnsi="Courier New" w:cs="Courier New"/>
          <w:sz w:val="20"/>
          <w:szCs w:val="20"/>
        </w:rPr>
      </w:pPr>
      <w:r w:rsidRPr="00531FDE">
        <w:rPr>
          <w:rFonts w:ascii="Courier New" w:hAnsi="Courier New" w:cs="Courier New"/>
          <w:sz w:val="20"/>
          <w:szCs w:val="20"/>
        </w:rPr>
        <w:t>%if %</w:t>
      </w:r>
      <w:proofErr w:type="gramStart"/>
      <w:r w:rsidRPr="00531FDE">
        <w:rPr>
          <w:rFonts w:ascii="Courier New" w:hAnsi="Courier New" w:cs="Courier New"/>
          <w:sz w:val="20"/>
          <w:szCs w:val="20"/>
        </w:rPr>
        <w:t>length(</w:t>
      </w:r>
      <w:proofErr w:type="gramEnd"/>
      <w:r w:rsidRPr="00531FDE">
        <w:rPr>
          <w:rFonts w:ascii="Courier New" w:hAnsi="Courier New" w:cs="Courier New"/>
          <w:sz w:val="20"/>
          <w:szCs w:val="20"/>
        </w:rPr>
        <w:t>&amp;outfile.) lt 1 %then</w:t>
      </w:r>
    </w:p>
    <w:p w14:paraId="18BF4E83" w14:textId="77777777" w:rsidR="008867EF" w:rsidRPr="00531FDE" w:rsidRDefault="008867EF" w:rsidP="00BD3083">
      <w:pPr>
        <w:ind w:left="284"/>
        <w:rPr>
          <w:rFonts w:ascii="Courier New" w:hAnsi="Courier New" w:cs="Courier New"/>
          <w:sz w:val="20"/>
          <w:szCs w:val="20"/>
        </w:rPr>
      </w:pPr>
      <w:r>
        <w:rPr>
          <w:rFonts w:ascii="Courier New" w:hAnsi="Courier New" w:cs="Courier New"/>
          <w:sz w:val="20"/>
          <w:szCs w:val="20"/>
        </w:rPr>
        <w:t xml:space="preserve">  </w:t>
      </w:r>
      <w:r w:rsidRPr="00531FDE">
        <w:rPr>
          <w:rFonts w:ascii="Courier New" w:hAnsi="Courier New" w:cs="Courier New"/>
          <w:sz w:val="20"/>
          <w:szCs w:val="20"/>
        </w:rPr>
        <w:t>%let outfile=%</w:t>
      </w:r>
      <w:proofErr w:type="gramStart"/>
      <w:r w:rsidRPr="00531FDE">
        <w:rPr>
          <w:rFonts w:ascii="Courier New" w:hAnsi="Courier New" w:cs="Courier New"/>
          <w:sz w:val="20"/>
          <w:szCs w:val="20"/>
        </w:rPr>
        <w:t>sysfunc(</w:t>
      </w:r>
      <w:proofErr w:type="gramEnd"/>
      <w:r w:rsidRPr="00531FDE">
        <w:rPr>
          <w:rFonts w:ascii="Courier New" w:hAnsi="Courier New" w:cs="Courier New"/>
          <w:sz w:val="20"/>
          <w:szCs w:val="20"/>
        </w:rPr>
        <w:t>pathname(&amp;libnm.))\&amp;filenm</w:t>
      </w:r>
      <w:proofErr w:type="gramStart"/>
      <w:r w:rsidRPr="00531FDE">
        <w:rPr>
          <w:rFonts w:ascii="Courier New" w:hAnsi="Courier New" w:cs="Courier New"/>
          <w:sz w:val="20"/>
          <w:szCs w:val="20"/>
        </w:rPr>
        <w:t>..xlsx</w:t>
      </w:r>
      <w:proofErr w:type="gramEnd"/>
      <w:r w:rsidRPr="00531FDE">
        <w:rPr>
          <w:rFonts w:ascii="Courier New" w:hAnsi="Courier New" w:cs="Courier New"/>
          <w:sz w:val="20"/>
          <w:szCs w:val="20"/>
        </w:rPr>
        <w:t>;;</w:t>
      </w:r>
    </w:p>
    <w:p w14:paraId="7E33B960" w14:textId="77777777" w:rsidR="008867EF" w:rsidRDefault="008867EF" w:rsidP="00BD3083">
      <w:pPr>
        <w:ind w:left="284"/>
        <w:rPr>
          <w:rFonts w:ascii="Courier New" w:hAnsi="Courier New" w:cs="Courier New"/>
          <w:sz w:val="20"/>
          <w:szCs w:val="20"/>
        </w:rPr>
      </w:pPr>
      <w:r>
        <w:rPr>
          <w:rFonts w:ascii="Courier New" w:hAnsi="Courier New" w:cs="Courier New"/>
          <w:sz w:val="20"/>
          <w:szCs w:val="20"/>
        </w:rPr>
        <w:t>%if %</w:t>
      </w:r>
      <w:proofErr w:type="gramStart"/>
      <w:r>
        <w:rPr>
          <w:rFonts w:ascii="Courier New" w:hAnsi="Courier New" w:cs="Courier New"/>
          <w:sz w:val="20"/>
          <w:szCs w:val="20"/>
        </w:rPr>
        <w:t>length(</w:t>
      </w:r>
      <w:proofErr w:type="gramEnd"/>
      <w:r>
        <w:rPr>
          <w:rFonts w:ascii="Courier New" w:hAnsi="Courier New" w:cs="Courier New"/>
          <w:sz w:val="20"/>
          <w:szCs w:val="20"/>
        </w:rPr>
        <w:t xml:space="preserve">&amp;sheet.) lt 1 %then </w:t>
      </w:r>
      <w:r w:rsidRPr="00531FDE">
        <w:rPr>
          <w:rFonts w:ascii="Courier New" w:hAnsi="Courier New" w:cs="Courier New"/>
          <w:sz w:val="20"/>
          <w:szCs w:val="20"/>
        </w:rPr>
        <w:t>%let sheet=&amp;filenm.;;</w:t>
      </w:r>
    </w:p>
    <w:p w14:paraId="215B8426" w14:textId="77777777" w:rsidR="008867EF" w:rsidRDefault="008867EF" w:rsidP="008867EF">
      <w:pPr>
        <w:ind w:left="360"/>
        <w:jc w:val="both"/>
        <w:rPr>
          <w:rFonts w:ascii="Courier New" w:hAnsi="Courier New" w:cs="Courier New"/>
          <w:sz w:val="20"/>
          <w:szCs w:val="20"/>
        </w:rPr>
      </w:pPr>
    </w:p>
    <w:p w14:paraId="4EE96B6A" w14:textId="77777777" w:rsidR="008867EF" w:rsidRDefault="008867EF" w:rsidP="00BD3083">
      <w:pPr>
        <w:pStyle w:val="PaperBody"/>
      </w:pPr>
      <w:r>
        <w:t xml:space="preserve">The next section of the code gives end users a way to enter </w:t>
      </w:r>
      <w:proofErr w:type="gramStart"/>
      <w:r>
        <w:t xml:space="preserve">the </w:t>
      </w:r>
      <w:r w:rsidRPr="00D80C98">
        <w:rPr>
          <w:i/>
        </w:rPr>
        <w:t>outfile</w:t>
      </w:r>
      <w:proofErr w:type="gramEnd"/>
      <w:r>
        <w:t xml:space="preserve">, </w:t>
      </w:r>
      <w:r w:rsidRPr="00D80C98">
        <w:rPr>
          <w:i/>
        </w:rPr>
        <w:t>sheet name</w:t>
      </w:r>
      <w:r>
        <w:t xml:space="preserve">, </w:t>
      </w:r>
      <w:r w:rsidRPr="00D80C98">
        <w:rPr>
          <w:i/>
        </w:rPr>
        <w:t>range</w:t>
      </w:r>
      <w:r>
        <w:t xml:space="preserve">, </w:t>
      </w:r>
      <w:r w:rsidRPr="00D80C98">
        <w:rPr>
          <w:i/>
        </w:rPr>
        <w:t>template</w:t>
      </w:r>
      <w:r>
        <w:t xml:space="preserve">, </w:t>
      </w:r>
      <w:r w:rsidRPr="00D80C98">
        <w:rPr>
          <w:i/>
        </w:rPr>
        <w:t>templatesheet</w:t>
      </w:r>
      <w:r>
        <w:t xml:space="preserve">, </w:t>
      </w:r>
      <w:r w:rsidRPr="004F6406">
        <w:rPr>
          <w:i/>
        </w:rPr>
        <w:t>useformats</w:t>
      </w:r>
      <w:r>
        <w:t xml:space="preserve">, </w:t>
      </w:r>
      <w:r>
        <w:rPr>
          <w:i/>
        </w:rPr>
        <w:t>usenotepad</w:t>
      </w:r>
      <w:r>
        <w:t xml:space="preserve">, and </w:t>
      </w:r>
      <w:r w:rsidRPr="00D80C98">
        <w:rPr>
          <w:i/>
        </w:rPr>
        <w:t>pivot</w:t>
      </w:r>
      <w:r>
        <w:t xml:space="preserve"> parameters, interactively, after the macro has been called. For example, the following code is used to produce a window that lets end users interactively specify the range parameter:</w:t>
      </w:r>
    </w:p>
    <w:p w14:paraId="6BCA9187" w14:textId="77777777" w:rsidR="008867EF" w:rsidRDefault="008867EF" w:rsidP="008867EF">
      <w:pPr>
        <w:jc w:val="both"/>
        <w:rPr>
          <w:rFonts w:ascii="Courier New" w:hAnsi="Courier New" w:cs="Courier New"/>
          <w:sz w:val="20"/>
          <w:szCs w:val="20"/>
        </w:rPr>
      </w:pPr>
    </w:p>
    <w:p w14:paraId="553DE7F2" w14:textId="77777777" w:rsidR="008867EF" w:rsidRPr="005B4134" w:rsidRDefault="008867EF" w:rsidP="00BD3083">
      <w:pPr>
        <w:ind w:left="284"/>
        <w:jc w:val="both"/>
        <w:rPr>
          <w:rFonts w:ascii="Courier New" w:hAnsi="Courier New" w:cs="Courier New"/>
          <w:sz w:val="20"/>
          <w:szCs w:val="20"/>
        </w:rPr>
      </w:pPr>
      <w:r w:rsidRPr="005B4134">
        <w:rPr>
          <w:rFonts w:ascii="Courier New" w:hAnsi="Courier New" w:cs="Courier New"/>
          <w:sz w:val="20"/>
          <w:szCs w:val="20"/>
        </w:rPr>
        <w:t>%else %do;</w:t>
      </w:r>
    </w:p>
    <w:p w14:paraId="42F80B27" w14:textId="77777777" w:rsidR="008867EF" w:rsidRPr="005B4134" w:rsidRDefault="008867EF" w:rsidP="00BD3083">
      <w:pPr>
        <w:ind w:left="284"/>
        <w:jc w:val="both"/>
        <w:rPr>
          <w:rFonts w:ascii="Courier New" w:hAnsi="Courier New" w:cs="Courier New"/>
          <w:sz w:val="20"/>
          <w:szCs w:val="20"/>
        </w:rPr>
      </w:pPr>
      <w:r w:rsidRPr="005B4134">
        <w:rPr>
          <w:rFonts w:ascii="Courier New" w:hAnsi="Courier New" w:cs="Courier New"/>
          <w:sz w:val="20"/>
          <w:szCs w:val="20"/>
        </w:rPr>
        <w:t xml:space="preserve">  %if %</w:t>
      </w:r>
      <w:proofErr w:type="gramStart"/>
      <w:r w:rsidRPr="005B4134">
        <w:rPr>
          <w:rFonts w:ascii="Courier New" w:hAnsi="Courier New" w:cs="Courier New"/>
          <w:sz w:val="20"/>
          <w:szCs w:val="20"/>
        </w:rPr>
        <w:t>upcase(</w:t>
      </w:r>
      <w:proofErr w:type="gramEnd"/>
      <w:r w:rsidRPr="005B4134">
        <w:rPr>
          <w:rFonts w:ascii="Courier New" w:hAnsi="Courier New" w:cs="Courier New"/>
          <w:sz w:val="20"/>
          <w:szCs w:val="20"/>
        </w:rPr>
        <w:t xml:space="preserve">&amp;range.) eq </w:t>
      </w:r>
      <w:r>
        <w:rPr>
          <w:rFonts w:ascii="Courier New" w:hAnsi="Courier New" w:cs="Courier New"/>
          <w:sz w:val="20"/>
          <w:szCs w:val="20"/>
        </w:rPr>
        <w:t>W</w:t>
      </w:r>
      <w:r w:rsidRPr="005B4134">
        <w:rPr>
          <w:rFonts w:ascii="Courier New" w:hAnsi="Courier New" w:cs="Courier New"/>
          <w:sz w:val="20"/>
          <w:szCs w:val="20"/>
        </w:rPr>
        <w:t xml:space="preserve"> %then %do;</w:t>
      </w:r>
    </w:p>
    <w:p w14:paraId="40D0A1A6" w14:textId="77777777" w:rsidR="008867EF" w:rsidRPr="005B4134" w:rsidRDefault="008867EF" w:rsidP="00BD3083">
      <w:pPr>
        <w:ind w:left="284"/>
        <w:jc w:val="both"/>
        <w:rPr>
          <w:rFonts w:ascii="Courier New" w:hAnsi="Courier New" w:cs="Courier New"/>
          <w:sz w:val="20"/>
          <w:szCs w:val="20"/>
        </w:rPr>
      </w:pPr>
      <w:r w:rsidRPr="005B4134">
        <w:rPr>
          <w:rFonts w:ascii="Courier New" w:hAnsi="Courier New" w:cs="Courier New"/>
          <w:sz w:val="20"/>
          <w:szCs w:val="20"/>
        </w:rPr>
        <w:t xml:space="preserve">    </w:t>
      </w:r>
      <w:proofErr w:type="gramStart"/>
      <w:r w:rsidRPr="005B4134">
        <w:rPr>
          <w:rFonts w:ascii="Courier New" w:hAnsi="Courier New" w:cs="Courier New"/>
          <w:sz w:val="20"/>
          <w:szCs w:val="20"/>
        </w:rPr>
        <w:t>data</w:t>
      </w:r>
      <w:proofErr w:type="gramEnd"/>
      <w:r w:rsidRPr="005B4134">
        <w:rPr>
          <w:rFonts w:ascii="Courier New" w:hAnsi="Courier New" w:cs="Courier New"/>
          <w:sz w:val="20"/>
          <w:szCs w:val="20"/>
        </w:rPr>
        <w:t xml:space="preserve"> _null_;</w:t>
      </w:r>
    </w:p>
    <w:p w14:paraId="1ED625EA" w14:textId="67A4643A" w:rsidR="008867EF" w:rsidRPr="005B4134" w:rsidRDefault="008867EF" w:rsidP="00BD3083">
      <w:pPr>
        <w:ind w:left="284"/>
        <w:jc w:val="both"/>
        <w:rPr>
          <w:rFonts w:ascii="Courier New" w:hAnsi="Courier New" w:cs="Courier New"/>
          <w:sz w:val="20"/>
          <w:szCs w:val="20"/>
        </w:rPr>
      </w:pPr>
      <w:r w:rsidRPr="005B4134">
        <w:rPr>
          <w:rFonts w:ascii="Courier New" w:hAnsi="Courier New" w:cs="Courier New"/>
          <w:sz w:val="20"/>
          <w:szCs w:val="20"/>
        </w:rPr>
        <w:t xml:space="preserve">     </w:t>
      </w:r>
      <w:proofErr w:type="gramStart"/>
      <w:r w:rsidRPr="005B4134">
        <w:rPr>
          <w:rFonts w:ascii="Courier New" w:hAnsi="Courier New" w:cs="Courier New"/>
          <w:sz w:val="20"/>
          <w:szCs w:val="20"/>
        </w:rPr>
        <w:t>window</w:t>
      </w:r>
      <w:proofErr w:type="gramEnd"/>
      <w:r w:rsidRPr="005B4134">
        <w:rPr>
          <w:rFonts w:ascii="Courier New" w:hAnsi="Courier New" w:cs="Courier New"/>
          <w:sz w:val="20"/>
          <w:szCs w:val="20"/>
        </w:rPr>
        <w:t xml:space="preserve"> range rows=8 columns=80</w:t>
      </w:r>
    </w:p>
    <w:p w14:paraId="187935DC" w14:textId="296A21EE" w:rsidR="008867EF" w:rsidRPr="005B4134" w:rsidRDefault="008867EF" w:rsidP="00BD3083">
      <w:pPr>
        <w:ind w:left="284"/>
        <w:jc w:val="both"/>
        <w:rPr>
          <w:rFonts w:ascii="Courier New" w:hAnsi="Courier New" w:cs="Courier New"/>
          <w:sz w:val="20"/>
          <w:szCs w:val="20"/>
        </w:rPr>
      </w:pPr>
      <w:r w:rsidRPr="005B4134">
        <w:rPr>
          <w:rFonts w:ascii="Courier New" w:hAnsi="Courier New" w:cs="Courier New"/>
          <w:sz w:val="20"/>
          <w:szCs w:val="20"/>
        </w:rPr>
        <w:t xml:space="preserve">     </w:t>
      </w:r>
      <w:proofErr w:type="gramStart"/>
      <w:r w:rsidRPr="005B4134">
        <w:rPr>
          <w:rFonts w:ascii="Courier New" w:hAnsi="Courier New" w:cs="Courier New"/>
          <w:sz w:val="20"/>
          <w:szCs w:val="20"/>
        </w:rPr>
        <w:t>irow=</w:t>
      </w:r>
      <w:proofErr w:type="gramEnd"/>
      <w:r w:rsidRPr="005B4134">
        <w:rPr>
          <w:rFonts w:ascii="Courier New" w:hAnsi="Courier New" w:cs="Courier New"/>
          <w:sz w:val="20"/>
          <w:szCs w:val="20"/>
        </w:rPr>
        <w:t>1 icolumn=2 color=black</w:t>
      </w:r>
    </w:p>
    <w:p w14:paraId="7D140712" w14:textId="7EAF62B1" w:rsidR="008867EF" w:rsidRPr="005B4134" w:rsidRDefault="00BD3083" w:rsidP="00BD3083">
      <w:pPr>
        <w:ind w:left="284"/>
        <w:jc w:val="both"/>
        <w:rPr>
          <w:rFonts w:ascii="Courier New" w:hAnsi="Courier New" w:cs="Courier New"/>
          <w:sz w:val="20"/>
          <w:szCs w:val="20"/>
        </w:rPr>
      </w:pPr>
      <w:r>
        <w:rPr>
          <w:rFonts w:ascii="Courier New" w:hAnsi="Courier New" w:cs="Courier New"/>
          <w:sz w:val="20"/>
          <w:szCs w:val="20"/>
        </w:rPr>
        <w:t xml:space="preserve">     </w:t>
      </w:r>
      <w:r w:rsidR="008867EF" w:rsidRPr="005B4134">
        <w:rPr>
          <w:rFonts w:ascii="Courier New" w:hAnsi="Courier New" w:cs="Courier New"/>
          <w:sz w:val="20"/>
          <w:szCs w:val="20"/>
        </w:rPr>
        <w:t>#2 @3 'Enter the upper left cell where range should begin (e.g. D5)</w:t>
      </w:r>
      <w:proofErr w:type="gramStart"/>
      <w:r w:rsidR="008867EF" w:rsidRPr="005B4134">
        <w:rPr>
          <w:rFonts w:ascii="Courier New" w:hAnsi="Courier New" w:cs="Courier New"/>
          <w:sz w:val="20"/>
          <w:szCs w:val="20"/>
        </w:rPr>
        <w:t>: '</w:t>
      </w:r>
      <w:proofErr w:type="gramEnd"/>
    </w:p>
    <w:p w14:paraId="046028B1" w14:textId="77777777" w:rsidR="008867EF" w:rsidRPr="005B4134" w:rsidRDefault="008867EF" w:rsidP="00BD3083">
      <w:pPr>
        <w:ind w:left="284"/>
        <w:jc w:val="both"/>
        <w:rPr>
          <w:rFonts w:ascii="Courier New" w:hAnsi="Courier New" w:cs="Courier New"/>
          <w:sz w:val="20"/>
          <w:szCs w:val="20"/>
        </w:rPr>
      </w:pPr>
      <w:r w:rsidRPr="005B4134">
        <w:rPr>
          <w:rFonts w:ascii="Courier New" w:hAnsi="Courier New" w:cs="Courier New"/>
          <w:sz w:val="20"/>
          <w:szCs w:val="20"/>
        </w:rPr>
        <w:t xml:space="preserve">      </w:t>
      </w:r>
      <w:proofErr w:type="gramStart"/>
      <w:r w:rsidRPr="005B4134">
        <w:rPr>
          <w:rFonts w:ascii="Courier New" w:hAnsi="Courier New" w:cs="Courier New"/>
          <w:sz w:val="20"/>
          <w:szCs w:val="20"/>
        </w:rPr>
        <w:t>color=</w:t>
      </w:r>
      <w:proofErr w:type="gramEnd"/>
      <w:r w:rsidRPr="005B4134">
        <w:rPr>
          <w:rFonts w:ascii="Courier New" w:hAnsi="Courier New" w:cs="Courier New"/>
          <w:sz w:val="20"/>
          <w:szCs w:val="20"/>
        </w:rPr>
        <w:t xml:space="preserve">gray range $41. </w:t>
      </w:r>
      <w:proofErr w:type="gramStart"/>
      <w:r w:rsidRPr="005B4134">
        <w:rPr>
          <w:rFonts w:ascii="Courier New" w:hAnsi="Courier New" w:cs="Courier New"/>
          <w:sz w:val="20"/>
          <w:szCs w:val="20"/>
        </w:rPr>
        <w:t>required=</w:t>
      </w:r>
      <w:proofErr w:type="gramEnd"/>
      <w:r w:rsidRPr="005B4134">
        <w:rPr>
          <w:rFonts w:ascii="Courier New" w:hAnsi="Courier New" w:cs="Courier New"/>
          <w:sz w:val="20"/>
          <w:szCs w:val="20"/>
        </w:rPr>
        <w:t>yes</w:t>
      </w:r>
    </w:p>
    <w:p w14:paraId="7805B82F" w14:textId="77777777" w:rsidR="008867EF" w:rsidRPr="005B4134" w:rsidRDefault="008867EF" w:rsidP="00BD3083">
      <w:pPr>
        <w:ind w:left="284"/>
        <w:jc w:val="both"/>
        <w:rPr>
          <w:rFonts w:ascii="Courier New" w:hAnsi="Courier New" w:cs="Courier New"/>
          <w:sz w:val="20"/>
          <w:szCs w:val="20"/>
        </w:rPr>
      </w:pPr>
      <w:r w:rsidRPr="005B4134">
        <w:rPr>
          <w:rFonts w:ascii="Courier New" w:hAnsi="Courier New" w:cs="Courier New"/>
          <w:sz w:val="20"/>
          <w:szCs w:val="20"/>
        </w:rPr>
        <w:t xml:space="preserve">      </w:t>
      </w:r>
      <w:proofErr w:type="gramStart"/>
      <w:r w:rsidRPr="005B4134">
        <w:rPr>
          <w:rFonts w:ascii="Courier New" w:hAnsi="Courier New" w:cs="Courier New"/>
          <w:sz w:val="20"/>
          <w:szCs w:val="20"/>
        </w:rPr>
        <w:t>attr=</w:t>
      </w:r>
      <w:proofErr w:type="gramEnd"/>
      <w:r w:rsidRPr="005B4134">
        <w:rPr>
          <w:rFonts w:ascii="Courier New" w:hAnsi="Courier New" w:cs="Courier New"/>
          <w:sz w:val="20"/>
          <w:szCs w:val="20"/>
        </w:rPr>
        <w:t>underline color=yellow;</w:t>
      </w:r>
    </w:p>
    <w:p w14:paraId="0E77D186" w14:textId="002E6DC2" w:rsidR="008867EF" w:rsidRPr="005B4134" w:rsidRDefault="00BD3083" w:rsidP="008867EF">
      <w:pPr>
        <w:jc w:val="both"/>
        <w:rPr>
          <w:rFonts w:ascii="Courier New" w:hAnsi="Courier New" w:cs="Courier New"/>
          <w:sz w:val="20"/>
          <w:szCs w:val="20"/>
        </w:rPr>
      </w:pPr>
      <w:r>
        <w:rPr>
          <w:rFonts w:ascii="Courier New" w:hAnsi="Courier New" w:cs="Courier New"/>
          <w:sz w:val="20"/>
          <w:szCs w:val="20"/>
        </w:rPr>
        <w:lastRenderedPageBreak/>
        <w:t xml:space="preserve">     </w:t>
      </w:r>
      <w:r w:rsidR="008867EF" w:rsidRPr="005B4134">
        <w:rPr>
          <w:rFonts w:ascii="Courier New" w:hAnsi="Courier New" w:cs="Courier New"/>
          <w:sz w:val="20"/>
          <w:szCs w:val="20"/>
        </w:rPr>
        <w:t>DISPLAY range blank;</w:t>
      </w:r>
    </w:p>
    <w:p w14:paraId="25ADAB44" w14:textId="10355B6F" w:rsidR="008867EF" w:rsidRPr="005B4134" w:rsidRDefault="008867EF" w:rsidP="008867EF">
      <w:pPr>
        <w:jc w:val="both"/>
        <w:rPr>
          <w:rFonts w:ascii="Courier New" w:hAnsi="Courier New" w:cs="Courier New"/>
          <w:sz w:val="20"/>
          <w:szCs w:val="20"/>
        </w:rPr>
      </w:pPr>
      <w:r w:rsidRPr="005B4134">
        <w:rPr>
          <w:rFonts w:ascii="Courier New" w:hAnsi="Courier New" w:cs="Courier New"/>
          <w:sz w:val="20"/>
          <w:szCs w:val="20"/>
        </w:rPr>
        <w:t xml:space="preserve">     </w:t>
      </w:r>
      <w:proofErr w:type="gramStart"/>
      <w:r w:rsidRPr="005B4134">
        <w:rPr>
          <w:rFonts w:ascii="Courier New" w:hAnsi="Courier New" w:cs="Courier New"/>
          <w:sz w:val="20"/>
          <w:szCs w:val="20"/>
        </w:rPr>
        <w:t>call</w:t>
      </w:r>
      <w:proofErr w:type="gramEnd"/>
      <w:r w:rsidRPr="005B4134">
        <w:rPr>
          <w:rFonts w:ascii="Courier New" w:hAnsi="Courier New" w:cs="Courier New"/>
          <w:sz w:val="20"/>
          <w:szCs w:val="20"/>
        </w:rPr>
        <w:t xml:space="preserve"> symputx('range',range);</w:t>
      </w:r>
    </w:p>
    <w:p w14:paraId="12902247" w14:textId="6A016E64" w:rsidR="008867EF" w:rsidRPr="005B4134" w:rsidRDefault="008867EF" w:rsidP="008867EF">
      <w:pPr>
        <w:jc w:val="both"/>
        <w:rPr>
          <w:rFonts w:ascii="Courier New" w:hAnsi="Courier New" w:cs="Courier New"/>
          <w:sz w:val="20"/>
          <w:szCs w:val="20"/>
        </w:rPr>
      </w:pPr>
      <w:r w:rsidRPr="005B4134">
        <w:rPr>
          <w:rFonts w:ascii="Courier New" w:hAnsi="Courier New" w:cs="Courier New"/>
          <w:sz w:val="20"/>
          <w:szCs w:val="20"/>
        </w:rPr>
        <w:t xml:space="preserve">     </w:t>
      </w:r>
      <w:proofErr w:type="gramStart"/>
      <w:r w:rsidRPr="005B4134">
        <w:rPr>
          <w:rFonts w:ascii="Courier New" w:hAnsi="Courier New" w:cs="Courier New"/>
          <w:sz w:val="20"/>
          <w:szCs w:val="20"/>
        </w:rPr>
        <w:t>stop</w:t>
      </w:r>
      <w:proofErr w:type="gramEnd"/>
      <w:r w:rsidRPr="005B4134">
        <w:rPr>
          <w:rFonts w:ascii="Courier New" w:hAnsi="Courier New" w:cs="Courier New"/>
          <w:sz w:val="20"/>
          <w:szCs w:val="20"/>
        </w:rPr>
        <w:t>;</w:t>
      </w:r>
    </w:p>
    <w:p w14:paraId="3E7FB7B7" w14:textId="77777777" w:rsidR="008867EF" w:rsidRPr="005B4134" w:rsidRDefault="008867EF" w:rsidP="008867EF">
      <w:pPr>
        <w:jc w:val="both"/>
        <w:rPr>
          <w:rFonts w:ascii="Courier New" w:hAnsi="Courier New" w:cs="Courier New"/>
          <w:sz w:val="20"/>
          <w:szCs w:val="20"/>
        </w:rPr>
      </w:pPr>
      <w:r w:rsidRPr="005B4134">
        <w:rPr>
          <w:rFonts w:ascii="Courier New" w:hAnsi="Courier New" w:cs="Courier New"/>
          <w:sz w:val="20"/>
          <w:szCs w:val="20"/>
        </w:rPr>
        <w:t xml:space="preserve">    </w:t>
      </w:r>
      <w:proofErr w:type="gramStart"/>
      <w:r w:rsidRPr="005B4134">
        <w:rPr>
          <w:rFonts w:ascii="Courier New" w:hAnsi="Courier New" w:cs="Courier New"/>
          <w:sz w:val="20"/>
          <w:szCs w:val="20"/>
        </w:rPr>
        <w:t>run</w:t>
      </w:r>
      <w:proofErr w:type="gramEnd"/>
      <w:r w:rsidRPr="005B4134">
        <w:rPr>
          <w:rFonts w:ascii="Courier New" w:hAnsi="Courier New" w:cs="Courier New"/>
          <w:sz w:val="20"/>
          <w:szCs w:val="20"/>
        </w:rPr>
        <w:t>;</w:t>
      </w:r>
    </w:p>
    <w:p w14:paraId="44B7AA9E" w14:textId="77777777" w:rsidR="008867EF" w:rsidRPr="005B4134" w:rsidRDefault="008867EF" w:rsidP="008867EF">
      <w:pPr>
        <w:jc w:val="both"/>
        <w:rPr>
          <w:rFonts w:ascii="Courier New" w:hAnsi="Courier New" w:cs="Courier New"/>
          <w:sz w:val="20"/>
          <w:szCs w:val="20"/>
        </w:rPr>
      </w:pPr>
      <w:r w:rsidRPr="005B4134">
        <w:rPr>
          <w:rFonts w:ascii="Courier New" w:hAnsi="Courier New" w:cs="Courier New"/>
          <w:sz w:val="20"/>
          <w:szCs w:val="20"/>
        </w:rPr>
        <w:t xml:space="preserve">  %end;</w:t>
      </w:r>
    </w:p>
    <w:p w14:paraId="55193FA5" w14:textId="77777777" w:rsidR="008867EF" w:rsidRPr="005B4134" w:rsidRDefault="008867EF" w:rsidP="008867EF">
      <w:pPr>
        <w:jc w:val="both"/>
        <w:rPr>
          <w:rFonts w:ascii="Courier New" w:hAnsi="Courier New" w:cs="Courier New"/>
          <w:sz w:val="20"/>
          <w:szCs w:val="20"/>
        </w:rPr>
      </w:pPr>
      <w:r w:rsidRPr="005B4134">
        <w:rPr>
          <w:rFonts w:ascii="Courier New" w:hAnsi="Courier New" w:cs="Courier New"/>
          <w:sz w:val="20"/>
          <w:szCs w:val="20"/>
        </w:rPr>
        <w:t xml:space="preserve">  %else %if %</w:t>
      </w:r>
      <w:proofErr w:type="gramStart"/>
      <w:r w:rsidRPr="005B4134">
        <w:rPr>
          <w:rFonts w:ascii="Courier New" w:hAnsi="Courier New" w:cs="Courier New"/>
          <w:sz w:val="20"/>
          <w:szCs w:val="20"/>
        </w:rPr>
        <w:t>length(</w:t>
      </w:r>
      <w:proofErr w:type="gramEnd"/>
      <w:r w:rsidRPr="005B4134">
        <w:rPr>
          <w:rFonts w:ascii="Courier New" w:hAnsi="Courier New" w:cs="Courier New"/>
          <w:sz w:val="20"/>
          <w:szCs w:val="20"/>
        </w:rPr>
        <w:t>&amp;range.) lt 2 %then %do;</w:t>
      </w:r>
    </w:p>
    <w:p w14:paraId="44AB8B63" w14:textId="77777777" w:rsidR="008867EF" w:rsidRPr="005B4134" w:rsidRDefault="008867EF" w:rsidP="008867EF">
      <w:pPr>
        <w:jc w:val="both"/>
        <w:rPr>
          <w:rFonts w:ascii="Courier New" w:hAnsi="Courier New" w:cs="Courier New"/>
          <w:sz w:val="20"/>
          <w:szCs w:val="20"/>
        </w:rPr>
      </w:pPr>
      <w:r w:rsidRPr="005B4134">
        <w:rPr>
          <w:rFonts w:ascii="Courier New" w:hAnsi="Courier New" w:cs="Courier New"/>
          <w:sz w:val="20"/>
          <w:szCs w:val="20"/>
        </w:rPr>
        <w:t xml:space="preserve">    %let range=A1;</w:t>
      </w:r>
    </w:p>
    <w:p w14:paraId="040F24C4" w14:textId="77777777" w:rsidR="008867EF" w:rsidRPr="005B4134" w:rsidRDefault="008867EF" w:rsidP="008867EF">
      <w:pPr>
        <w:jc w:val="both"/>
        <w:rPr>
          <w:rFonts w:ascii="Courier New" w:hAnsi="Courier New" w:cs="Courier New"/>
          <w:sz w:val="20"/>
          <w:szCs w:val="20"/>
        </w:rPr>
      </w:pPr>
      <w:r w:rsidRPr="005B4134">
        <w:rPr>
          <w:rFonts w:ascii="Courier New" w:hAnsi="Courier New" w:cs="Courier New"/>
          <w:sz w:val="20"/>
          <w:szCs w:val="20"/>
        </w:rPr>
        <w:t xml:space="preserve">  %end;</w:t>
      </w:r>
    </w:p>
    <w:p w14:paraId="540237D6" w14:textId="77777777" w:rsidR="008867EF" w:rsidRPr="005B4134" w:rsidRDefault="008867EF" w:rsidP="008867EF">
      <w:pPr>
        <w:jc w:val="both"/>
        <w:rPr>
          <w:rFonts w:ascii="Courier New" w:hAnsi="Courier New" w:cs="Courier New"/>
          <w:sz w:val="20"/>
          <w:szCs w:val="20"/>
        </w:rPr>
      </w:pPr>
    </w:p>
    <w:p w14:paraId="7424F544" w14:textId="77777777" w:rsidR="008867EF" w:rsidRDefault="008867EF" w:rsidP="00BD3083">
      <w:pPr>
        <w:pStyle w:val="PaperBody"/>
      </w:pPr>
      <w:r>
        <w:t>The above code, if invoked with the specified parameter values, will cause the macro to display windows like the one shown in Figure 9, below.  The window will appear on the user’s monitor and wait until a cell name has been entered and the Enter key has been pressed.</w:t>
      </w:r>
    </w:p>
    <w:p w14:paraId="6F51FE0F" w14:textId="77777777" w:rsidR="00BD3083" w:rsidRDefault="00BD3083" w:rsidP="00BD3083">
      <w:pPr>
        <w:pStyle w:val="PaperBody"/>
      </w:pPr>
    </w:p>
    <w:p w14:paraId="48E21A74" w14:textId="77777777" w:rsidR="008867EF" w:rsidRPr="00244660" w:rsidRDefault="008867EF" w:rsidP="00BD3083">
      <w:pPr>
        <w:pStyle w:val="Caption"/>
      </w:pPr>
      <w:r>
        <w:t>Figure 9</w:t>
      </w:r>
    </w:p>
    <w:p w14:paraId="251DAB95" w14:textId="77777777" w:rsidR="008867EF" w:rsidRPr="00244660" w:rsidRDefault="008867EF" w:rsidP="00BD3083">
      <w:pPr>
        <w:pStyle w:val="Caption"/>
      </w:pPr>
      <w:r>
        <w:t>User Input Window Created by Window Statement</w:t>
      </w:r>
    </w:p>
    <w:p w14:paraId="7E4C4BFE" w14:textId="77777777" w:rsidR="008867EF" w:rsidRDefault="008867EF" w:rsidP="00BD3083">
      <w:pPr>
        <w:rPr>
          <w:rFonts w:ascii="Courier New" w:hAnsi="Courier New" w:cs="Courier New"/>
          <w:sz w:val="20"/>
          <w:szCs w:val="20"/>
        </w:rPr>
      </w:pPr>
      <w:r w:rsidRPr="001646D7">
        <w:rPr>
          <w:rFonts w:ascii="Courier New" w:hAnsi="Courier New" w:cs="Courier New"/>
          <w:noProof/>
          <w:sz w:val="20"/>
          <w:szCs w:val="20"/>
          <w:lang w:val="en-CA" w:eastAsia="en-CA"/>
        </w:rPr>
        <w:drawing>
          <wp:inline distT="0" distB="0" distL="0" distR="0" wp14:anchorId="7155453F" wp14:editId="6F4E635E">
            <wp:extent cx="5943600" cy="68961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89610"/>
                    </a:xfrm>
                    <a:prstGeom prst="rect">
                      <a:avLst/>
                    </a:prstGeom>
                    <a:noFill/>
                    <a:ln>
                      <a:noFill/>
                    </a:ln>
                    <a:extLst/>
                  </pic:spPr>
                </pic:pic>
              </a:graphicData>
            </a:graphic>
          </wp:inline>
        </w:drawing>
      </w:r>
    </w:p>
    <w:p w14:paraId="500C3972" w14:textId="77777777" w:rsidR="008867EF" w:rsidRDefault="008867EF" w:rsidP="008867EF">
      <w:pPr>
        <w:jc w:val="center"/>
        <w:rPr>
          <w:rFonts w:ascii="Courier New" w:hAnsi="Courier New" w:cs="Courier New"/>
          <w:sz w:val="20"/>
          <w:szCs w:val="20"/>
        </w:rPr>
      </w:pPr>
    </w:p>
    <w:p w14:paraId="0004B318" w14:textId="77777777" w:rsidR="008867EF" w:rsidRDefault="008867EF" w:rsidP="008867EF">
      <w:pPr>
        <w:jc w:val="center"/>
        <w:rPr>
          <w:rFonts w:ascii="Courier New" w:hAnsi="Courier New" w:cs="Courier New"/>
          <w:sz w:val="20"/>
          <w:szCs w:val="20"/>
        </w:rPr>
      </w:pPr>
    </w:p>
    <w:p w14:paraId="4F5749AE" w14:textId="77777777" w:rsidR="008867EF" w:rsidRDefault="008867EF" w:rsidP="008867EF">
      <w:pPr>
        <w:jc w:val="both"/>
        <w:rPr>
          <w:rFonts w:ascii="Arial" w:hAnsi="Arial" w:cs="Arial"/>
          <w:sz w:val="18"/>
          <w:szCs w:val="18"/>
        </w:rPr>
      </w:pPr>
    </w:p>
    <w:p w14:paraId="62B26743" w14:textId="6B041FA5" w:rsidR="008867EF" w:rsidRDefault="008867EF" w:rsidP="00BD3083">
      <w:pPr>
        <w:pStyle w:val="PaperBody"/>
      </w:pPr>
      <w:r>
        <w:t>The next section of the macro checks to ensure that the data dataset exists and, if it doesn’t, stops the ma</w:t>
      </w:r>
      <w:r w:rsidR="00BD3083">
        <w:t>cro from proceeding any further:</w:t>
      </w:r>
    </w:p>
    <w:p w14:paraId="71304EE0" w14:textId="77777777" w:rsidR="008867EF" w:rsidRDefault="008867EF" w:rsidP="008867EF">
      <w:pPr>
        <w:jc w:val="both"/>
        <w:rPr>
          <w:rFonts w:ascii="Arial" w:hAnsi="Arial" w:cs="Arial"/>
          <w:sz w:val="18"/>
          <w:szCs w:val="18"/>
        </w:rPr>
      </w:pPr>
    </w:p>
    <w:p w14:paraId="654EE9E6"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data</w:t>
      </w:r>
      <w:proofErr w:type="gramEnd"/>
      <w:r w:rsidRPr="00A12F3D">
        <w:rPr>
          <w:rFonts w:ascii="Courier New" w:hAnsi="Courier New" w:cs="Courier New"/>
          <w:sz w:val="20"/>
          <w:szCs w:val="20"/>
        </w:rPr>
        <w:t xml:space="preserve"> _null_;</w:t>
      </w:r>
    </w:p>
    <w:p w14:paraId="1F700695"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dsid=</w:t>
      </w:r>
      <w:proofErr w:type="gramEnd"/>
      <w:r w:rsidRPr="00A12F3D">
        <w:rPr>
          <w:rFonts w:ascii="Courier New" w:hAnsi="Courier New" w:cs="Courier New"/>
          <w:sz w:val="20"/>
          <w:szCs w:val="20"/>
        </w:rPr>
        <w:t>open(catx('.',"&amp;libnm.","&amp;filenm."));</w:t>
      </w:r>
    </w:p>
    <w:p w14:paraId="27B9366E"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if</w:t>
      </w:r>
      <w:proofErr w:type="gramEnd"/>
      <w:r w:rsidRPr="00A12F3D">
        <w:rPr>
          <w:rFonts w:ascii="Courier New" w:hAnsi="Courier New" w:cs="Courier New"/>
          <w:sz w:val="20"/>
          <w:szCs w:val="20"/>
        </w:rPr>
        <w:t xml:space="preserve"> dsid eq 0 then do;</w:t>
      </w:r>
    </w:p>
    <w:p w14:paraId="0769EB90"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rc=</w:t>
      </w:r>
      <w:proofErr w:type="gramEnd"/>
      <w:r w:rsidRPr="00A12F3D">
        <w:rPr>
          <w:rFonts w:ascii="Courier New" w:hAnsi="Courier New" w:cs="Courier New"/>
          <w:sz w:val="20"/>
          <w:szCs w:val="20"/>
        </w:rPr>
        <w:t>close(dsid);</w:t>
      </w:r>
    </w:p>
    <w:p w14:paraId="057E9F60"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link</w:t>
      </w:r>
      <w:proofErr w:type="gramEnd"/>
      <w:r w:rsidRPr="00A12F3D">
        <w:rPr>
          <w:rFonts w:ascii="Courier New" w:hAnsi="Courier New" w:cs="Courier New"/>
          <w:sz w:val="20"/>
          <w:szCs w:val="20"/>
        </w:rPr>
        <w:t xml:space="preserve"> err;</w:t>
      </w:r>
    </w:p>
    <w:p w14:paraId="65B4D1DB"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end</w:t>
      </w:r>
      <w:proofErr w:type="gramEnd"/>
      <w:r w:rsidRPr="00A12F3D">
        <w:rPr>
          <w:rFonts w:ascii="Courier New" w:hAnsi="Courier New" w:cs="Courier New"/>
          <w:sz w:val="20"/>
          <w:szCs w:val="20"/>
        </w:rPr>
        <w:t>;</w:t>
      </w:r>
    </w:p>
    <w:p w14:paraId="64E3B04C"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rc=</w:t>
      </w:r>
      <w:proofErr w:type="gramEnd"/>
      <w:r w:rsidRPr="00A12F3D">
        <w:rPr>
          <w:rFonts w:ascii="Courier New" w:hAnsi="Courier New" w:cs="Courier New"/>
          <w:sz w:val="20"/>
          <w:szCs w:val="20"/>
        </w:rPr>
        <w:t>close(dsid);</w:t>
      </w:r>
    </w:p>
    <w:p w14:paraId="0DEF497A"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err</w:t>
      </w:r>
      <w:proofErr w:type="gramEnd"/>
      <w:r w:rsidRPr="00A12F3D">
        <w:rPr>
          <w:rFonts w:ascii="Courier New" w:hAnsi="Courier New" w:cs="Courier New"/>
          <w:sz w:val="20"/>
          <w:szCs w:val="20"/>
        </w:rPr>
        <w:t xml:space="preserve">: </w:t>
      </w:r>
    </w:p>
    <w:p w14:paraId="2FE27615"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do</w:t>
      </w:r>
      <w:proofErr w:type="gramEnd"/>
      <w:r w:rsidRPr="00A12F3D">
        <w:rPr>
          <w:rFonts w:ascii="Courier New" w:hAnsi="Courier New" w:cs="Courier New"/>
          <w:sz w:val="20"/>
          <w:szCs w:val="20"/>
        </w:rPr>
        <w:t>;</w:t>
      </w:r>
    </w:p>
    <w:p w14:paraId="1DD8D647"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m = </w:t>
      </w:r>
      <w:proofErr w:type="gramStart"/>
      <w:r w:rsidRPr="00A12F3D">
        <w:rPr>
          <w:rFonts w:ascii="Courier New" w:hAnsi="Courier New" w:cs="Courier New"/>
          <w:sz w:val="20"/>
          <w:szCs w:val="20"/>
        </w:rPr>
        <w:t>sysmsg(</w:t>
      </w:r>
      <w:proofErr w:type="gramEnd"/>
      <w:r w:rsidRPr="00A12F3D">
        <w:rPr>
          <w:rFonts w:ascii="Courier New" w:hAnsi="Courier New" w:cs="Courier New"/>
          <w:sz w:val="20"/>
          <w:szCs w:val="20"/>
        </w:rPr>
        <w:t>);</w:t>
      </w:r>
    </w:p>
    <w:p w14:paraId="22A122AF"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put</w:t>
      </w:r>
      <w:proofErr w:type="gramEnd"/>
      <w:r w:rsidRPr="00A12F3D">
        <w:rPr>
          <w:rFonts w:ascii="Courier New" w:hAnsi="Courier New" w:cs="Courier New"/>
          <w:sz w:val="20"/>
          <w:szCs w:val="20"/>
        </w:rPr>
        <w:t xml:space="preserve"> m;</w:t>
      </w:r>
    </w:p>
    <w:p w14:paraId="1ABC5297"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stop</w:t>
      </w:r>
      <w:proofErr w:type="gramEnd"/>
      <w:r w:rsidRPr="00A12F3D">
        <w:rPr>
          <w:rFonts w:ascii="Courier New" w:hAnsi="Courier New" w:cs="Courier New"/>
          <w:sz w:val="20"/>
          <w:szCs w:val="20"/>
        </w:rPr>
        <w:t>;</w:t>
      </w:r>
    </w:p>
    <w:p w14:paraId="45B93B7A"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end</w:t>
      </w:r>
      <w:proofErr w:type="gramEnd"/>
      <w:r w:rsidRPr="00A12F3D">
        <w:rPr>
          <w:rFonts w:ascii="Courier New" w:hAnsi="Courier New" w:cs="Courier New"/>
          <w:sz w:val="20"/>
          <w:szCs w:val="20"/>
        </w:rPr>
        <w:t>;</w:t>
      </w:r>
    </w:p>
    <w:p w14:paraId="6E2BA23E"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run</w:t>
      </w:r>
      <w:proofErr w:type="gramEnd"/>
      <w:r w:rsidRPr="00A12F3D">
        <w:rPr>
          <w:rFonts w:ascii="Courier New" w:hAnsi="Courier New" w:cs="Courier New"/>
          <w:sz w:val="20"/>
          <w:szCs w:val="20"/>
        </w:rPr>
        <w:t>;</w:t>
      </w:r>
    </w:p>
    <w:p w14:paraId="1AFC0615" w14:textId="77777777" w:rsidR="008867EF" w:rsidRDefault="008867EF" w:rsidP="008867EF">
      <w:pPr>
        <w:jc w:val="both"/>
        <w:rPr>
          <w:rFonts w:ascii="Arial" w:hAnsi="Arial" w:cs="Arial"/>
          <w:sz w:val="18"/>
          <w:szCs w:val="18"/>
        </w:rPr>
      </w:pPr>
    </w:p>
    <w:p w14:paraId="51821A49" w14:textId="77777777" w:rsidR="008867EF" w:rsidRDefault="008867EF" w:rsidP="008867EF">
      <w:pPr>
        <w:jc w:val="both"/>
        <w:rPr>
          <w:rFonts w:ascii="Arial" w:hAnsi="Arial" w:cs="Arial"/>
          <w:sz w:val="18"/>
          <w:szCs w:val="18"/>
        </w:rPr>
      </w:pPr>
    </w:p>
    <w:p w14:paraId="07374760" w14:textId="4084AA3C" w:rsidR="008867EF" w:rsidRDefault="008867EF" w:rsidP="00BD3083">
      <w:pPr>
        <w:pStyle w:val="PaperBody"/>
      </w:pPr>
      <w:r>
        <w:t xml:space="preserve">If the data dataset exists the macro then creates a one-record version of the file, and uses PROC SQL to create a number of macro variables from </w:t>
      </w:r>
      <w:r w:rsidRPr="004F6406">
        <w:rPr>
          <w:i/>
        </w:rPr>
        <w:t>dictionary.columns</w:t>
      </w:r>
      <w:r w:rsidR="00BD3083">
        <w:t>:</w:t>
      </w:r>
    </w:p>
    <w:p w14:paraId="6EB9F415" w14:textId="77777777" w:rsidR="008867EF" w:rsidRDefault="008867EF" w:rsidP="008867EF">
      <w:pPr>
        <w:jc w:val="both"/>
        <w:rPr>
          <w:rFonts w:ascii="Arial" w:hAnsi="Arial" w:cs="Arial"/>
          <w:sz w:val="18"/>
          <w:szCs w:val="18"/>
        </w:rPr>
      </w:pPr>
    </w:p>
    <w:p w14:paraId="6ED5AB08"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data</w:t>
      </w:r>
      <w:proofErr w:type="gramEnd"/>
      <w:r w:rsidRPr="00A12F3D">
        <w:rPr>
          <w:rFonts w:ascii="Courier New" w:hAnsi="Courier New" w:cs="Courier New"/>
          <w:sz w:val="20"/>
          <w:szCs w:val="20"/>
        </w:rPr>
        <w:t xml:space="preserve"> t_e_m_p;</w:t>
      </w:r>
    </w:p>
    <w:p w14:paraId="160F5735"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set</w:t>
      </w:r>
      <w:proofErr w:type="gramEnd"/>
      <w:r w:rsidRPr="00A12F3D">
        <w:rPr>
          <w:rFonts w:ascii="Courier New" w:hAnsi="Courier New" w:cs="Courier New"/>
          <w:sz w:val="20"/>
          <w:szCs w:val="20"/>
        </w:rPr>
        <w:t xml:space="preserve"> &amp;libnm..</w:t>
      </w:r>
      <w:proofErr w:type="gramStart"/>
      <w:r w:rsidRPr="00A12F3D">
        <w:rPr>
          <w:rFonts w:ascii="Courier New" w:hAnsi="Courier New" w:cs="Courier New"/>
          <w:sz w:val="20"/>
          <w:szCs w:val="20"/>
        </w:rPr>
        <w:t>&amp;filenm.</w:t>
      </w:r>
      <w:proofErr w:type="gramEnd"/>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unquote(</w:t>
      </w:r>
      <w:proofErr w:type="gramEnd"/>
      <w:r w:rsidRPr="00A12F3D">
        <w:rPr>
          <w:rFonts w:ascii="Courier New" w:hAnsi="Courier New" w:cs="Courier New"/>
          <w:sz w:val="20"/>
          <w:szCs w:val="20"/>
        </w:rPr>
        <w:t>&amp;dsoptions.) obs=1);</w:t>
      </w:r>
    </w:p>
    <w:p w14:paraId="6591451F"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run</w:t>
      </w:r>
      <w:proofErr w:type="gramEnd"/>
      <w:r w:rsidRPr="00A12F3D">
        <w:rPr>
          <w:rFonts w:ascii="Courier New" w:hAnsi="Courier New" w:cs="Courier New"/>
          <w:sz w:val="20"/>
          <w:szCs w:val="20"/>
        </w:rPr>
        <w:t>;</w:t>
      </w:r>
    </w:p>
    <w:p w14:paraId="1115B14C" w14:textId="77777777" w:rsidR="008867EF" w:rsidRPr="00A12F3D" w:rsidRDefault="008867EF" w:rsidP="008867EF">
      <w:pPr>
        <w:jc w:val="both"/>
        <w:rPr>
          <w:rFonts w:ascii="Courier New" w:hAnsi="Courier New" w:cs="Courier New"/>
          <w:sz w:val="20"/>
          <w:szCs w:val="20"/>
        </w:rPr>
      </w:pPr>
    </w:p>
    <w:p w14:paraId="083F6DD4"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proc</w:t>
      </w:r>
      <w:proofErr w:type="gramEnd"/>
      <w:r w:rsidRPr="00A12F3D">
        <w:rPr>
          <w:rFonts w:ascii="Courier New" w:hAnsi="Courier New" w:cs="Courier New"/>
          <w:sz w:val="20"/>
          <w:szCs w:val="20"/>
        </w:rPr>
        <w:t xml:space="preserve"> sql noprint;</w:t>
      </w:r>
    </w:p>
    <w:p w14:paraId="046520DB"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select</w:t>
      </w:r>
      <w:proofErr w:type="gramEnd"/>
      <w:r w:rsidRPr="00A12F3D">
        <w:rPr>
          <w:rFonts w:ascii="Courier New" w:hAnsi="Courier New" w:cs="Courier New"/>
          <w:sz w:val="20"/>
          <w:szCs w:val="20"/>
        </w:rPr>
        <w:t xml:space="preserve"> name,length,type,format,label</w:t>
      </w:r>
    </w:p>
    <w:p w14:paraId="36AA25EF"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into</w:t>
      </w:r>
      <w:proofErr w:type="gramEnd"/>
      <w:r w:rsidRPr="00A12F3D">
        <w:rPr>
          <w:rFonts w:ascii="Courier New" w:hAnsi="Courier New" w:cs="Courier New"/>
          <w:sz w:val="20"/>
          <w:szCs w:val="20"/>
        </w:rPr>
        <w:t xml:space="preserve"> :vnames separated by "~",</w:t>
      </w:r>
    </w:p>
    <w:p w14:paraId="387E1A64"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:vlengths</w:t>
      </w:r>
      <w:proofErr w:type="gramEnd"/>
      <w:r w:rsidRPr="00A12F3D">
        <w:rPr>
          <w:rFonts w:ascii="Courier New" w:hAnsi="Courier New" w:cs="Courier New"/>
          <w:sz w:val="20"/>
          <w:szCs w:val="20"/>
        </w:rPr>
        <w:t xml:space="preserve"> separated by "~",</w:t>
      </w:r>
    </w:p>
    <w:p w14:paraId="58C73CA1"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:vtypes</w:t>
      </w:r>
      <w:proofErr w:type="gramEnd"/>
      <w:r w:rsidRPr="00A12F3D">
        <w:rPr>
          <w:rFonts w:ascii="Courier New" w:hAnsi="Courier New" w:cs="Courier New"/>
          <w:sz w:val="20"/>
          <w:szCs w:val="20"/>
        </w:rPr>
        <w:t xml:space="preserve"> separated by "~",</w:t>
      </w:r>
    </w:p>
    <w:p w14:paraId="6E6DBF35"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lastRenderedPageBreak/>
        <w:t xml:space="preserve">             </w:t>
      </w:r>
      <w:proofErr w:type="gramStart"/>
      <w:r w:rsidRPr="00A12F3D">
        <w:rPr>
          <w:rFonts w:ascii="Courier New" w:hAnsi="Courier New" w:cs="Courier New"/>
          <w:sz w:val="20"/>
          <w:szCs w:val="20"/>
        </w:rPr>
        <w:t>:vformats</w:t>
      </w:r>
      <w:proofErr w:type="gramEnd"/>
      <w:r w:rsidRPr="00A12F3D">
        <w:rPr>
          <w:rFonts w:ascii="Courier New" w:hAnsi="Courier New" w:cs="Courier New"/>
          <w:sz w:val="20"/>
          <w:szCs w:val="20"/>
        </w:rPr>
        <w:t xml:space="preserve"> separated by "~",</w:t>
      </w:r>
    </w:p>
    <w:p w14:paraId="034D427A"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:vlabels</w:t>
      </w:r>
      <w:proofErr w:type="gramEnd"/>
      <w:r w:rsidRPr="00A12F3D">
        <w:rPr>
          <w:rFonts w:ascii="Courier New" w:hAnsi="Courier New" w:cs="Courier New"/>
          <w:sz w:val="20"/>
          <w:szCs w:val="20"/>
        </w:rPr>
        <w:t xml:space="preserve"> separated by "~"</w:t>
      </w:r>
    </w:p>
    <w:p w14:paraId="45FBFD4A"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from</w:t>
      </w:r>
      <w:proofErr w:type="gramEnd"/>
      <w:r w:rsidRPr="00A12F3D">
        <w:rPr>
          <w:rFonts w:ascii="Courier New" w:hAnsi="Courier New" w:cs="Courier New"/>
          <w:sz w:val="20"/>
          <w:szCs w:val="20"/>
        </w:rPr>
        <w:t xml:space="preserve"> dictionary.columns</w:t>
      </w:r>
    </w:p>
    <w:p w14:paraId="6F30D7D9"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where</w:t>
      </w:r>
      <w:proofErr w:type="gramEnd"/>
      <w:r w:rsidRPr="00A12F3D">
        <w:rPr>
          <w:rFonts w:ascii="Courier New" w:hAnsi="Courier New" w:cs="Courier New"/>
          <w:sz w:val="20"/>
          <w:szCs w:val="20"/>
        </w:rPr>
        <w:t xml:space="preserve"> libname="WORK" and</w:t>
      </w:r>
    </w:p>
    <w:p w14:paraId="3FD59A1E"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memname</w:t>
      </w:r>
      <w:proofErr w:type="gramEnd"/>
      <w:r w:rsidRPr="00A12F3D">
        <w:rPr>
          <w:rFonts w:ascii="Courier New" w:hAnsi="Courier New" w:cs="Courier New"/>
          <w:sz w:val="20"/>
          <w:szCs w:val="20"/>
        </w:rPr>
        <w:t>="T_E_M_P"</w:t>
      </w:r>
    </w:p>
    <w:p w14:paraId="0086352A"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
    <w:p w14:paraId="37B22B94" w14:textId="77777777" w:rsidR="008867EF" w:rsidRPr="00A12F3D"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w:t>
      </w:r>
      <w:proofErr w:type="gramStart"/>
      <w:r w:rsidRPr="00A12F3D">
        <w:rPr>
          <w:rFonts w:ascii="Courier New" w:hAnsi="Courier New" w:cs="Courier New"/>
          <w:sz w:val="20"/>
          <w:szCs w:val="20"/>
        </w:rPr>
        <w:t>quit</w:t>
      </w:r>
      <w:proofErr w:type="gramEnd"/>
      <w:r w:rsidRPr="00A12F3D">
        <w:rPr>
          <w:rFonts w:ascii="Courier New" w:hAnsi="Courier New" w:cs="Courier New"/>
          <w:sz w:val="20"/>
          <w:szCs w:val="20"/>
        </w:rPr>
        <w:t>;</w:t>
      </w:r>
    </w:p>
    <w:p w14:paraId="493EA3C2" w14:textId="77777777" w:rsidR="008867EF" w:rsidRDefault="008867EF" w:rsidP="008867EF">
      <w:pPr>
        <w:jc w:val="both"/>
        <w:rPr>
          <w:rFonts w:ascii="Courier New" w:hAnsi="Courier New" w:cs="Courier New"/>
          <w:sz w:val="20"/>
          <w:szCs w:val="20"/>
        </w:rPr>
      </w:pPr>
      <w:r w:rsidRPr="00A12F3D">
        <w:rPr>
          <w:rFonts w:ascii="Courier New" w:hAnsi="Courier New" w:cs="Courier New"/>
          <w:sz w:val="20"/>
          <w:szCs w:val="20"/>
        </w:rPr>
        <w:t xml:space="preserve">    %let nvar=&amp;</w:t>
      </w:r>
      <w:proofErr w:type="gramStart"/>
      <w:r w:rsidRPr="00A12F3D">
        <w:rPr>
          <w:rFonts w:ascii="Courier New" w:hAnsi="Courier New" w:cs="Courier New"/>
          <w:sz w:val="20"/>
          <w:szCs w:val="20"/>
        </w:rPr>
        <w:t>sqlobs.;</w:t>
      </w:r>
      <w:proofErr w:type="gramEnd"/>
    </w:p>
    <w:p w14:paraId="031D2A5D" w14:textId="77777777" w:rsidR="008867EF" w:rsidRDefault="008867EF" w:rsidP="008867EF">
      <w:pPr>
        <w:jc w:val="both"/>
        <w:rPr>
          <w:rFonts w:ascii="Courier New" w:hAnsi="Courier New" w:cs="Courier New"/>
          <w:sz w:val="20"/>
          <w:szCs w:val="20"/>
        </w:rPr>
      </w:pPr>
    </w:p>
    <w:p w14:paraId="10EEDFF2" w14:textId="77777777" w:rsidR="008867EF" w:rsidRDefault="008867EF" w:rsidP="008867EF">
      <w:pPr>
        <w:jc w:val="both"/>
        <w:rPr>
          <w:rFonts w:ascii="Courier New" w:hAnsi="Courier New" w:cs="Courier New"/>
          <w:sz w:val="20"/>
          <w:szCs w:val="20"/>
        </w:rPr>
      </w:pPr>
    </w:p>
    <w:p w14:paraId="3711F632" w14:textId="77777777" w:rsidR="008867EF" w:rsidRDefault="008867EF" w:rsidP="00BD3083">
      <w:pPr>
        <w:pStyle w:val="PaperBody"/>
      </w:pPr>
      <w:r>
        <w:t>The following section of code serves as a code generator to incorporate all of the information obtained from the macro variables within an include file that will be called in the macro’s main data step:</w:t>
      </w:r>
    </w:p>
    <w:p w14:paraId="471EBE3F" w14:textId="77777777" w:rsidR="008867EF" w:rsidRPr="002E0350" w:rsidRDefault="008867EF" w:rsidP="008867EF">
      <w:pPr>
        <w:jc w:val="both"/>
        <w:rPr>
          <w:rFonts w:ascii="Courier New" w:hAnsi="Courier New" w:cs="Courier New"/>
          <w:sz w:val="20"/>
          <w:szCs w:val="20"/>
        </w:rPr>
      </w:pPr>
    </w:p>
    <w:p w14:paraId="017547D0"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filename code2inc temp;</w:t>
      </w:r>
    </w:p>
    <w:p w14:paraId="0B50B0A3"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w:t>
      </w:r>
      <w:r w:rsidRPr="004F6406">
        <w:rPr>
          <w:rFonts w:ascii="Courier New" w:hAnsi="Courier New" w:cs="Courier New"/>
          <w:bCs/>
          <w:color w:val="000000" w:themeColor="text1"/>
          <w:sz w:val="20"/>
          <w:szCs w:val="20"/>
          <w:lang w:val="en-CA"/>
        </w:rPr>
        <w:t>data</w:t>
      </w:r>
      <w:r w:rsidRPr="004F6406">
        <w:rPr>
          <w:rFonts w:ascii="Courier New" w:hAnsi="Courier New" w:cs="Courier New"/>
          <w:color w:val="000000" w:themeColor="text1"/>
          <w:sz w:val="20"/>
          <w:szCs w:val="20"/>
          <w:lang w:val="en-CA"/>
        </w:rPr>
        <w:t xml:space="preserve"> _null_;</w:t>
      </w:r>
    </w:p>
    <w:p w14:paraId="319507ED"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file code2inc;</w:t>
      </w:r>
    </w:p>
    <w:p w14:paraId="3D5DE29B"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length script $80;</w:t>
      </w:r>
    </w:p>
    <w:p w14:paraId="55CB2BC9"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length fmt $32;</w:t>
      </w:r>
    </w:p>
    <w:p w14:paraId="6E5BAD83"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do i=1 to &amp;nvar;</w:t>
      </w:r>
    </w:p>
    <w:p w14:paraId="4E1C5F38"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if i gt 1 then put 'rc=</w:t>
      </w:r>
      <w:proofErr w:type="gramStart"/>
      <w:r w:rsidRPr="004F6406">
        <w:rPr>
          <w:rFonts w:ascii="Courier New" w:hAnsi="Courier New" w:cs="Courier New"/>
          <w:color w:val="000000" w:themeColor="text1"/>
          <w:sz w:val="20"/>
          <w:szCs w:val="20"/>
          <w:lang w:val="en-CA"/>
        </w:rPr>
        <w:t>fput(</w:t>
      </w:r>
      <w:proofErr w:type="gramEnd"/>
      <w:r w:rsidRPr="004F6406">
        <w:rPr>
          <w:rFonts w:ascii="Courier New" w:hAnsi="Courier New" w:cs="Courier New"/>
          <w:color w:val="000000" w:themeColor="text1"/>
          <w:sz w:val="20"/>
          <w:szCs w:val="20"/>
          <w:lang w:val="en-CA"/>
        </w:rPr>
        <w:t>fid,"09"x);';</w:t>
      </w:r>
    </w:p>
    <w:p w14:paraId="317DBF16"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%if </w:t>
      </w:r>
      <w:r w:rsidRPr="004F6406">
        <w:rPr>
          <w:rFonts w:ascii="Courier New" w:hAnsi="Courier New" w:cs="Courier New"/>
          <w:i/>
          <w:iCs/>
          <w:color w:val="000000" w:themeColor="text1"/>
          <w:sz w:val="20"/>
          <w:szCs w:val="20"/>
          <w:lang w:val="en-CA"/>
        </w:rPr>
        <w:t>%</w:t>
      </w:r>
      <w:proofErr w:type="gramStart"/>
      <w:r w:rsidRPr="004F6406">
        <w:rPr>
          <w:rFonts w:ascii="Courier New" w:hAnsi="Courier New" w:cs="Courier New"/>
          <w:i/>
          <w:iCs/>
          <w:color w:val="000000" w:themeColor="text1"/>
          <w:sz w:val="20"/>
          <w:szCs w:val="20"/>
          <w:lang w:val="en-CA"/>
        </w:rPr>
        <w:t>upcase</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&amp;useformats.) eq Y %then %do;</w:t>
      </w:r>
    </w:p>
    <w:p w14:paraId="40187D5E"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fmt=</w:t>
      </w:r>
      <w:proofErr w:type="gramStart"/>
      <w:r w:rsidRPr="004F6406">
        <w:rPr>
          <w:rFonts w:ascii="Courier New" w:hAnsi="Courier New" w:cs="Courier New"/>
          <w:i/>
          <w:iCs/>
          <w:color w:val="000000" w:themeColor="text1"/>
          <w:sz w:val="20"/>
          <w:szCs w:val="20"/>
          <w:lang w:val="en-CA"/>
        </w:rPr>
        <w:t>scan</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"&amp;vformats.",i,"~","M");</w:t>
      </w:r>
    </w:p>
    <w:p w14:paraId="068E58D7"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%end;</w:t>
      </w:r>
    </w:p>
    <w:p w14:paraId="1DF2F3D8"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%else call </w:t>
      </w:r>
      <w:proofErr w:type="gramStart"/>
      <w:r w:rsidRPr="004F6406">
        <w:rPr>
          <w:rFonts w:ascii="Courier New" w:hAnsi="Courier New" w:cs="Courier New"/>
          <w:i/>
          <w:iCs/>
          <w:color w:val="000000" w:themeColor="text1"/>
          <w:sz w:val="20"/>
          <w:szCs w:val="20"/>
          <w:lang w:val="en-CA"/>
        </w:rPr>
        <w:t>missing</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fmt);;</w:t>
      </w:r>
    </w:p>
    <w:p w14:paraId="0C8160BE"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if </w:t>
      </w:r>
      <w:proofErr w:type="gramStart"/>
      <w:r w:rsidRPr="004F6406">
        <w:rPr>
          <w:rFonts w:ascii="Courier New" w:hAnsi="Courier New" w:cs="Courier New"/>
          <w:i/>
          <w:iCs/>
          <w:color w:val="000000" w:themeColor="text1"/>
          <w:sz w:val="20"/>
          <w:szCs w:val="20"/>
          <w:lang w:val="en-CA"/>
        </w:rPr>
        <w:t>scan</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"&amp;vtypes.",i,"~") eq 'char' then do;</w:t>
      </w:r>
    </w:p>
    <w:p w14:paraId="5A690022"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if </w:t>
      </w:r>
      <w:proofErr w:type="gramStart"/>
      <w:r w:rsidRPr="004F6406">
        <w:rPr>
          <w:rFonts w:ascii="Courier New" w:hAnsi="Courier New" w:cs="Courier New"/>
          <w:i/>
          <w:iCs/>
          <w:color w:val="000000" w:themeColor="text1"/>
          <w:sz w:val="20"/>
          <w:szCs w:val="20"/>
          <w:lang w:val="en-CA"/>
        </w:rPr>
        <w:t>missing</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fmt) then</w:t>
      </w:r>
    </w:p>
    <w:p w14:paraId="09371184"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fmt=</w:t>
      </w:r>
      <w:proofErr w:type="gramStart"/>
      <w:r w:rsidRPr="004F6406">
        <w:rPr>
          <w:rFonts w:ascii="Courier New" w:hAnsi="Courier New" w:cs="Courier New"/>
          <w:i/>
          <w:iCs/>
          <w:color w:val="000000" w:themeColor="text1"/>
          <w:sz w:val="20"/>
          <w:szCs w:val="20"/>
          <w:lang w:val="en-CA"/>
        </w:rPr>
        <w:t>catt</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w:t>
      </w:r>
      <w:r w:rsidRPr="004F6406">
        <w:rPr>
          <w:rFonts w:ascii="Courier New" w:hAnsi="Courier New" w:cs="Courier New"/>
          <w:i/>
          <w:iCs/>
          <w:color w:val="000000" w:themeColor="text1"/>
          <w:sz w:val="20"/>
          <w:szCs w:val="20"/>
          <w:lang w:val="en-CA"/>
        </w:rPr>
        <w:t>scan</w:t>
      </w:r>
      <w:r w:rsidRPr="004F6406">
        <w:rPr>
          <w:rFonts w:ascii="Courier New" w:hAnsi="Courier New" w:cs="Courier New"/>
          <w:color w:val="000000" w:themeColor="text1"/>
          <w:sz w:val="20"/>
          <w:szCs w:val="20"/>
          <w:lang w:val="en-CA"/>
        </w:rPr>
        <w:t>("&amp;vlengths.",i,"~","M"),'.');</w:t>
      </w:r>
    </w:p>
    <w:p w14:paraId="20A79D6B"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script=</w:t>
      </w:r>
      <w:proofErr w:type="gramStart"/>
      <w:r w:rsidRPr="004F6406">
        <w:rPr>
          <w:rFonts w:ascii="Courier New" w:hAnsi="Courier New" w:cs="Courier New"/>
          <w:i/>
          <w:iCs/>
          <w:color w:val="000000" w:themeColor="text1"/>
          <w:sz w:val="20"/>
          <w:szCs w:val="20"/>
          <w:lang w:val="en-CA"/>
        </w:rPr>
        <w:t>catt</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'rc=fput(fid,putc(put(',</w:t>
      </w:r>
    </w:p>
    <w:p w14:paraId="594EC8A4"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w:t>
      </w:r>
      <w:proofErr w:type="gramStart"/>
      <w:r w:rsidRPr="004F6406">
        <w:rPr>
          <w:rFonts w:ascii="Courier New" w:hAnsi="Courier New" w:cs="Courier New"/>
          <w:i/>
          <w:iCs/>
          <w:color w:val="000000" w:themeColor="text1"/>
          <w:sz w:val="20"/>
          <w:szCs w:val="20"/>
          <w:lang w:val="en-CA"/>
        </w:rPr>
        <w:t>scan</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"&amp;vnames.",i,"~","M"),',',fmt,"),'$char",</w:t>
      </w:r>
    </w:p>
    <w:p w14:paraId="3E743350"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w:t>
      </w:r>
      <w:proofErr w:type="gramStart"/>
      <w:r w:rsidRPr="004F6406">
        <w:rPr>
          <w:rFonts w:ascii="Courier New" w:hAnsi="Courier New" w:cs="Courier New"/>
          <w:i/>
          <w:iCs/>
          <w:color w:val="000000" w:themeColor="text1"/>
          <w:sz w:val="20"/>
          <w:szCs w:val="20"/>
          <w:lang w:val="en-CA"/>
        </w:rPr>
        <w:t>scan</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"&amp;vlengths.",i,"~","M"),".'));");</w:t>
      </w:r>
    </w:p>
    <w:p w14:paraId="0AE167F2"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put script;</w:t>
      </w:r>
    </w:p>
    <w:p w14:paraId="045D6744"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end;</w:t>
      </w:r>
    </w:p>
    <w:p w14:paraId="0E4F3F99"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else do;</w:t>
      </w:r>
    </w:p>
    <w:p w14:paraId="11478449"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if </w:t>
      </w:r>
      <w:proofErr w:type="gramStart"/>
      <w:r w:rsidRPr="004F6406">
        <w:rPr>
          <w:rFonts w:ascii="Courier New" w:hAnsi="Courier New" w:cs="Courier New"/>
          <w:i/>
          <w:iCs/>
          <w:color w:val="000000" w:themeColor="text1"/>
          <w:sz w:val="20"/>
          <w:szCs w:val="20"/>
          <w:lang w:val="en-CA"/>
        </w:rPr>
        <w:t>missing</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fmt) then fmt='best32.';</w:t>
      </w:r>
    </w:p>
    <w:p w14:paraId="7FAAA4BB"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script=</w:t>
      </w:r>
      <w:proofErr w:type="gramStart"/>
      <w:r w:rsidRPr="004F6406">
        <w:rPr>
          <w:rFonts w:ascii="Courier New" w:hAnsi="Courier New" w:cs="Courier New"/>
          <w:i/>
          <w:iCs/>
          <w:color w:val="000000" w:themeColor="text1"/>
          <w:sz w:val="20"/>
          <w:szCs w:val="20"/>
          <w:lang w:val="en-CA"/>
        </w:rPr>
        <w:t>catt</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'rc=fput(fid,putc(put(',</w:t>
      </w:r>
    </w:p>
    <w:p w14:paraId="507E8D53"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w:t>
      </w:r>
      <w:proofErr w:type="gramStart"/>
      <w:r w:rsidRPr="004F6406">
        <w:rPr>
          <w:rFonts w:ascii="Courier New" w:hAnsi="Courier New" w:cs="Courier New"/>
          <w:i/>
          <w:iCs/>
          <w:color w:val="000000" w:themeColor="text1"/>
          <w:sz w:val="20"/>
          <w:szCs w:val="20"/>
          <w:lang w:val="en-CA"/>
        </w:rPr>
        <w:t>scan</w:t>
      </w:r>
      <w:r w:rsidRPr="004F6406">
        <w:rPr>
          <w:rFonts w:ascii="Courier New" w:hAnsi="Courier New" w:cs="Courier New"/>
          <w:color w:val="000000" w:themeColor="text1"/>
          <w:sz w:val="20"/>
          <w:szCs w:val="20"/>
          <w:lang w:val="en-CA"/>
        </w:rPr>
        <w:t>(</w:t>
      </w:r>
      <w:proofErr w:type="gramEnd"/>
      <w:r w:rsidRPr="004F6406">
        <w:rPr>
          <w:rFonts w:ascii="Courier New" w:hAnsi="Courier New" w:cs="Courier New"/>
          <w:color w:val="000000" w:themeColor="text1"/>
          <w:sz w:val="20"/>
          <w:szCs w:val="20"/>
          <w:lang w:val="en-CA"/>
        </w:rPr>
        <w:t>"&amp;vnames.",i,"~","M"),',',fmt,"),'$char32.'));");</w:t>
      </w:r>
    </w:p>
    <w:p w14:paraId="22007881"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put script;</w:t>
      </w:r>
    </w:p>
    <w:p w14:paraId="071BAE0E"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end;</w:t>
      </w:r>
    </w:p>
    <w:p w14:paraId="4BF1039C"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end;</w:t>
      </w:r>
    </w:p>
    <w:p w14:paraId="78245E2C"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put 'rc=</w:t>
      </w:r>
      <w:proofErr w:type="gramStart"/>
      <w:r w:rsidRPr="004F6406">
        <w:rPr>
          <w:rFonts w:ascii="Courier New" w:hAnsi="Courier New" w:cs="Courier New"/>
          <w:color w:val="000000" w:themeColor="text1"/>
          <w:sz w:val="20"/>
          <w:szCs w:val="20"/>
          <w:lang w:val="en-CA"/>
        </w:rPr>
        <w:t>fwrite(</w:t>
      </w:r>
      <w:proofErr w:type="gramEnd"/>
      <w:r w:rsidRPr="004F6406">
        <w:rPr>
          <w:rFonts w:ascii="Courier New" w:hAnsi="Courier New" w:cs="Courier New"/>
          <w:color w:val="000000" w:themeColor="text1"/>
          <w:sz w:val="20"/>
          <w:szCs w:val="20"/>
          <w:lang w:val="en-CA"/>
        </w:rPr>
        <w:t>fid);';</w:t>
      </w:r>
    </w:p>
    <w:p w14:paraId="263DAA68" w14:textId="77777777" w:rsidR="008867EF" w:rsidRPr="004F6406" w:rsidRDefault="008867EF" w:rsidP="008867EF">
      <w:pPr>
        <w:autoSpaceDE w:val="0"/>
        <w:autoSpaceDN w:val="0"/>
        <w:adjustRightInd w:val="0"/>
        <w:rPr>
          <w:rFonts w:ascii="Courier New" w:hAnsi="Courier New" w:cs="Courier New"/>
          <w:color w:val="000000" w:themeColor="text1"/>
          <w:sz w:val="20"/>
          <w:szCs w:val="20"/>
          <w:lang w:val="en-CA"/>
        </w:rPr>
      </w:pPr>
      <w:r w:rsidRPr="004F6406">
        <w:rPr>
          <w:rFonts w:ascii="Courier New" w:hAnsi="Courier New" w:cs="Courier New"/>
          <w:color w:val="000000" w:themeColor="text1"/>
          <w:sz w:val="20"/>
          <w:szCs w:val="20"/>
          <w:lang w:val="en-CA"/>
        </w:rPr>
        <w:t xml:space="preserve">    </w:t>
      </w:r>
      <w:r w:rsidRPr="004F6406">
        <w:rPr>
          <w:rFonts w:ascii="Courier New" w:hAnsi="Courier New" w:cs="Courier New"/>
          <w:bCs/>
          <w:color w:val="000000" w:themeColor="text1"/>
          <w:sz w:val="20"/>
          <w:szCs w:val="20"/>
          <w:lang w:val="en-CA"/>
        </w:rPr>
        <w:t>run</w:t>
      </w:r>
      <w:r w:rsidRPr="004F6406">
        <w:rPr>
          <w:rFonts w:ascii="Courier New" w:hAnsi="Courier New" w:cs="Courier New"/>
          <w:color w:val="000000" w:themeColor="text1"/>
          <w:sz w:val="20"/>
          <w:szCs w:val="20"/>
          <w:lang w:val="en-CA"/>
        </w:rPr>
        <w:t>;</w:t>
      </w:r>
    </w:p>
    <w:p w14:paraId="26BF2B54" w14:textId="77777777" w:rsidR="008867EF" w:rsidRDefault="008867EF" w:rsidP="008867EF">
      <w:pPr>
        <w:jc w:val="both"/>
        <w:rPr>
          <w:rFonts w:ascii="Consolas" w:hAnsi="Consolas" w:cs="Consolas"/>
          <w:color w:val="000000" w:themeColor="text1"/>
          <w:sz w:val="20"/>
          <w:szCs w:val="20"/>
          <w:lang w:val="en-CA"/>
        </w:rPr>
      </w:pPr>
    </w:p>
    <w:p w14:paraId="0EEDFD4D" w14:textId="77777777" w:rsidR="008867EF" w:rsidRDefault="008867EF" w:rsidP="008867EF">
      <w:pPr>
        <w:jc w:val="both"/>
        <w:rPr>
          <w:rFonts w:ascii="Consolas" w:hAnsi="Consolas" w:cs="Consolas"/>
          <w:color w:val="000000" w:themeColor="text1"/>
          <w:sz w:val="20"/>
          <w:szCs w:val="20"/>
          <w:lang w:val="en-CA"/>
        </w:rPr>
      </w:pPr>
    </w:p>
    <w:p w14:paraId="5B1B26E6" w14:textId="77777777" w:rsidR="008867EF" w:rsidRDefault="008867EF" w:rsidP="00BD3083">
      <w:pPr>
        <w:pStyle w:val="PaperBody"/>
      </w:pPr>
      <w:r>
        <w:t>The next section of code checks to ensure that the dataset has both variables and records after the specified dataset options have been applied:</w:t>
      </w:r>
    </w:p>
    <w:p w14:paraId="3BB01AAC" w14:textId="77777777" w:rsidR="008867EF" w:rsidRDefault="008867EF" w:rsidP="008867EF">
      <w:pPr>
        <w:jc w:val="both"/>
        <w:rPr>
          <w:rFonts w:ascii="Arial" w:hAnsi="Arial" w:cs="Arial"/>
          <w:sz w:val="18"/>
          <w:szCs w:val="18"/>
        </w:rPr>
      </w:pPr>
    </w:p>
    <w:p w14:paraId="6DFC1F82"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data</w:t>
      </w:r>
      <w:proofErr w:type="gramEnd"/>
      <w:r w:rsidRPr="002E0350">
        <w:rPr>
          <w:rFonts w:ascii="Courier New" w:hAnsi="Courier New" w:cs="Courier New"/>
          <w:sz w:val="20"/>
          <w:szCs w:val="20"/>
        </w:rPr>
        <w:t xml:space="preserve"> _null_;</w:t>
      </w:r>
    </w:p>
    <w:p w14:paraId="7C51B50F"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dsid=</w:t>
      </w:r>
      <w:proofErr w:type="gramEnd"/>
      <w:r w:rsidRPr="002E0350">
        <w:rPr>
          <w:rFonts w:ascii="Courier New" w:hAnsi="Courier New" w:cs="Courier New"/>
          <w:sz w:val="20"/>
          <w:szCs w:val="20"/>
        </w:rPr>
        <w:t>open("work.t_e_m_p");</w:t>
      </w:r>
    </w:p>
    <w:p w14:paraId="659C03F2"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rc=</w:t>
      </w:r>
      <w:proofErr w:type="gramEnd"/>
      <w:r w:rsidRPr="002E0350">
        <w:rPr>
          <w:rFonts w:ascii="Courier New" w:hAnsi="Courier New" w:cs="Courier New"/>
          <w:sz w:val="20"/>
          <w:szCs w:val="20"/>
        </w:rPr>
        <w:t>attrn(dsid,'any');</w:t>
      </w:r>
    </w:p>
    <w:p w14:paraId="2D5052BA"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if</w:t>
      </w:r>
      <w:proofErr w:type="gramEnd"/>
      <w:r w:rsidRPr="002E0350">
        <w:rPr>
          <w:rFonts w:ascii="Courier New" w:hAnsi="Courier New" w:cs="Courier New"/>
          <w:sz w:val="20"/>
          <w:szCs w:val="20"/>
        </w:rPr>
        <w:t xml:space="preserve"> rc ne 1 then do;</w:t>
      </w:r>
    </w:p>
    <w:p w14:paraId="7D826E0D"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rc=</w:t>
      </w:r>
      <w:proofErr w:type="gramEnd"/>
      <w:r w:rsidRPr="002E0350">
        <w:rPr>
          <w:rFonts w:ascii="Courier New" w:hAnsi="Courier New" w:cs="Courier New"/>
          <w:sz w:val="20"/>
          <w:szCs w:val="20"/>
        </w:rPr>
        <w:t>close(dsid);</w:t>
      </w:r>
    </w:p>
    <w:p w14:paraId="0FC4E9AD"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link</w:t>
      </w:r>
      <w:proofErr w:type="gramEnd"/>
      <w:r w:rsidRPr="002E0350">
        <w:rPr>
          <w:rFonts w:ascii="Courier New" w:hAnsi="Courier New" w:cs="Courier New"/>
          <w:sz w:val="20"/>
          <w:szCs w:val="20"/>
        </w:rPr>
        <w:t xml:space="preserve"> err;</w:t>
      </w:r>
    </w:p>
    <w:p w14:paraId="10455C8E"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end</w:t>
      </w:r>
      <w:proofErr w:type="gramEnd"/>
      <w:r w:rsidRPr="002E0350">
        <w:rPr>
          <w:rFonts w:ascii="Courier New" w:hAnsi="Courier New" w:cs="Courier New"/>
          <w:sz w:val="20"/>
          <w:szCs w:val="20"/>
        </w:rPr>
        <w:t>;</w:t>
      </w:r>
    </w:p>
    <w:p w14:paraId="4FFC6ABC"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rc=</w:t>
      </w:r>
      <w:proofErr w:type="gramEnd"/>
      <w:r w:rsidRPr="002E0350">
        <w:rPr>
          <w:rFonts w:ascii="Courier New" w:hAnsi="Courier New" w:cs="Courier New"/>
          <w:sz w:val="20"/>
          <w:szCs w:val="20"/>
        </w:rPr>
        <w:t>close(dsid);</w:t>
      </w:r>
    </w:p>
    <w:p w14:paraId="21977C26"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err</w:t>
      </w:r>
      <w:proofErr w:type="gramEnd"/>
      <w:r w:rsidRPr="002E0350">
        <w:rPr>
          <w:rFonts w:ascii="Courier New" w:hAnsi="Courier New" w:cs="Courier New"/>
          <w:sz w:val="20"/>
          <w:szCs w:val="20"/>
        </w:rPr>
        <w:t xml:space="preserve">: </w:t>
      </w:r>
    </w:p>
    <w:p w14:paraId="4B828D14"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do</w:t>
      </w:r>
      <w:proofErr w:type="gramEnd"/>
      <w:r w:rsidRPr="002E0350">
        <w:rPr>
          <w:rFonts w:ascii="Courier New" w:hAnsi="Courier New" w:cs="Courier New"/>
          <w:sz w:val="20"/>
          <w:szCs w:val="20"/>
        </w:rPr>
        <w:t>;</w:t>
      </w:r>
    </w:p>
    <w:p w14:paraId="6A6B18D9"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lastRenderedPageBreak/>
        <w:t xml:space="preserve">        m = </w:t>
      </w:r>
      <w:proofErr w:type="gramStart"/>
      <w:r w:rsidRPr="002E0350">
        <w:rPr>
          <w:rFonts w:ascii="Courier New" w:hAnsi="Courier New" w:cs="Courier New"/>
          <w:sz w:val="20"/>
          <w:szCs w:val="20"/>
        </w:rPr>
        <w:t>sysmsg(</w:t>
      </w:r>
      <w:proofErr w:type="gramEnd"/>
      <w:r w:rsidRPr="002E0350">
        <w:rPr>
          <w:rFonts w:ascii="Courier New" w:hAnsi="Courier New" w:cs="Courier New"/>
          <w:sz w:val="20"/>
          <w:szCs w:val="20"/>
        </w:rPr>
        <w:t>);</w:t>
      </w:r>
    </w:p>
    <w:p w14:paraId="29A51BD8"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put</w:t>
      </w:r>
      <w:proofErr w:type="gramEnd"/>
      <w:r w:rsidRPr="002E0350">
        <w:rPr>
          <w:rFonts w:ascii="Courier New" w:hAnsi="Courier New" w:cs="Courier New"/>
          <w:sz w:val="20"/>
          <w:szCs w:val="20"/>
        </w:rPr>
        <w:t xml:space="preserve"> m;</w:t>
      </w:r>
    </w:p>
    <w:p w14:paraId="3E29ED3C"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stop</w:t>
      </w:r>
      <w:proofErr w:type="gramEnd"/>
      <w:r w:rsidRPr="002E0350">
        <w:rPr>
          <w:rFonts w:ascii="Courier New" w:hAnsi="Courier New" w:cs="Courier New"/>
          <w:sz w:val="20"/>
          <w:szCs w:val="20"/>
        </w:rPr>
        <w:t>;</w:t>
      </w:r>
    </w:p>
    <w:p w14:paraId="697EE060" w14:textId="77777777" w:rsidR="008867EF" w:rsidRPr="002E0350"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end</w:t>
      </w:r>
      <w:proofErr w:type="gramEnd"/>
      <w:r w:rsidRPr="002E0350">
        <w:rPr>
          <w:rFonts w:ascii="Courier New" w:hAnsi="Courier New" w:cs="Courier New"/>
          <w:sz w:val="20"/>
          <w:szCs w:val="20"/>
        </w:rPr>
        <w:t>;</w:t>
      </w:r>
    </w:p>
    <w:p w14:paraId="4372AAF3" w14:textId="77777777" w:rsidR="008867EF" w:rsidRDefault="008867EF" w:rsidP="008867EF">
      <w:pPr>
        <w:jc w:val="both"/>
        <w:rPr>
          <w:rFonts w:ascii="Courier New" w:hAnsi="Courier New" w:cs="Courier New"/>
          <w:sz w:val="20"/>
          <w:szCs w:val="20"/>
        </w:rPr>
      </w:pPr>
      <w:r w:rsidRPr="002E0350">
        <w:rPr>
          <w:rFonts w:ascii="Courier New" w:hAnsi="Courier New" w:cs="Courier New"/>
          <w:sz w:val="20"/>
          <w:szCs w:val="20"/>
        </w:rPr>
        <w:t xml:space="preserve">    </w:t>
      </w:r>
      <w:proofErr w:type="gramStart"/>
      <w:r w:rsidRPr="002E0350">
        <w:rPr>
          <w:rFonts w:ascii="Courier New" w:hAnsi="Courier New" w:cs="Courier New"/>
          <w:sz w:val="20"/>
          <w:szCs w:val="20"/>
        </w:rPr>
        <w:t>run</w:t>
      </w:r>
      <w:proofErr w:type="gramEnd"/>
      <w:r w:rsidRPr="002E0350">
        <w:rPr>
          <w:rFonts w:ascii="Courier New" w:hAnsi="Courier New" w:cs="Courier New"/>
          <w:sz w:val="20"/>
          <w:szCs w:val="20"/>
        </w:rPr>
        <w:t>;</w:t>
      </w:r>
    </w:p>
    <w:p w14:paraId="21151195" w14:textId="77777777" w:rsidR="008867EF" w:rsidRDefault="008867EF" w:rsidP="008867EF">
      <w:pPr>
        <w:jc w:val="both"/>
        <w:rPr>
          <w:rFonts w:ascii="Courier New" w:hAnsi="Courier New" w:cs="Courier New"/>
          <w:sz w:val="20"/>
          <w:szCs w:val="20"/>
        </w:rPr>
      </w:pPr>
    </w:p>
    <w:p w14:paraId="40504AC9" w14:textId="77777777" w:rsidR="008867EF" w:rsidRDefault="008867EF" w:rsidP="008867EF">
      <w:pPr>
        <w:jc w:val="both"/>
        <w:rPr>
          <w:rFonts w:ascii="Courier New" w:hAnsi="Courier New" w:cs="Courier New"/>
          <w:sz w:val="20"/>
          <w:szCs w:val="20"/>
        </w:rPr>
      </w:pPr>
    </w:p>
    <w:p w14:paraId="6351C9B3" w14:textId="666DB008" w:rsidR="008867EF" w:rsidRDefault="008867EF" w:rsidP="00BD3083">
      <w:pPr>
        <w:pStyle w:val="PaperBody"/>
      </w:pPr>
      <w:r>
        <w:t xml:space="preserve">The next section of code serves as the main driver for reading all of the data and writing it to the system clipboard.  .  The SAS documentation suggests a much simpler data step approach for accomplishing the same task but, when we tested the suggested method, it would only copy a dataset’s first 256 characters.  The only way we could discover for getting around that limitation was to accomplish the task using functions rather than statements.  While the approach uses more code than the straight forward clipboard access method, all of the required code is created automatically by the datastep. Additionally, dependent upon the value of the </w:t>
      </w:r>
      <w:r w:rsidRPr="00F72FFF">
        <w:rPr>
          <w:i/>
        </w:rPr>
        <w:t>usenotepad</w:t>
      </w:r>
      <w:r>
        <w:t xml:space="preserve"> parameter, one of two different access methods ar</w:t>
      </w:r>
      <w:r w:rsidR="00BD3083">
        <w:t>e incorporated:</w:t>
      </w:r>
    </w:p>
    <w:p w14:paraId="53B3B935" w14:textId="77777777" w:rsidR="008867EF" w:rsidRDefault="008867EF" w:rsidP="008867EF">
      <w:pPr>
        <w:jc w:val="both"/>
        <w:rPr>
          <w:rFonts w:ascii="Arial" w:hAnsi="Arial" w:cs="Arial"/>
          <w:sz w:val="18"/>
          <w:szCs w:val="18"/>
        </w:rPr>
      </w:pPr>
    </w:p>
    <w:p w14:paraId="30D516A6" w14:textId="77777777" w:rsidR="008867EF" w:rsidRPr="00F72FFF" w:rsidRDefault="008867EF" w:rsidP="008867EF">
      <w:pPr>
        <w:autoSpaceDE w:val="0"/>
        <w:autoSpaceDN w:val="0"/>
        <w:adjustRightInd w:val="0"/>
        <w:rPr>
          <w:rFonts w:ascii="Courier New" w:hAnsi="Courier New" w:cs="Courier New"/>
          <w:color w:val="000000" w:themeColor="text1"/>
          <w:sz w:val="20"/>
          <w:szCs w:val="20"/>
          <w:lang w:val="en-CA"/>
        </w:rPr>
      </w:pPr>
      <w:r w:rsidRPr="00F72FFF">
        <w:rPr>
          <w:rFonts w:ascii="Courier New" w:hAnsi="Courier New" w:cs="Courier New"/>
          <w:color w:val="000000" w:themeColor="text1"/>
          <w:sz w:val="20"/>
          <w:szCs w:val="20"/>
          <w:lang w:val="en-CA"/>
        </w:rPr>
        <w:t xml:space="preserve">   %if </w:t>
      </w:r>
      <w:r w:rsidRPr="00F72FFF">
        <w:rPr>
          <w:rFonts w:ascii="Courier New" w:hAnsi="Courier New" w:cs="Courier New"/>
          <w:i/>
          <w:iCs/>
          <w:color w:val="000000" w:themeColor="text1"/>
          <w:sz w:val="20"/>
          <w:szCs w:val="20"/>
          <w:lang w:val="en-CA"/>
        </w:rPr>
        <w:t>%</w:t>
      </w:r>
      <w:proofErr w:type="gramStart"/>
      <w:r w:rsidRPr="00F72FFF">
        <w:rPr>
          <w:rFonts w:ascii="Courier New" w:hAnsi="Courier New" w:cs="Courier New"/>
          <w:i/>
          <w:iCs/>
          <w:color w:val="000000" w:themeColor="text1"/>
          <w:sz w:val="20"/>
          <w:szCs w:val="20"/>
          <w:lang w:val="en-CA"/>
        </w:rPr>
        <w:t>upcase</w:t>
      </w:r>
      <w:r w:rsidRPr="00F72FFF">
        <w:rPr>
          <w:rFonts w:ascii="Courier New" w:hAnsi="Courier New" w:cs="Courier New"/>
          <w:color w:val="000000" w:themeColor="text1"/>
          <w:sz w:val="20"/>
          <w:szCs w:val="20"/>
          <w:lang w:val="en-CA"/>
        </w:rPr>
        <w:t>(</w:t>
      </w:r>
      <w:proofErr w:type="gramEnd"/>
      <w:r w:rsidRPr="00F72FFF">
        <w:rPr>
          <w:rFonts w:ascii="Courier New" w:hAnsi="Courier New" w:cs="Courier New"/>
          <w:color w:val="000000" w:themeColor="text1"/>
          <w:sz w:val="20"/>
          <w:szCs w:val="20"/>
          <w:lang w:val="en-CA"/>
        </w:rPr>
        <w:t>&amp;usenotepad) eq Y %then %do;</w:t>
      </w:r>
    </w:p>
    <w:p w14:paraId="79D2A376" w14:textId="77777777" w:rsidR="008867EF" w:rsidRPr="00F72FFF" w:rsidRDefault="008867EF" w:rsidP="008867EF">
      <w:pPr>
        <w:autoSpaceDE w:val="0"/>
        <w:autoSpaceDN w:val="0"/>
        <w:adjustRightInd w:val="0"/>
        <w:rPr>
          <w:rFonts w:ascii="Courier New" w:hAnsi="Courier New" w:cs="Courier New"/>
          <w:color w:val="000000" w:themeColor="text1"/>
          <w:sz w:val="20"/>
          <w:szCs w:val="20"/>
          <w:lang w:val="en-CA"/>
        </w:rPr>
      </w:pPr>
      <w:r w:rsidRPr="00F72FFF">
        <w:rPr>
          <w:rFonts w:ascii="Courier New" w:hAnsi="Courier New" w:cs="Courier New"/>
          <w:color w:val="000000" w:themeColor="text1"/>
          <w:sz w:val="20"/>
          <w:szCs w:val="20"/>
          <w:lang w:val="en-CA"/>
        </w:rPr>
        <w:t xml:space="preserve">     %let server_path=%</w:t>
      </w:r>
      <w:proofErr w:type="gramStart"/>
      <w:r w:rsidRPr="00F72FFF">
        <w:rPr>
          <w:rFonts w:ascii="Courier New" w:hAnsi="Courier New" w:cs="Courier New"/>
          <w:color w:val="000000" w:themeColor="text1"/>
          <w:sz w:val="20"/>
          <w:szCs w:val="20"/>
          <w:lang w:val="en-CA"/>
        </w:rPr>
        <w:t>sysfunc(</w:t>
      </w:r>
      <w:proofErr w:type="gramEnd"/>
      <w:r w:rsidRPr="00F72FFF">
        <w:rPr>
          <w:rFonts w:ascii="Courier New" w:hAnsi="Courier New" w:cs="Courier New"/>
          <w:i/>
          <w:iCs/>
          <w:color w:val="000000" w:themeColor="text1"/>
          <w:sz w:val="20"/>
          <w:szCs w:val="20"/>
          <w:lang w:val="en-CA"/>
        </w:rPr>
        <w:t>pathname</w:t>
      </w:r>
      <w:r w:rsidRPr="00F72FFF">
        <w:rPr>
          <w:rFonts w:ascii="Courier New" w:hAnsi="Courier New" w:cs="Courier New"/>
          <w:color w:val="000000" w:themeColor="text1"/>
          <w:sz w:val="20"/>
          <w:szCs w:val="20"/>
          <w:lang w:val="en-CA"/>
        </w:rPr>
        <w:t>(work));</w:t>
      </w:r>
    </w:p>
    <w:p w14:paraId="20D5D8CF" w14:textId="77777777" w:rsidR="008867EF" w:rsidRPr="00F72FFF" w:rsidRDefault="008867EF" w:rsidP="008867EF">
      <w:pPr>
        <w:autoSpaceDE w:val="0"/>
        <w:autoSpaceDN w:val="0"/>
        <w:adjustRightInd w:val="0"/>
        <w:rPr>
          <w:rFonts w:ascii="Courier New" w:hAnsi="Courier New" w:cs="Courier New"/>
          <w:color w:val="000000" w:themeColor="text1"/>
          <w:sz w:val="20"/>
          <w:szCs w:val="20"/>
          <w:lang w:val="en-CA"/>
        </w:rPr>
      </w:pPr>
      <w:r w:rsidRPr="00F72FFF">
        <w:rPr>
          <w:rFonts w:ascii="Courier New" w:hAnsi="Courier New" w:cs="Courier New"/>
          <w:color w:val="000000" w:themeColor="text1"/>
          <w:sz w:val="20"/>
          <w:szCs w:val="20"/>
          <w:lang w:val="en-CA"/>
        </w:rPr>
        <w:t xml:space="preserve">     rc=</w:t>
      </w:r>
      <w:proofErr w:type="gramStart"/>
      <w:r w:rsidRPr="00F72FFF">
        <w:rPr>
          <w:rFonts w:ascii="Courier New" w:hAnsi="Courier New" w:cs="Courier New"/>
          <w:i/>
          <w:iCs/>
          <w:color w:val="000000" w:themeColor="text1"/>
          <w:sz w:val="20"/>
          <w:szCs w:val="20"/>
          <w:lang w:val="en-CA"/>
        </w:rPr>
        <w:t>filename</w:t>
      </w:r>
      <w:r w:rsidRPr="00F72FFF">
        <w:rPr>
          <w:rFonts w:ascii="Courier New" w:hAnsi="Courier New" w:cs="Courier New"/>
          <w:color w:val="000000" w:themeColor="text1"/>
          <w:sz w:val="20"/>
          <w:szCs w:val="20"/>
          <w:lang w:val="en-CA"/>
        </w:rPr>
        <w:t>(</w:t>
      </w:r>
      <w:proofErr w:type="gramEnd"/>
      <w:r w:rsidRPr="00F72FFF">
        <w:rPr>
          <w:rFonts w:ascii="Courier New" w:hAnsi="Courier New" w:cs="Courier New"/>
          <w:color w:val="000000" w:themeColor="text1"/>
          <w:sz w:val="20"/>
          <w:szCs w:val="20"/>
          <w:lang w:val="en-CA"/>
        </w:rPr>
        <w:t>'clippy',"&amp;server_path.\clip.txt",'DISK');</w:t>
      </w:r>
    </w:p>
    <w:p w14:paraId="46EB4940" w14:textId="77777777" w:rsidR="008867EF" w:rsidRPr="00F72FFF" w:rsidRDefault="008867EF" w:rsidP="008867EF">
      <w:pPr>
        <w:autoSpaceDE w:val="0"/>
        <w:autoSpaceDN w:val="0"/>
        <w:adjustRightInd w:val="0"/>
        <w:rPr>
          <w:rFonts w:ascii="Courier New" w:hAnsi="Courier New" w:cs="Courier New"/>
          <w:color w:val="000000" w:themeColor="text1"/>
          <w:sz w:val="20"/>
          <w:szCs w:val="20"/>
          <w:lang w:val="en-CA"/>
        </w:rPr>
      </w:pPr>
      <w:r w:rsidRPr="00F72FFF">
        <w:rPr>
          <w:rFonts w:ascii="Courier New" w:hAnsi="Courier New" w:cs="Courier New"/>
          <w:color w:val="000000" w:themeColor="text1"/>
          <w:sz w:val="20"/>
          <w:szCs w:val="20"/>
          <w:lang w:val="en-CA"/>
        </w:rPr>
        <w:t xml:space="preserve">   %end;</w:t>
      </w:r>
    </w:p>
    <w:p w14:paraId="4B66041A" w14:textId="77777777" w:rsidR="008867EF" w:rsidRPr="00F72FFF" w:rsidRDefault="008867EF" w:rsidP="008867EF">
      <w:pPr>
        <w:autoSpaceDE w:val="0"/>
        <w:autoSpaceDN w:val="0"/>
        <w:adjustRightInd w:val="0"/>
        <w:rPr>
          <w:rFonts w:ascii="Courier New" w:hAnsi="Courier New" w:cs="Courier New"/>
          <w:color w:val="000000" w:themeColor="text1"/>
          <w:sz w:val="20"/>
          <w:szCs w:val="20"/>
          <w:lang w:val="en-CA"/>
        </w:rPr>
      </w:pPr>
      <w:r w:rsidRPr="00F72FFF">
        <w:rPr>
          <w:rFonts w:ascii="Courier New" w:hAnsi="Courier New" w:cs="Courier New"/>
          <w:color w:val="000000" w:themeColor="text1"/>
          <w:sz w:val="20"/>
          <w:szCs w:val="20"/>
          <w:lang w:val="en-CA"/>
        </w:rPr>
        <w:t xml:space="preserve">   %else %do;</w:t>
      </w:r>
    </w:p>
    <w:p w14:paraId="23B829D8" w14:textId="77777777" w:rsidR="008867EF" w:rsidRPr="00F72FFF" w:rsidRDefault="008867EF" w:rsidP="008867EF">
      <w:pPr>
        <w:autoSpaceDE w:val="0"/>
        <w:autoSpaceDN w:val="0"/>
        <w:adjustRightInd w:val="0"/>
        <w:rPr>
          <w:rFonts w:ascii="Courier New" w:hAnsi="Courier New" w:cs="Courier New"/>
          <w:color w:val="000000" w:themeColor="text1"/>
          <w:sz w:val="20"/>
          <w:szCs w:val="20"/>
          <w:lang w:val="en-CA"/>
        </w:rPr>
      </w:pPr>
      <w:r w:rsidRPr="00F72FFF">
        <w:rPr>
          <w:rFonts w:ascii="Courier New" w:hAnsi="Courier New" w:cs="Courier New"/>
          <w:color w:val="000000" w:themeColor="text1"/>
          <w:sz w:val="20"/>
          <w:szCs w:val="20"/>
          <w:lang w:val="en-CA"/>
        </w:rPr>
        <w:t xml:space="preserve">     rc=</w:t>
      </w:r>
      <w:proofErr w:type="gramStart"/>
      <w:r w:rsidRPr="00F72FFF">
        <w:rPr>
          <w:rFonts w:ascii="Courier New" w:hAnsi="Courier New" w:cs="Courier New"/>
          <w:i/>
          <w:iCs/>
          <w:color w:val="000000" w:themeColor="text1"/>
          <w:sz w:val="20"/>
          <w:szCs w:val="20"/>
          <w:lang w:val="en-CA"/>
        </w:rPr>
        <w:t>filename</w:t>
      </w:r>
      <w:r w:rsidRPr="00F72FFF">
        <w:rPr>
          <w:rFonts w:ascii="Courier New" w:hAnsi="Courier New" w:cs="Courier New"/>
          <w:color w:val="000000" w:themeColor="text1"/>
          <w:sz w:val="20"/>
          <w:szCs w:val="20"/>
          <w:lang w:val="en-CA"/>
        </w:rPr>
        <w:t>(</w:t>
      </w:r>
      <w:proofErr w:type="gramEnd"/>
      <w:r w:rsidRPr="00F72FFF">
        <w:rPr>
          <w:rFonts w:ascii="Courier New" w:hAnsi="Courier New" w:cs="Courier New"/>
          <w:color w:val="000000" w:themeColor="text1"/>
          <w:sz w:val="20"/>
          <w:szCs w:val="20"/>
          <w:lang w:val="en-CA"/>
        </w:rPr>
        <w:t>'clippy',' ','clipbrd');</w:t>
      </w:r>
    </w:p>
    <w:p w14:paraId="6B2A197C" w14:textId="77777777" w:rsidR="008867EF" w:rsidRPr="00F72FFF"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F72FFF">
        <w:rPr>
          <w:rFonts w:ascii="Courier New" w:hAnsi="Courier New" w:cs="Courier New"/>
          <w:color w:val="000000" w:themeColor="text1"/>
          <w:sz w:val="20"/>
          <w:szCs w:val="20"/>
          <w:lang w:val="en-CA"/>
        </w:rPr>
        <w:t>%end;</w:t>
      </w:r>
    </w:p>
    <w:p w14:paraId="492097F7" w14:textId="77777777" w:rsidR="008867EF" w:rsidRPr="00F72FFF" w:rsidRDefault="008867EF" w:rsidP="008867EF">
      <w:pPr>
        <w:autoSpaceDE w:val="0"/>
        <w:autoSpaceDN w:val="0"/>
        <w:adjustRightInd w:val="0"/>
        <w:rPr>
          <w:rFonts w:ascii="Courier New" w:hAnsi="Courier New" w:cs="Courier New"/>
          <w:color w:val="000000" w:themeColor="text1"/>
          <w:sz w:val="20"/>
          <w:szCs w:val="20"/>
          <w:lang w:val="en-CA"/>
        </w:rPr>
      </w:pPr>
      <w:r w:rsidRPr="00F72FFF">
        <w:rPr>
          <w:rFonts w:ascii="Courier New" w:hAnsi="Courier New" w:cs="Courier New"/>
          <w:color w:val="000000"/>
          <w:sz w:val="20"/>
          <w:szCs w:val="20"/>
          <w:lang w:val="en-CA"/>
        </w:rPr>
        <w:t xml:space="preserve"> </w:t>
      </w:r>
      <w:r w:rsidRPr="00F72FFF">
        <w:rPr>
          <w:rFonts w:ascii="Courier New" w:hAnsi="Courier New" w:cs="Courier New"/>
          <w:color w:val="000000" w:themeColor="text1"/>
          <w:sz w:val="20"/>
          <w:szCs w:val="20"/>
          <w:lang w:val="en-CA"/>
        </w:rPr>
        <w:t xml:space="preserve">  if rc ne 0 then link err;</w:t>
      </w:r>
    </w:p>
    <w:p w14:paraId="0272CA8E"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f</w:t>
      </w:r>
      <w:r>
        <w:rPr>
          <w:rFonts w:ascii="Courier New" w:hAnsi="Courier New" w:cs="Courier New"/>
          <w:color w:val="000000" w:themeColor="text1"/>
          <w:sz w:val="20"/>
          <w:szCs w:val="20"/>
          <w:lang w:val="en-CA"/>
        </w:rPr>
        <w:t>id=</w:t>
      </w:r>
      <w:proofErr w:type="gramStart"/>
      <w:r>
        <w:rPr>
          <w:rFonts w:ascii="Courier New" w:hAnsi="Courier New" w:cs="Courier New"/>
          <w:color w:val="000000" w:themeColor="text1"/>
          <w:sz w:val="20"/>
          <w:szCs w:val="20"/>
          <w:lang w:val="en-CA"/>
        </w:rPr>
        <w:t>fopen(</w:t>
      </w:r>
      <w:proofErr w:type="gramEnd"/>
      <w:r>
        <w:rPr>
          <w:rFonts w:ascii="Courier New" w:hAnsi="Courier New" w:cs="Courier New"/>
          <w:color w:val="000000" w:themeColor="text1"/>
          <w:sz w:val="20"/>
          <w:szCs w:val="20"/>
          <w:lang w:val="en-CA"/>
        </w:rPr>
        <w:t>'clippy','o', 0,'v');</w:t>
      </w:r>
    </w:p>
    <w:p w14:paraId="08D16BAD"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if fid eq 0 then link err;</w:t>
      </w:r>
    </w:p>
    <w:p w14:paraId="651C8744"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do i = 1 to &amp;</w:t>
      </w:r>
      <w:proofErr w:type="gramStart"/>
      <w:r w:rsidRPr="00EF3524">
        <w:rPr>
          <w:rFonts w:ascii="Courier New" w:hAnsi="Courier New" w:cs="Courier New"/>
          <w:color w:val="000000" w:themeColor="text1"/>
          <w:sz w:val="20"/>
          <w:szCs w:val="20"/>
          <w:lang w:val="en-CA"/>
        </w:rPr>
        <w:t>nvar.;</w:t>
      </w:r>
      <w:proofErr w:type="gramEnd"/>
    </w:p>
    <w:p w14:paraId="127E2E1D"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 xml:space="preserve">%if </w:t>
      </w:r>
      <w:r w:rsidRPr="00EF3524">
        <w:rPr>
          <w:rFonts w:ascii="Courier New" w:hAnsi="Courier New" w:cs="Courier New"/>
          <w:i/>
          <w:iCs/>
          <w:color w:val="000000" w:themeColor="text1"/>
          <w:sz w:val="20"/>
          <w:szCs w:val="20"/>
          <w:lang w:val="en-CA"/>
        </w:rPr>
        <w:t>%</w:t>
      </w:r>
      <w:proofErr w:type="gramStart"/>
      <w:r w:rsidRPr="00EF3524">
        <w:rPr>
          <w:rFonts w:ascii="Courier New" w:hAnsi="Courier New" w:cs="Courier New"/>
          <w:i/>
          <w:iCs/>
          <w:color w:val="000000" w:themeColor="text1"/>
          <w:sz w:val="20"/>
          <w:szCs w:val="20"/>
          <w:lang w:val="en-CA"/>
        </w:rPr>
        <w:t>upcase</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&amp;usenames.) ne N %then %do;</w:t>
      </w:r>
    </w:p>
    <w:p w14:paraId="0DBBC0BE"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if i gt 1 then rc=</w:t>
      </w:r>
      <w:proofErr w:type="gramStart"/>
      <w:r w:rsidRPr="00EF3524">
        <w:rPr>
          <w:rFonts w:ascii="Courier New" w:hAnsi="Courier New" w:cs="Courier New"/>
          <w:i/>
          <w:iCs/>
          <w:color w:val="000000" w:themeColor="text1"/>
          <w:sz w:val="20"/>
          <w:szCs w:val="20"/>
          <w:lang w:val="en-CA"/>
        </w:rPr>
        <w:t>fput</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fid,'09'x);</w:t>
      </w:r>
    </w:p>
    <w:p w14:paraId="76DDE0F5"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 xml:space="preserve">%if </w:t>
      </w:r>
      <w:r w:rsidRPr="00EF3524">
        <w:rPr>
          <w:rFonts w:ascii="Courier New" w:hAnsi="Courier New" w:cs="Courier New"/>
          <w:i/>
          <w:iCs/>
          <w:color w:val="000000" w:themeColor="text1"/>
          <w:sz w:val="20"/>
          <w:szCs w:val="20"/>
          <w:lang w:val="en-CA"/>
        </w:rPr>
        <w:t>%</w:t>
      </w:r>
      <w:proofErr w:type="gramStart"/>
      <w:r w:rsidRPr="00EF3524">
        <w:rPr>
          <w:rFonts w:ascii="Courier New" w:hAnsi="Courier New" w:cs="Courier New"/>
          <w:i/>
          <w:iCs/>
          <w:color w:val="000000" w:themeColor="text1"/>
          <w:sz w:val="20"/>
          <w:szCs w:val="20"/>
          <w:lang w:val="en-CA"/>
        </w:rPr>
        <w:t>upcase</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&amp;usenames.) eq Y %then %do;</w:t>
      </w:r>
    </w:p>
    <w:p w14:paraId="390C1017"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rc=</w:t>
      </w:r>
      <w:proofErr w:type="gramStart"/>
      <w:r w:rsidRPr="00EF3524">
        <w:rPr>
          <w:rFonts w:ascii="Courier New" w:hAnsi="Courier New" w:cs="Courier New"/>
          <w:i/>
          <w:iCs/>
          <w:color w:val="000000" w:themeColor="text1"/>
          <w:sz w:val="20"/>
          <w:szCs w:val="20"/>
          <w:lang w:val="en-CA"/>
        </w:rPr>
        <w:t>fput</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fid,</w:t>
      </w:r>
      <w:r w:rsidRPr="00EF3524">
        <w:rPr>
          <w:rFonts w:ascii="Courier New" w:hAnsi="Courier New" w:cs="Courier New"/>
          <w:i/>
          <w:iCs/>
          <w:color w:val="000000" w:themeColor="text1"/>
          <w:sz w:val="20"/>
          <w:szCs w:val="20"/>
          <w:lang w:val="en-CA"/>
        </w:rPr>
        <w:t>scan</w:t>
      </w:r>
      <w:r w:rsidRPr="00EF3524">
        <w:rPr>
          <w:rFonts w:ascii="Courier New" w:hAnsi="Courier New" w:cs="Courier New"/>
          <w:color w:val="000000" w:themeColor="text1"/>
          <w:sz w:val="20"/>
          <w:szCs w:val="20"/>
          <w:lang w:val="en-CA"/>
        </w:rPr>
        <w:t>("&amp;vnames.",i,"~","M"));</w:t>
      </w:r>
    </w:p>
    <w:p w14:paraId="1ED20A37"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%end;</w:t>
      </w:r>
    </w:p>
    <w:p w14:paraId="7ADE9ADF"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%else %do;</w:t>
      </w:r>
    </w:p>
    <w:p w14:paraId="48E8545F"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 xml:space="preserve">if </w:t>
      </w:r>
      <w:proofErr w:type="gramStart"/>
      <w:r w:rsidRPr="00EF3524">
        <w:rPr>
          <w:rFonts w:ascii="Courier New" w:hAnsi="Courier New" w:cs="Courier New"/>
          <w:i/>
          <w:iCs/>
          <w:color w:val="000000" w:themeColor="text1"/>
          <w:sz w:val="20"/>
          <w:szCs w:val="20"/>
          <w:lang w:val="en-CA"/>
        </w:rPr>
        <w:t>missing</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i/>
          <w:iCs/>
          <w:color w:val="000000" w:themeColor="text1"/>
          <w:sz w:val="20"/>
          <w:szCs w:val="20"/>
          <w:lang w:val="en-CA"/>
        </w:rPr>
        <w:t>scan</w:t>
      </w:r>
      <w:r w:rsidRPr="00EF3524">
        <w:rPr>
          <w:rFonts w:ascii="Courier New" w:hAnsi="Courier New" w:cs="Courier New"/>
          <w:color w:val="000000" w:themeColor="text1"/>
          <w:sz w:val="20"/>
          <w:szCs w:val="20"/>
          <w:lang w:val="en-CA"/>
        </w:rPr>
        <w:t>("&amp;vlabels.",i,"~","M")) then</w:t>
      </w:r>
    </w:p>
    <w:p w14:paraId="13F9A7FE"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rc=</w:t>
      </w:r>
      <w:proofErr w:type="gramStart"/>
      <w:r w:rsidRPr="00EF3524">
        <w:rPr>
          <w:rFonts w:ascii="Courier New" w:hAnsi="Courier New" w:cs="Courier New"/>
          <w:i/>
          <w:iCs/>
          <w:color w:val="000000" w:themeColor="text1"/>
          <w:sz w:val="20"/>
          <w:szCs w:val="20"/>
          <w:lang w:val="en-CA"/>
        </w:rPr>
        <w:t>fput</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fid,</w:t>
      </w:r>
      <w:r w:rsidRPr="00EF3524">
        <w:rPr>
          <w:rFonts w:ascii="Courier New" w:hAnsi="Courier New" w:cs="Courier New"/>
          <w:i/>
          <w:iCs/>
          <w:color w:val="000000" w:themeColor="text1"/>
          <w:sz w:val="20"/>
          <w:szCs w:val="20"/>
          <w:lang w:val="en-CA"/>
        </w:rPr>
        <w:t>scan</w:t>
      </w:r>
      <w:r w:rsidRPr="00EF3524">
        <w:rPr>
          <w:rFonts w:ascii="Courier New" w:hAnsi="Courier New" w:cs="Courier New"/>
          <w:color w:val="000000" w:themeColor="text1"/>
          <w:sz w:val="20"/>
          <w:szCs w:val="20"/>
          <w:lang w:val="en-CA"/>
        </w:rPr>
        <w:t>("&amp;vnames.",i,"~"));</w:t>
      </w:r>
    </w:p>
    <w:p w14:paraId="6BAE68D4"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else rc=</w:t>
      </w:r>
      <w:proofErr w:type="gramStart"/>
      <w:r w:rsidRPr="00EF3524">
        <w:rPr>
          <w:rFonts w:ascii="Courier New" w:hAnsi="Courier New" w:cs="Courier New"/>
          <w:i/>
          <w:iCs/>
          <w:color w:val="000000" w:themeColor="text1"/>
          <w:sz w:val="20"/>
          <w:szCs w:val="20"/>
          <w:lang w:val="en-CA"/>
        </w:rPr>
        <w:t>fput</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fid,</w:t>
      </w:r>
      <w:r w:rsidRPr="00EF3524">
        <w:rPr>
          <w:rFonts w:ascii="Courier New" w:hAnsi="Courier New" w:cs="Courier New"/>
          <w:i/>
          <w:iCs/>
          <w:color w:val="000000" w:themeColor="text1"/>
          <w:sz w:val="20"/>
          <w:szCs w:val="20"/>
          <w:lang w:val="en-CA"/>
        </w:rPr>
        <w:t>scan</w:t>
      </w:r>
      <w:r w:rsidRPr="00EF3524">
        <w:rPr>
          <w:rFonts w:ascii="Courier New" w:hAnsi="Courier New" w:cs="Courier New"/>
          <w:color w:val="000000" w:themeColor="text1"/>
          <w:sz w:val="20"/>
          <w:szCs w:val="20"/>
          <w:lang w:val="en-CA"/>
        </w:rPr>
        <w:t>("&amp;vlabels.",i,"~","M"));</w:t>
      </w:r>
    </w:p>
    <w:p w14:paraId="1CF877A4"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%end;</w:t>
      </w:r>
    </w:p>
    <w:p w14:paraId="03129457"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%end;</w:t>
      </w:r>
    </w:p>
    <w:p w14:paraId="7AD18533"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end;</w:t>
      </w:r>
    </w:p>
    <w:p w14:paraId="52EFED30"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 xml:space="preserve">%if </w:t>
      </w:r>
      <w:r w:rsidRPr="00EF3524">
        <w:rPr>
          <w:rFonts w:ascii="Courier New" w:hAnsi="Courier New" w:cs="Courier New"/>
          <w:i/>
          <w:iCs/>
          <w:color w:val="000000" w:themeColor="text1"/>
          <w:sz w:val="20"/>
          <w:szCs w:val="20"/>
          <w:lang w:val="en-CA"/>
        </w:rPr>
        <w:t>%</w:t>
      </w:r>
      <w:proofErr w:type="gramStart"/>
      <w:r w:rsidRPr="00EF3524">
        <w:rPr>
          <w:rFonts w:ascii="Courier New" w:hAnsi="Courier New" w:cs="Courier New"/>
          <w:i/>
          <w:iCs/>
          <w:color w:val="000000" w:themeColor="text1"/>
          <w:sz w:val="20"/>
          <w:szCs w:val="20"/>
          <w:lang w:val="en-CA"/>
        </w:rPr>
        <w:t>upcase</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&amp;usenames.) ne N %then %do;</w:t>
      </w:r>
    </w:p>
    <w:p w14:paraId="596B3E5A"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rc=</w:t>
      </w:r>
      <w:proofErr w:type="gramStart"/>
      <w:r w:rsidRPr="00EF3524">
        <w:rPr>
          <w:rFonts w:ascii="Courier New" w:hAnsi="Courier New" w:cs="Courier New"/>
          <w:i/>
          <w:iCs/>
          <w:color w:val="000000" w:themeColor="text1"/>
          <w:sz w:val="20"/>
          <w:szCs w:val="20"/>
          <w:lang w:val="en-CA"/>
        </w:rPr>
        <w:t>fwrite</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fid);;</w:t>
      </w:r>
    </w:p>
    <w:p w14:paraId="0243DC77"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%end;</w:t>
      </w:r>
    </w:p>
    <w:p w14:paraId="006D6593"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do until (lastone);</w:t>
      </w:r>
    </w:p>
    <w:p w14:paraId="7FDE6F8C"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set &amp;libnm</w:t>
      </w:r>
      <w:proofErr w:type="gramStart"/>
      <w:r w:rsidRPr="00EF3524">
        <w:rPr>
          <w:rFonts w:ascii="Courier New" w:hAnsi="Courier New" w:cs="Courier New"/>
          <w:color w:val="000000" w:themeColor="text1"/>
          <w:sz w:val="20"/>
          <w:szCs w:val="20"/>
          <w:lang w:val="en-CA"/>
        </w:rPr>
        <w:t>..&amp;filenm.</w:t>
      </w:r>
      <w:proofErr w:type="gramEnd"/>
    </w:p>
    <w:p w14:paraId="136A5913"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 xml:space="preserve">%if </w:t>
      </w:r>
      <w:r w:rsidRPr="00EF3524">
        <w:rPr>
          <w:rFonts w:ascii="Courier New" w:hAnsi="Courier New" w:cs="Courier New"/>
          <w:i/>
          <w:iCs/>
          <w:color w:val="000000" w:themeColor="text1"/>
          <w:sz w:val="20"/>
          <w:szCs w:val="20"/>
          <w:lang w:val="en-CA"/>
        </w:rPr>
        <w:t>%</w:t>
      </w:r>
      <w:proofErr w:type="gramStart"/>
      <w:r w:rsidRPr="00EF3524">
        <w:rPr>
          <w:rFonts w:ascii="Courier New" w:hAnsi="Courier New" w:cs="Courier New"/>
          <w:i/>
          <w:iCs/>
          <w:color w:val="000000" w:themeColor="text1"/>
          <w:sz w:val="20"/>
          <w:szCs w:val="20"/>
          <w:lang w:val="en-CA"/>
        </w:rPr>
        <w:t>length</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i/>
          <w:iCs/>
          <w:color w:val="000000" w:themeColor="text1"/>
          <w:sz w:val="20"/>
          <w:szCs w:val="20"/>
          <w:lang w:val="en-CA"/>
        </w:rPr>
        <w:t>%unquote</w:t>
      </w:r>
      <w:r w:rsidRPr="00EF3524">
        <w:rPr>
          <w:rFonts w:ascii="Courier New" w:hAnsi="Courier New" w:cs="Courier New"/>
          <w:color w:val="000000" w:themeColor="text1"/>
          <w:sz w:val="20"/>
          <w:szCs w:val="20"/>
          <w:lang w:val="en-CA"/>
        </w:rPr>
        <w:t>(&amp;dsoptions.)) gt 2 %then (</w:t>
      </w:r>
      <w:r w:rsidRPr="00EF3524">
        <w:rPr>
          <w:rFonts w:ascii="Courier New" w:hAnsi="Courier New" w:cs="Courier New"/>
          <w:i/>
          <w:iCs/>
          <w:color w:val="000000" w:themeColor="text1"/>
          <w:sz w:val="20"/>
          <w:szCs w:val="20"/>
          <w:lang w:val="en-CA"/>
        </w:rPr>
        <w:t>%unquote</w:t>
      </w:r>
      <w:r w:rsidRPr="00EF3524">
        <w:rPr>
          <w:rFonts w:ascii="Courier New" w:hAnsi="Courier New" w:cs="Courier New"/>
          <w:color w:val="000000" w:themeColor="text1"/>
          <w:sz w:val="20"/>
          <w:szCs w:val="20"/>
          <w:lang w:val="en-CA"/>
        </w:rPr>
        <w:t>(&amp;dsoptions.));</w:t>
      </w:r>
    </w:p>
    <w:p w14:paraId="71E7E113"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end=lastone;</w:t>
      </w:r>
    </w:p>
    <w:p w14:paraId="67B2986D"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w:t>
      </w:r>
      <w:proofErr w:type="gramStart"/>
      <w:r w:rsidRPr="00EF3524">
        <w:rPr>
          <w:rFonts w:ascii="Courier New" w:hAnsi="Courier New" w:cs="Courier New"/>
          <w:color w:val="000000" w:themeColor="text1"/>
          <w:sz w:val="20"/>
          <w:szCs w:val="20"/>
          <w:lang w:val="en-CA"/>
        </w:rPr>
        <w:t>include</w:t>
      </w:r>
      <w:proofErr w:type="gramEnd"/>
      <w:r w:rsidRPr="00EF3524">
        <w:rPr>
          <w:rFonts w:ascii="Courier New" w:hAnsi="Courier New" w:cs="Courier New"/>
          <w:color w:val="000000" w:themeColor="text1"/>
          <w:sz w:val="20"/>
          <w:szCs w:val="20"/>
          <w:lang w:val="en-CA"/>
        </w:rPr>
        <w:t xml:space="preserve"> code2inc;</w:t>
      </w:r>
    </w:p>
    <w:p w14:paraId="498E779F"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end;</w:t>
      </w:r>
    </w:p>
    <w:p w14:paraId="798FE96C"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rc=</w:t>
      </w:r>
      <w:proofErr w:type="gramStart"/>
      <w:r w:rsidRPr="00EF3524">
        <w:rPr>
          <w:rFonts w:ascii="Courier New" w:hAnsi="Courier New" w:cs="Courier New"/>
          <w:i/>
          <w:iCs/>
          <w:color w:val="000000" w:themeColor="text1"/>
          <w:sz w:val="20"/>
          <w:szCs w:val="20"/>
          <w:lang w:val="en-CA"/>
        </w:rPr>
        <w:t>fclose</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fid);</w:t>
      </w:r>
    </w:p>
    <w:p w14:paraId="20FACC32"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rc=</w:t>
      </w:r>
      <w:proofErr w:type="gramStart"/>
      <w:r w:rsidRPr="00EF3524">
        <w:rPr>
          <w:rFonts w:ascii="Courier New" w:hAnsi="Courier New" w:cs="Courier New"/>
          <w:i/>
          <w:iCs/>
          <w:color w:val="000000" w:themeColor="text1"/>
          <w:sz w:val="20"/>
          <w:szCs w:val="20"/>
          <w:lang w:val="en-CA"/>
        </w:rPr>
        <w:t>filename</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'clippy');</w:t>
      </w:r>
    </w:p>
    <w:p w14:paraId="50786CA9"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rc=</w:t>
      </w:r>
      <w:proofErr w:type="gramStart"/>
      <w:r w:rsidRPr="00EF3524">
        <w:rPr>
          <w:rFonts w:ascii="Courier New" w:hAnsi="Courier New" w:cs="Courier New"/>
          <w:i/>
          <w:iCs/>
          <w:color w:val="000000" w:themeColor="text1"/>
          <w:sz w:val="20"/>
          <w:szCs w:val="20"/>
          <w:lang w:val="en-CA"/>
        </w:rPr>
        <w:t>filename</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'code2inc');</w:t>
      </w:r>
    </w:p>
    <w:p w14:paraId="36ED68B6"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stop;</w:t>
      </w:r>
    </w:p>
    <w:p w14:paraId="4CD6D560"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p>
    <w:p w14:paraId="68C493BF"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 xml:space="preserve">err: </w:t>
      </w:r>
    </w:p>
    <w:p w14:paraId="5864F85A"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do;</w:t>
      </w:r>
    </w:p>
    <w:p w14:paraId="3498791A"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 xml:space="preserve">m = </w:t>
      </w:r>
      <w:proofErr w:type="gramStart"/>
      <w:r w:rsidRPr="00EF3524">
        <w:rPr>
          <w:rFonts w:ascii="Courier New" w:hAnsi="Courier New" w:cs="Courier New"/>
          <w:i/>
          <w:iCs/>
          <w:color w:val="000000" w:themeColor="text1"/>
          <w:sz w:val="20"/>
          <w:szCs w:val="20"/>
          <w:lang w:val="en-CA"/>
        </w:rPr>
        <w:t>sysmsg</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w:t>
      </w:r>
    </w:p>
    <w:p w14:paraId="586A9D35"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put m;</w:t>
      </w:r>
    </w:p>
    <w:p w14:paraId="0D1DCE07"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lastRenderedPageBreak/>
        <w:t xml:space="preserve">     </w:t>
      </w:r>
      <w:r w:rsidRPr="00EF3524">
        <w:rPr>
          <w:rFonts w:ascii="Courier New" w:hAnsi="Courier New" w:cs="Courier New"/>
          <w:color w:val="000000" w:themeColor="text1"/>
          <w:sz w:val="20"/>
          <w:szCs w:val="20"/>
          <w:lang w:val="en-CA"/>
        </w:rPr>
        <w:t>rc=</w:t>
      </w:r>
      <w:proofErr w:type="gramStart"/>
      <w:r w:rsidRPr="00EF3524">
        <w:rPr>
          <w:rFonts w:ascii="Courier New" w:hAnsi="Courier New" w:cs="Courier New"/>
          <w:i/>
          <w:iCs/>
          <w:color w:val="000000" w:themeColor="text1"/>
          <w:sz w:val="20"/>
          <w:szCs w:val="20"/>
          <w:lang w:val="en-CA"/>
        </w:rPr>
        <w:t>filename</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'code2inc');</w:t>
      </w:r>
    </w:p>
    <w:p w14:paraId="4B7598DE"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stop;</w:t>
      </w:r>
    </w:p>
    <w:p w14:paraId="79764A92"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color w:val="000000" w:themeColor="text1"/>
          <w:sz w:val="20"/>
          <w:szCs w:val="20"/>
          <w:lang w:val="en-CA"/>
        </w:rPr>
        <w:t>end;</w:t>
      </w:r>
    </w:p>
    <w:p w14:paraId="4A17BFA5"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EF3524">
        <w:rPr>
          <w:rFonts w:ascii="Courier New" w:hAnsi="Courier New" w:cs="Courier New"/>
          <w:bCs/>
          <w:color w:val="000000" w:themeColor="text1"/>
          <w:sz w:val="20"/>
          <w:szCs w:val="20"/>
          <w:lang w:val="en-CA"/>
        </w:rPr>
        <w:t>run</w:t>
      </w:r>
      <w:r w:rsidRPr="00EF3524">
        <w:rPr>
          <w:rFonts w:ascii="Courier New" w:hAnsi="Courier New" w:cs="Courier New"/>
          <w:color w:val="000000" w:themeColor="text1"/>
          <w:sz w:val="20"/>
          <w:szCs w:val="20"/>
          <w:lang w:val="en-CA"/>
        </w:rPr>
        <w:t>;</w:t>
      </w:r>
    </w:p>
    <w:p w14:paraId="0C1FF97B" w14:textId="77777777" w:rsidR="008867EF" w:rsidRDefault="008867EF" w:rsidP="008867EF">
      <w:pPr>
        <w:jc w:val="both"/>
        <w:rPr>
          <w:rFonts w:ascii="Courier New" w:hAnsi="Courier New" w:cs="Courier New"/>
          <w:sz w:val="20"/>
          <w:szCs w:val="20"/>
        </w:rPr>
      </w:pPr>
    </w:p>
    <w:p w14:paraId="41B2A3AC" w14:textId="77777777" w:rsidR="008867EF" w:rsidRDefault="008867EF" w:rsidP="008867EF">
      <w:pPr>
        <w:jc w:val="both"/>
        <w:rPr>
          <w:rFonts w:ascii="Courier New" w:hAnsi="Courier New" w:cs="Courier New"/>
          <w:sz w:val="20"/>
          <w:szCs w:val="20"/>
        </w:rPr>
      </w:pPr>
    </w:p>
    <w:p w14:paraId="7D3DDBF7" w14:textId="1146BCF6" w:rsidR="008867EF" w:rsidRDefault="008867EF" w:rsidP="00BD3083">
      <w:pPr>
        <w:pStyle w:val="PaperBody"/>
      </w:pPr>
      <w:r>
        <w:t xml:space="preserve">The next section of the macro was designed to accommodate those cases where a user sets the parameter </w:t>
      </w:r>
      <w:r w:rsidRPr="00856C86">
        <w:rPr>
          <w:i/>
        </w:rPr>
        <w:t>type</w:t>
      </w:r>
      <w:r>
        <w:t xml:space="preserve"> to a value of N, M or A, indicating that they want the macro to use VB script to either create an Excel workbook, modify an existing worksheet, or add a new wo</w:t>
      </w:r>
      <w:r w:rsidR="00BD3083">
        <w:t>rksheet to an existing workbook:</w:t>
      </w:r>
    </w:p>
    <w:p w14:paraId="492C94CE" w14:textId="77777777" w:rsidR="008867EF" w:rsidRPr="001A0ED9" w:rsidRDefault="008867EF" w:rsidP="008867EF">
      <w:pPr>
        <w:spacing w:before="240"/>
        <w:ind w:left="720"/>
        <w:jc w:val="both"/>
        <w:rPr>
          <w:rFonts w:ascii="Courier New" w:hAnsi="Courier New" w:cs="Courier New"/>
          <w:sz w:val="20"/>
          <w:szCs w:val="20"/>
        </w:rPr>
      </w:pPr>
      <w:r w:rsidRPr="001A0ED9">
        <w:rPr>
          <w:rFonts w:ascii="Courier New" w:hAnsi="Courier New" w:cs="Courier New"/>
          <w:sz w:val="20"/>
          <w:szCs w:val="20"/>
        </w:rPr>
        <w:t>%if %</w:t>
      </w:r>
      <w:proofErr w:type="gramStart"/>
      <w:r w:rsidRPr="001A0ED9">
        <w:rPr>
          <w:rFonts w:ascii="Courier New" w:hAnsi="Courier New" w:cs="Courier New"/>
          <w:sz w:val="20"/>
          <w:szCs w:val="20"/>
        </w:rPr>
        <w:t>upcase(</w:t>
      </w:r>
      <w:proofErr w:type="gramEnd"/>
      <w:r w:rsidRPr="001A0ED9">
        <w:rPr>
          <w:rFonts w:ascii="Courier New" w:hAnsi="Courier New" w:cs="Courier New"/>
          <w:sz w:val="20"/>
          <w:szCs w:val="20"/>
        </w:rPr>
        <w:t>&amp;type.) eq N or %upcase(&amp;type.) eq M</w:t>
      </w:r>
    </w:p>
    <w:p w14:paraId="4E558943" w14:textId="77777777" w:rsidR="008867EF" w:rsidRDefault="008867EF" w:rsidP="008867EF">
      <w:pPr>
        <w:ind w:left="720"/>
        <w:jc w:val="both"/>
        <w:rPr>
          <w:rFonts w:ascii="Courier New" w:hAnsi="Courier New" w:cs="Courier New"/>
          <w:sz w:val="20"/>
          <w:szCs w:val="20"/>
        </w:rPr>
      </w:pPr>
      <w:r w:rsidRPr="001A0ED9">
        <w:rPr>
          <w:rFonts w:ascii="Courier New" w:hAnsi="Courier New" w:cs="Courier New"/>
          <w:sz w:val="20"/>
          <w:szCs w:val="20"/>
        </w:rPr>
        <w:t xml:space="preserve"> </w:t>
      </w:r>
      <w:proofErr w:type="gramStart"/>
      <w:r w:rsidRPr="001A0ED9">
        <w:rPr>
          <w:rFonts w:ascii="Courier New" w:hAnsi="Courier New" w:cs="Courier New"/>
          <w:sz w:val="20"/>
          <w:szCs w:val="20"/>
        </w:rPr>
        <w:t>or</w:t>
      </w:r>
      <w:proofErr w:type="gramEnd"/>
      <w:r w:rsidRPr="001A0ED9">
        <w:rPr>
          <w:rFonts w:ascii="Courier New" w:hAnsi="Courier New" w:cs="Courier New"/>
          <w:sz w:val="20"/>
          <w:szCs w:val="20"/>
        </w:rPr>
        <w:t xml:space="preserve"> %upcase(&amp;type.) eq A %then %do;</w:t>
      </w:r>
    </w:p>
    <w:p w14:paraId="427FB4CB" w14:textId="77777777" w:rsidR="008867EF" w:rsidRDefault="008867EF" w:rsidP="008867EF">
      <w:pPr>
        <w:ind w:left="720"/>
        <w:jc w:val="both"/>
        <w:rPr>
          <w:rFonts w:ascii="Courier New" w:hAnsi="Courier New" w:cs="Courier New"/>
          <w:sz w:val="20"/>
          <w:szCs w:val="20"/>
        </w:rPr>
      </w:pPr>
    </w:p>
    <w:p w14:paraId="3847A757" w14:textId="77777777" w:rsidR="008867EF" w:rsidRPr="001A0ED9" w:rsidRDefault="008867EF" w:rsidP="008867EF">
      <w:pPr>
        <w:ind w:left="720"/>
        <w:jc w:val="both"/>
        <w:rPr>
          <w:rFonts w:ascii="Courier New" w:hAnsi="Courier New" w:cs="Courier New"/>
          <w:sz w:val="20"/>
          <w:szCs w:val="20"/>
        </w:rPr>
      </w:pPr>
    </w:p>
    <w:p w14:paraId="2FEB750C" w14:textId="77777777" w:rsidR="008867EF" w:rsidRDefault="008867EF" w:rsidP="00BD3083">
      <w:pPr>
        <w:pStyle w:val="PaperBody"/>
      </w:pPr>
      <w:r>
        <w:t>The next section of the macro creates and runs a file called PasteIt.vbs, in the user’s work directory, which contains VB script.  Of course, this section of the macro can only run on an operating system, like Windows, that can run both VB script and Excel.  First, the file is declared and the code common to all types is specified:</w:t>
      </w:r>
    </w:p>
    <w:p w14:paraId="76F608ED" w14:textId="77777777" w:rsidR="008867EF" w:rsidRDefault="008867EF" w:rsidP="008867EF">
      <w:pPr>
        <w:jc w:val="both"/>
        <w:rPr>
          <w:rFonts w:ascii="Arial" w:hAnsi="Arial" w:cs="Arial"/>
          <w:sz w:val="18"/>
          <w:szCs w:val="18"/>
        </w:rPr>
      </w:pPr>
    </w:p>
    <w:p w14:paraId="57C15572"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sidRPr="00EF3524">
        <w:rPr>
          <w:rFonts w:ascii="Courier New" w:hAnsi="Courier New" w:cs="Courier New"/>
          <w:color w:val="000000" w:themeColor="text1"/>
          <w:sz w:val="20"/>
          <w:szCs w:val="20"/>
          <w:lang w:val="en-CA"/>
        </w:rPr>
        <w:t xml:space="preserve">      </w:t>
      </w:r>
      <w:r w:rsidRPr="00EF3524">
        <w:rPr>
          <w:rFonts w:ascii="Courier New" w:hAnsi="Courier New" w:cs="Courier New"/>
          <w:bCs/>
          <w:color w:val="000000" w:themeColor="text1"/>
          <w:sz w:val="20"/>
          <w:szCs w:val="20"/>
          <w:lang w:val="en-CA"/>
        </w:rPr>
        <w:t>data</w:t>
      </w:r>
      <w:r w:rsidRPr="00EF3524">
        <w:rPr>
          <w:rFonts w:ascii="Courier New" w:hAnsi="Courier New" w:cs="Courier New"/>
          <w:color w:val="000000" w:themeColor="text1"/>
          <w:sz w:val="20"/>
          <w:szCs w:val="20"/>
          <w:lang w:val="en-CA"/>
        </w:rPr>
        <w:t xml:space="preserve"> _null_;</w:t>
      </w:r>
    </w:p>
    <w:p w14:paraId="2EF7DF3D"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sidRPr="00EF3524">
        <w:rPr>
          <w:rFonts w:ascii="Courier New" w:hAnsi="Courier New" w:cs="Courier New"/>
          <w:color w:val="000000" w:themeColor="text1"/>
          <w:sz w:val="20"/>
          <w:szCs w:val="20"/>
          <w:lang w:val="en-CA"/>
        </w:rPr>
        <w:t xml:space="preserve">        length script filevar $256;</w:t>
      </w:r>
    </w:p>
    <w:p w14:paraId="763C056B"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sidRPr="00EF3524">
        <w:rPr>
          <w:rFonts w:ascii="Courier New" w:hAnsi="Courier New" w:cs="Courier New"/>
          <w:color w:val="000000" w:themeColor="text1"/>
          <w:sz w:val="20"/>
          <w:szCs w:val="20"/>
          <w:lang w:val="en-CA"/>
        </w:rPr>
        <w:t xml:space="preserve">        script = </w:t>
      </w:r>
      <w:proofErr w:type="gramStart"/>
      <w:r w:rsidRPr="00EF3524">
        <w:rPr>
          <w:rFonts w:ascii="Courier New" w:hAnsi="Courier New" w:cs="Courier New"/>
          <w:i/>
          <w:iCs/>
          <w:color w:val="000000" w:themeColor="text1"/>
          <w:sz w:val="20"/>
          <w:szCs w:val="20"/>
          <w:lang w:val="en-CA"/>
        </w:rPr>
        <w:t>catx</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w:t>
      </w:r>
      <w:r w:rsidRPr="00EF3524">
        <w:rPr>
          <w:rFonts w:ascii="Courier New" w:hAnsi="Courier New" w:cs="Courier New"/>
          <w:i/>
          <w:iCs/>
          <w:color w:val="000000" w:themeColor="text1"/>
          <w:sz w:val="20"/>
          <w:szCs w:val="20"/>
          <w:lang w:val="en-CA"/>
        </w:rPr>
        <w:t>pathname</w:t>
      </w:r>
      <w:r w:rsidRPr="00EF3524">
        <w:rPr>
          <w:rFonts w:ascii="Courier New" w:hAnsi="Courier New" w:cs="Courier New"/>
          <w:color w:val="000000" w:themeColor="text1"/>
          <w:sz w:val="20"/>
          <w:szCs w:val="20"/>
          <w:lang w:val="en-CA"/>
        </w:rPr>
        <w:t>('WORK'),'PasteIt.vbs');</w:t>
      </w:r>
    </w:p>
    <w:p w14:paraId="77A8C70A"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sidRPr="00EF3524">
        <w:rPr>
          <w:rFonts w:ascii="Courier New" w:hAnsi="Courier New" w:cs="Courier New"/>
          <w:color w:val="000000" w:themeColor="text1"/>
          <w:sz w:val="20"/>
          <w:szCs w:val="20"/>
          <w:lang w:val="en-CA"/>
        </w:rPr>
        <w:t xml:space="preserve">        filevar = script;</w:t>
      </w:r>
    </w:p>
    <w:p w14:paraId="20E8BD80"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sidRPr="00EF3524">
        <w:rPr>
          <w:rFonts w:ascii="Courier New" w:hAnsi="Courier New" w:cs="Courier New"/>
          <w:color w:val="000000" w:themeColor="text1"/>
          <w:sz w:val="20"/>
          <w:szCs w:val="20"/>
          <w:lang w:val="en-CA"/>
        </w:rPr>
        <w:t xml:space="preserve">        script="'"||'cscript "'||</w:t>
      </w:r>
      <w:proofErr w:type="gramStart"/>
      <w:r w:rsidRPr="00EF3524">
        <w:rPr>
          <w:rFonts w:ascii="Courier New" w:hAnsi="Courier New" w:cs="Courier New"/>
          <w:i/>
          <w:iCs/>
          <w:color w:val="000000" w:themeColor="text1"/>
          <w:sz w:val="20"/>
          <w:szCs w:val="20"/>
          <w:lang w:val="en-CA"/>
        </w:rPr>
        <w:t>trim</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script)||'"'||"'";</w:t>
      </w:r>
    </w:p>
    <w:p w14:paraId="1BBA9C83"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sidRPr="00EF3524">
        <w:rPr>
          <w:rFonts w:ascii="Courier New" w:hAnsi="Courier New" w:cs="Courier New"/>
          <w:color w:val="000000" w:themeColor="text1"/>
          <w:sz w:val="20"/>
          <w:szCs w:val="20"/>
          <w:lang w:val="en-CA"/>
        </w:rPr>
        <w:t xml:space="preserve">        call </w:t>
      </w:r>
      <w:proofErr w:type="gramStart"/>
      <w:r w:rsidRPr="00EF3524">
        <w:rPr>
          <w:rFonts w:ascii="Courier New" w:hAnsi="Courier New" w:cs="Courier New"/>
          <w:i/>
          <w:iCs/>
          <w:color w:val="000000" w:themeColor="text1"/>
          <w:sz w:val="20"/>
          <w:szCs w:val="20"/>
          <w:lang w:val="en-CA"/>
        </w:rPr>
        <w:t>symput</w:t>
      </w:r>
      <w:r w:rsidRPr="00EF3524">
        <w:rPr>
          <w:rFonts w:ascii="Courier New" w:hAnsi="Courier New" w:cs="Courier New"/>
          <w:color w:val="000000" w:themeColor="text1"/>
          <w:sz w:val="20"/>
          <w:szCs w:val="20"/>
          <w:lang w:val="en-CA"/>
        </w:rPr>
        <w:t>(</w:t>
      </w:r>
      <w:proofErr w:type="gramEnd"/>
      <w:r w:rsidRPr="00EF3524">
        <w:rPr>
          <w:rFonts w:ascii="Courier New" w:hAnsi="Courier New" w:cs="Courier New"/>
          <w:color w:val="000000" w:themeColor="text1"/>
          <w:sz w:val="20"/>
          <w:szCs w:val="20"/>
          <w:lang w:val="en-CA"/>
        </w:rPr>
        <w:t>'script',script);</w:t>
      </w:r>
    </w:p>
    <w:p w14:paraId="61130C3A"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sidRPr="00EF3524">
        <w:rPr>
          <w:rFonts w:ascii="Courier New" w:hAnsi="Courier New" w:cs="Courier New"/>
          <w:color w:val="000000" w:themeColor="text1"/>
          <w:sz w:val="20"/>
          <w:szCs w:val="20"/>
          <w:lang w:val="en-CA"/>
        </w:rPr>
        <w:t xml:space="preserve">        file dummy1 filevar=filevar recfm=v lrecl=512;</w:t>
      </w:r>
    </w:p>
    <w:p w14:paraId="32C90794"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sidRPr="00EF3524">
        <w:rPr>
          <w:rFonts w:ascii="Courier New" w:hAnsi="Courier New" w:cs="Courier New"/>
          <w:color w:val="000000" w:themeColor="text1"/>
          <w:sz w:val="20"/>
          <w:szCs w:val="20"/>
          <w:lang w:val="en-CA"/>
        </w:rPr>
        <w:t xml:space="preserve">    </w:t>
      </w:r>
    </w:p>
    <w:p w14:paraId="653491EE" w14:textId="77777777" w:rsidR="008867EF" w:rsidRPr="00EF3524" w:rsidRDefault="008867EF" w:rsidP="008867EF">
      <w:pPr>
        <w:autoSpaceDE w:val="0"/>
        <w:autoSpaceDN w:val="0"/>
        <w:adjustRightInd w:val="0"/>
        <w:rPr>
          <w:rFonts w:ascii="Courier New" w:hAnsi="Courier New" w:cs="Courier New"/>
          <w:color w:val="000000" w:themeColor="text1"/>
          <w:sz w:val="20"/>
          <w:szCs w:val="20"/>
          <w:lang w:val="en-CA"/>
        </w:rPr>
      </w:pPr>
      <w:r w:rsidRPr="00EF3524">
        <w:rPr>
          <w:rFonts w:ascii="Courier New" w:hAnsi="Courier New" w:cs="Courier New"/>
          <w:color w:val="000000" w:themeColor="text1"/>
          <w:sz w:val="20"/>
          <w:szCs w:val="20"/>
          <w:lang w:val="en-CA"/>
        </w:rPr>
        <w:t xml:space="preserve">        put 'Dim objExcel';</w:t>
      </w:r>
    </w:p>
    <w:p w14:paraId="2CCF3725" w14:textId="77777777" w:rsidR="008867EF" w:rsidRDefault="008867EF" w:rsidP="008867EF">
      <w:pPr>
        <w:autoSpaceDE w:val="0"/>
        <w:autoSpaceDN w:val="0"/>
        <w:adjustRightInd w:val="0"/>
        <w:rPr>
          <w:rFonts w:ascii="Courier New" w:hAnsi="Courier New" w:cs="Courier New"/>
          <w:color w:val="000000" w:themeColor="text1"/>
          <w:sz w:val="20"/>
          <w:szCs w:val="20"/>
          <w:lang w:val="en-CA"/>
        </w:rPr>
      </w:pPr>
      <w:r w:rsidRPr="00EF3524">
        <w:rPr>
          <w:rFonts w:ascii="Courier New" w:hAnsi="Courier New" w:cs="Courier New"/>
          <w:color w:val="000000" w:themeColor="text1"/>
          <w:sz w:val="20"/>
          <w:szCs w:val="20"/>
          <w:lang w:val="en-CA"/>
        </w:rPr>
        <w:t xml:space="preserve">        put 'Dim Newbook';</w:t>
      </w:r>
    </w:p>
    <w:p w14:paraId="13DBC517" w14:textId="77777777" w:rsidR="00BD3083" w:rsidRPr="00EF3524" w:rsidRDefault="00BD3083" w:rsidP="008867EF">
      <w:pPr>
        <w:autoSpaceDE w:val="0"/>
        <w:autoSpaceDN w:val="0"/>
        <w:adjustRightInd w:val="0"/>
        <w:rPr>
          <w:rFonts w:ascii="Courier New" w:hAnsi="Courier New" w:cs="Courier New"/>
          <w:color w:val="000000" w:themeColor="text1"/>
          <w:sz w:val="20"/>
          <w:szCs w:val="20"/>
          <w:lang w:val="en-CA"/>
        </w:rPr>
      </w:pPr>
    </w:p>
    <w:p w14:paraId="24835E8F" w14:textId="77777777" w:rsidR="008867EF" w:rsidRDefault="008867EF" w:rsidP="00BD3083">
      <w:pPr>
        <w:pStyle w:val="PaperBody"/>
      </w:pPr>
      <w:r>
        <w:t>The next section of the macro creates the vbs script to use a template to add a worksheet to an existing workbook:</w:t>
      </w:r>
    </w:p>
    <w:p w14:paraId="5ECF5ECD"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%if </w:t>
      </w:r>
      <w:r w:rsidRPr="00616418">
        <w:rPr>
          <w:rFonts w:ascii="Courier New" w:hAnsi="Courier New" w:cs="Courier New"/>
          <w:i/>
          <w:iCs/>
          <w:color w:val="000000" w:themeColor="text1"/>
          <w:sz w:val="20"/>
          <w:szCs w:val="20"/>
          <w:lang w:val="en-CA"/>
        </w:rPr>
        <w:t>%</w:t>
      </w:r>
      <w:proofErr w:type="gramStart"/>
      <w:r w:rsidRPr="00616418">
        <w:rPr>
          <w:rFonts w:ascii="Courier New" w:hAnsi="Courier New" w:cs="Courier New"/>
          <w:i/>
          <w:iCs/>
          <w:color w:val="000000" w:themeColor="text1"/>
          <w:sz w:val="20"/>
          <w:szCs w:val="20"/>
          <w:lang w:val="en-CA"/>
        </w:rPr>
        <w:t>length</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&amp;template.) gt 1 %then %do;</w:t>
      </w:r>
    </w:p>
    <w:p w14:paraId="5474C9EB"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%if </w:t>
      </w:r>
      <w:r w:rsidRPr="00616418">
        <w:rPr>
          <w:rFonts w:ascii="Courier New" w:hAnsi="Courier New" w:cs="Courier New"/>
          <w:i/>
          <w:iCs/>
          <w:color w:val="000000" w:themeColor="text1"/>
          <w:sz w:val="20"/>
          <w:szCs w:val="20"/>
          <w:lang w:val="en-CA"/>
        </w:rPr>
        <w:t>%</w:t>
      </w:r>
      <w:proofErr w:type="gramStart"/>
      <w:r w:rsidRPr="00616418">
        <w:rPr>
          <w:rFonts w:ascii="Courier New" w:hAnsi="Courier New" w:cs="Courier New"/>
          <w:i/>
          <w:iCs/>
          <w:color w:val="000000" w:themeColor="text1"/>
          <w:sz w:val="20"/>
          <w:szCs w:val="20"/>
          <w:lang w:val="en-CA"/>
        </w:rPr>
        <w:t>upcase</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&amp;type.) eq A %then put 'Dim OldBook';;</w:t>
      </w:r>
    </w:p>
    <w:p w14:paraId="1F732858"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'Set objExcel = </w:t>
      </w:r>
      <w:proofErr w:type="gramStart"/>
      <w:r w:rsidRPr="00616418">
        <w:rPr>
          <w:rFonts w:ascii="Courier New" w:hAnsi="Courier New" w:cs="Courier New"/>
          <w:color w:val="000000" w:themeColor="text1"/>
          <w:sz w:val="20"/>
          <w:szCs w:val="20"/>
          <w:lang w:val="en-CA"/>
        </w:rPr>
        <w:t>CreateObject(</w:t>
      </w:r>
      <w:proofErr w:type="gramEnd"/>
      <w:r w:rsidRPr="00616418">
        <w:rPr>
          <w:rFonts w:ascii="Courier New" w:hAnsi="Courier New" w:cs="Courier New"/>
          <w:color w:val="000000" w:themeColor="text1"/>
          <w:sz w:val="20"/>
          <w:szCs w:val="20"/>
          <w:lang w:val="en-CA"/>
        </w:rPr>
        <w:t>"Excel.Application")';</w:t>
      </w:r>
    </w:p>
    <w:p w14:paraId="1FDF87FF"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'objExcel.Visible = True';</w:t>
      </w:r>
    </w:p>
    <w:p w14:paraId="5D70F4D0"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%if </w:t>
      </w:r>
      <w:r w:rsidRPr="00616418">
        <w:rPr>
          <w:rFonts w:ascii="Courier New" w:hAnsi="Courier New" w:cs="Courier New"/>
          <w:i/>
          <w:iCs/>
          <w:color w:val="000000" w:themeColor="text1"/>
          <w:sz w:val="20"/>
          <w:szCs w:val="20"/>
          <w:lang w:val="en-CA"/>
        </w:rPr>
        <w:t>%</w:t>
      </w:r>
      <w:proofErr w:type="gramStart"/>
      <w:r w:rsidRPr="00616418">
        <w:rPr>
          <w:rFonts w:ascii="Courier New" w:hAnsi="Courier New" w:cs="Courier New"/>
          <w:i/>
          <w:iCs/>
          <w:color w:val="000000" w:themeColor="text1"/>
          <w:sz w:val="20"/>
          <w:szCs w:val="20"/>
          <w:lang w:val="en-CA"/>
        </w:rPr>
        <w:t>upcase</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&amp;type.) eq N %then %do;</w:t>
      </w:r>
    </w:p>
    <w:p w14:paraId="516CABB9"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'Set Newbook = objExcel.Workbooks.Add("',</w:t>
      </w:r>
    </w:p>
    <w:p w14:paraId="5104C214"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"&amp;template.",'")');</w:t>
      </w:r>
    </w:p>
    <w:p w14:paraId="3E966C5B"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2BC7B8E6"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'objExcel.Sheets("',"&amp;TemplateSheet.",</w:t>
      </w:r>
    </w:p>
    <w:p w14:paraId="280D213A"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'").Select');</w:t>
      </w:r>
    </w:p>
    <w:p w14:paraId="1AC08776"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67198817"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'objExcel.Sheets("',"&amp;TemplateSheet.",</w:t>
      </w:r>
    </w:p>
    <w:p w14:paraId="5986CC78"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'").Name = "',"&amp;sheet.",'"');</w:t>
      </w:r>
    </w:p>
    <w:p w14:paraId="235F09F0"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100CF6B6"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'objExcel.Visible = True';</w:t>
      </w:r>
    </w:p>
    <w:p w14:paraId="5C615246"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'objExcel.Sheets("',"&amp;sheet.",</w:t>
      </w:r>
    </w:p>
    <w:p w14:paraId="1C9E1D13"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w:t>
      </w:r>
      <w:proofErr w:type="gramStart"/>
      <w:r w:rsidRPr="00616418">
        <w:rPr>
          <w:rFonts w:ascii="Courier New" w:hAnsi="Courier New" w:cs="Courier New"/>
          <w:color w:val="000000" w:themeColor="text1"/>
          <w:sz w:val="20"/>
          <w:szCs w:val="20"/>
          <w:lang w:val="en-CA"/>
        </w:rPr>
        <w:t>Range(</w:t>
      </w:r>
      <w:proofErr w:type="gramEnd"/>
      <w:r w:rsidRPr="00616418">
        <w:rPr>
          <w:rFonts w:ascii="Courier New" w:hAnsi="Courier New" w:cs="Courier New"/>
          <w:color w:val="000000" w:themeColor="text1"/>
          <w:sz w:val="20"/>
          <w:szCs w:val="20"/>
          <w:lang w:val="en-CA"/>
        </w:rPr>
        <w:t>"',"&amp;range.",'").Activate');</w:t>
      </w:r>
    </w:p>
    <w:p w14:paraId="78CE2CFA"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18A0732D" w14:textId="77777777" w:rsidR="008867EF" w:rsidRDefault="008867EF" w:rsidP="00BD3083">
      <w:pPr>
        <w:pStyle w:val="PaperBody"/>
      </w:pPr>
      <w:r>
        <w:t xml:space="preserve">Then, if the </w:t>
      </w:r>
      <w:r w:rsidRPr="00F72FFF">
        <w:rPr>
          <w:i/>
        </w:rPr>
        <w:t xml:space="preserve">usenotepad </w:t>
      </w:r>
      <w:r>
        <w:t>parameter has a value of y or Y, the code is temporarily rerouted to a section (described later in the code) that creates the vb script needed to accomplish a copy operation using one’s system’s Notepad. A %goto statement is used to simulate the same action that would be accomplished by a link statement in non-macro code:</w:t>
      </w:r>
    </w:p>
    <w:p w14:paraId="5E6F3EAB" w14:textId="77777777" w:rsidR="008867EF" w:rsidRPr="00F72FFF" w:rsidRDefault="008867EF" w:rsidP="008867EF">
      <w:pPr>
        <w:ind w:left="2160"/>
        <w:jc w:val="both"/>
        <w:rPr>
          <w:rFonts w:ascii="Courier New" w:hAnsi="Courier New" w:cs="Courier New"/>
          <w:color w:val="000000" w:themeColor="text1"/>
          <w:sz w:val="20"/>
          <w:szCs w:val="20"/>
          <w:lang w:val="en-CA"/>
        </w:rPr>
      </w:pPr>
      <w:r w:rsidRPr="00F72FFF">
        <w:rPr>
          <w:rFonts w:ascii="Courier New" w:hAnsi="Courier New" w:cs="Courier New"/>
          <w:color w:val="000000" w:themeColor="text1"/>
          <w:sz w:val="20"/>
          <w:szCs w:val="20"/>
          <w:lang w:val="en-CA"/>
        </w:rPr>
        <w:lastRenderedPageBreak/>
        <w:t xml:space="preserve">%if </w:t>
      </w:r>
      <w:r w:rsidRPr="00F72FFF">
        <w:rPr>
          <w:rFonts w:ascii="Courier New" w:hAnsi="Courier New" w:cs="Courier New"/>
          <w:i/>
          <w:iCs/>
          <w:color w:val="000000" w:themeColor="text1"/>
          <w:sz w:val="20"/>
          <w:szCs w:val="20"/>
          <w:lang w:val="en-CA"/>
        </w:rPr>
        <w:t>%</w:t>
      </w:r>
      <w:proofErr w:type="gramStart"/>
      <w:r w:rsidRPr="00F72FFF">
        <w:rPr>
          <w:rFonts w:ascii="Courier New" w:hAnsi="Courier New" w:cs="Courier New"/>
          <w:i/>
          <w:iCs/>
          <w:color w:val="000000" w:themeColor="text1"/>
          <w:sz w:val="20"/>
          <w:szCs w:val="20"/>
          <w:lang w:val="en-CA"/>
        </w:rPr>
        <w:t>upcase</w:t>
      </w:r>
      <w:r w:rsidRPr="00F72FFF">
        <w:rPr>
          <w:rFonts w:ascii="Courier New" w:hAnsi="Courier New" w:cs="Courier New"/>
          <w:color w:val="000000" w:themeColor="text1"/>
          <w:sz w:val="20"/>
          <w:szCs w:val="20"/>
          <w:lang w:val="en-CA"/>
        </w:rPr>
        <w:t>(</w:t>
      </w:r>
      <w:proofErr w:type="gramEnd"/>
      <w:r w:rsidRPr="00F72FFF">
        <w:rPr>
          <w:rFonts w:ascii="Courier New" w:hAnsi="Courier New" w:cs="Courier New"/>
          <w:color w:val="000000" w:themeColor="text1"/>
          <w:sz w:val="20"/>
          <w:szCs w:val="20"/>
          <w:lang w:val="en-CA"/>
        </w:rPr>
        <w:t>&amp;usenotepad) eq Y %then %do;</w:t>
      </w:r>
    </w:p>
    <w:p w14:paraId="6CC3FE3C" w14:textId="77777777" w:rsidR="008867EF" w:rsidRPr="000A1CF1" w:rsidRDefault="008867EF" w:rsidP="008867EF">
      <w:pPr>
        <w:ind w:left="2160"/>
        <w:jc w:val="both"/>
        <w:rPr>
          <w:rFonts w:ascii="Courier New" w:hAnsi="Courier New" w:cs="Courier New"/>
          <w:sz w:val="20"/>
          <w:szCs w:val="20"/>
        </w:rPr>
      </w:pPr>
      <w:r>
        <w:rPr>
          <w:rFonts w:ascii="Courier New" w:hAnsi="Courier New" w:cs="Courier New"/>
          <w:sz w:val="20"/>
          <w:szCs w:val="20"/>
        </w:rPr>
        <w:t xml:space="preserve">  </w:t>
      </w:r>
      <w:r w:rsidRPr="000A1CF1">
        <w:rPr>
          <w:rFonts w:ascii="Courier New" w:hAnsi="Courier New" w:cs="Courier New"/>
          <w:sz w:val="20"/>
          <w:szCs w:val="20"/>
        </w:rPr>
        <w:t>%let Return_to = Return_1;</w:t>
      </w:r>
    </w:p>
    <w:p w14:paraId="35FD3504" w14:textId="77777777" w:rsidR="008867EF" w:rsidRPr="000A1CF1" w:rsidRDefault="008867EF" w:rsidP="008867EF">
      <w:pPr>
        <w:ind w:left="2160"/>
        <w:jc w:val="both"/>
        <w:rPr>
          <w:rFonts w:ascii="Courier New" w:hAnsi="Courier New" w:cs="Courier New"/>
          <w:sz w:val="20"/>
          <w:szCs w:val="20"/>
        </w:rPr>
      </w:pPr>
      <w:r w:rsidRPr="000A1CF1">
        <w:rPr>
          <w:rFonts w:ascii="Courier New" w:hAnsi="Courier New" w:cs="Courier New"/>
          <w:sz w:val="20"/>
          <w:szCs w:val="20"/>
        </w:rPr>
        <w:t xml:space="preserve">  %goto use_npad;</w:t>
      </w:r>
    </w:p>
    <w:p w14:paraId="4DE79F9D" w14:textId="77777777" w:rsidR="008867EF" w:rsidRPr="000A1CF1" w:rsidRDefault="008867EF" w:rsidP="008867EF">
      <w:pPr>
        <w:ind w:left="2160"/>
        <w:jc w:val="both"/>
        <w:rPr>
          <w:rFonts w:ascii="Courier New" w:hAnsi="Courier New" w:cs="Courier New"/>
          <w:sz w:val="20"/>
          <w:szCs w:val="20"/>
        </w:rPr>
      </w:pPr>
      <w:r w:rsidRPr="000A1CF1">
        <w:rPr>
          <w:rFonts w:ascii="Courier New" w:hAnsi="Courier New" w:cs="Courier New"/>
          <w:sz w:val="20"/>
          <w:szCs w:val="20"/>
        </w:rPr>
        <w:t xml:space="preserve">  %Return_1:</w:t>
      </w:r>
    </w:p>
    <w:p w14:paraId="49E3169D" w14:textId="77777777" w:rsidR="008867EF" w:rsidRDefault="008867EF" w:rsidP="008867EF">
      <w:pPr>
        <w:ind w:left="2160"/>
        <w:jc w:val="both"/>
        <w:rPr>
          <w:rFonts w:ascii="Courier New" w:hAnsi="Courier New" w:cs="Courier New"/>
          <w:sz w:val="20"/>
          <w:szCs w:val="20"/>
        </w:rPr>
      </w:pPr>
      <w:r w:rsidRPr="000A1CF1">
        <w:rPr>
          <w:rFonts w:ascii="Courier New" w:hAnsi="Courier New" w:cs="Courier New"/>
          <w:sz w:val="20"/>
          <w:szCs w:val="20"/>
        </w:rPr>
        <w:t>%end;</w:t>
      </w:r>
    </w:p>
    <w:p w14:paraId="27E750F0" w14:textId="77777777" w:rsidR="008867EF" w:rsidRDefault="008867EF" w:rsidP="00BD3083">
      <w:pPr>
        <w:pStyle w:val="PaperBody"/>
      </w:pPr>
      <w:r>
        <w:t>Then, the vb script needed to accomplish the paste operation is written:</w:t>
      </w:r>
    </w:p>
    <w:p w14:paraId="7018E119" w14:textId="77777777" w:rsidR="008867EF" w:rsidRPr="000A1CF1" w:rsidRDefault="008867EF" w:rsidP="008867EF">
      <w:pPr>
        <w:ind w:left="90"/>
        <w:jc w:val="both"/>
        <w:rPr>
          <w:rFonts w:ascii="Courier New" w:hAnsi="Courier New" w:cs="Courier New"/>
          <w:sz w:val="20"/>
          <w:szCs w:val="20"/>
        </w:rPr>
      </w:pPr>
    </w:p>
    <w:p w14:paraId="05807B17" w14:textId="77777777" w:rsidR="008867EF" w:rsidRPr="00C81479" w:rsidRDefault="008867EF" w:rsidP="008867EF">
      <w:pPr>
        <w:ind w:left="720"/>
        <w:jc w:val="both"/>
        <w:rPr>
          <w:rFonts w:ascii="Courier New" w:hAnsi="Courier New" w:cs="Courier New"/>
          <w:sz w:val="20"/>
          <w:szCs w:val="20"/>
        </w:rPr>
      </w:pPr>
      <w:r w:rsidRPr="00C81479">
        <w:rPr>
          <w:rFonts w:ascii="Courier New" w:hAnsi="Courier New" w:cs="Courier New"/>
          <w:sz w:val="20"/>
          <w:szCs w:val="20"/>
        </w:rPr>
        <w:t xml:space="preserve">            </w:t>
      </w:r>
      <w:proofErr w:type="gramStart"/>
      <w:r w:rsidRPr="00C81479">
        <w:rPr>
          <w:rFonts w:ascii="Courier New" w:hAnsi="Courier New" w:cs="Courier New"/>
          <w:sz w:val="20"/>
          <w:szCs w:val="20"/>
        </w:rPr>
        <w:t>script=</w:t>
      </w:r>
      <w:proofErr w:type="gramEnd"/>
      <w:r w:rsidRPr="00C81479">
        <w:rPr>
          <w:rFonts w:ascii="Courier New" w:hAnsi="Courier New" w:cs="Courier New"/>
          <w:sz w:val="20"/>
          <w:szCs w:val="20"/>
        </w:rPr>
        <w:t>catt('objExcel.Sheets("',"&amp;sheet.",'").Paste');</w:t>
      </w:r>
    </w:p>
    <w:p w14:paraId="2CFED056" w14:textId="77777777" w:rsidR="008867EF" w:rsidRPr="00C81479" w:rsidRDefault="008867EF" w:rsidP="008867EF">
      <w:pPr>
        <w:ind w:left="720"/>
        <w:jc w:val="both"/>
        <w:rPr>
          <w:rFonts w:ascii="Courier New" w:hAnsi="Courier New" w:cs="Courier New"/>
          <w:sz w:val="20"/>
          <w:szCs w:val="20"/>
        </w:rPr>
      </w:pPr>
      <w:r w:rsidRPr="00C81479">
        <w:rPr>
          <w:rFonts w:ascii="Courier New" w:hAnsi="Courier New" w:cs="Courier New"/>
          <w:sz w:val="20"/>
          <w:szCs w:val="20"/>
        </w:rPr>
        <w:t xml:space="preserve">            </w:t>
      </w:r>
      <w:proofErr w:type="gramStart"/>
      <w:r w:rsidRPr="00C81479">
        <w:rPr>
          <w:rFonts w:ascii="Courier New" w:hAnsi="Courier New" w:cs="Courier New"/>
          <w:sz w:val="20"/>
          <w:szCs w:val="20"/>
        </w:rPr>
        <w:t>put</w:t>
      </w:r>
      <w:proofErr w:type="gramEnd"/>
      <w:r w:rsidRPr="00C81479">
        <w:rPr>
          <w:rFonts w:ascii="Courier New" w:hAnsi="Courier New" w:cs="Courier New"/>
          <w:sz w:val="20"/>
          <w:szCs w:val="20"/>
        </w:rPr>
        <w:t xml:space="preserve"> script;</w:t>
      </w:r>
    </w:p>
    <w:p w14:paraId="468B48CF" w14:textId="77777777" w:rsidR="008867EF" w:rsidRPr="00C81479" w:rsidRDefault="008867EF" w:rsidP="008867EF">
      <w:pPr>
        <w:ind w:left="720"/>
        <w:jc w:val="both"/>
        <w:rPr>
          <w:rFonts w:ascii="Courier New" w:hAnsi="Courier New" w:cs="Courier New"/>
          <w:sz w:val="20"/>
          <w:szCs w:val="20"/>
        </w:rPr>
      </w:pPr>
      <w:r w:rsidRPr="00C81479">
        <w:rPr>
          <w:rFonts w:ascii="Courier New" w:hAnsi="Courier New" w:cs="Courier New"/>
          <w:sz w:val="20"/>
          <w:szCs w:val="20"/>
        </w:rPr>
        <w:t xml:space="preserve">            </w:t>
      </w:r>
      <w:proofErr w:type="gramStart"/>
      <w:r w:rsidRPr="00C81479">
        <w:rPr>
          <w:rFonts w:ascii="Courier New" w:hAnsi="Courier New" w:cs="Courier New"/>
          <w:sz w:val="20"/>
          <w:szCs w:val="20"/>
        </w:rPr>
        <w:t>script=</w:t>
      </w:r>
      <w:proofErr w:type="gramEnd"/>
      <w:r w:rsidRPr="00C81479">
        <w:rPr>
          <w:rFonts w:ascii="Courier New" w:hAnsi="Courier New" w:cs="Courier New"/>
          <w:sz w:val="20"/>
          <w:szCs w:val="20"/>
        </w:rPr>
        <w:t>catt('objExcel.Sheets("',"&amp;sheet.",</w:t>
      </w:r>
    </w:p>
    <w:p w14:paraId="687517AC" w14:textId="77777777" w:rsidR="008867EF" w:rsidRPr="00C81479" w:rsidRDefault="008867EF" w:rsidP="008867EF">
      <w:pPr>
        <w:ind w:left="720"/>
        <w:jc w:val="both"/>
        <w:rPr>
          <w:rFonts w:ascii="Courier New" w:hAnsi="Courier New" w:cs="Courier New"/>
          <w:sz w:val="20"/>
          <w:szCs w:val="20"/>
        </w:rPr>
      </w:pPr>
      <w:r w:rsidRPr="00C81479">
        <w:rPr>
          <w:rFonts w:ascii="Courier New" w:hAnsi="Courier New" w:cs="Courier New"/>
          <w:sz w:val="20"/>
          <w:szCs w:val="20"/>
        </w:rPr>
        <w:t xml:space="preserve">             '").</w:t>
      </w:r>
      <w:proofErr w:type="gramStart"/>
      <w:r w:rsidRPr="00C81479">
        <w:rPr>
          <w:rFonts w:ascii="Courier New" w:hAnsi="Courier New" w:cs="Courier New"/>
          <w:sz w:val="20"/>
          <w:szCs w:val="20"/>
        </w:rPr>
        <w:t>Range(</w:t>
      </w:r>
      <w:proofErr w:type="gramEnd"/>
      <w:r w:rsidRPr="00C81479">
        <w:rPr>
          <w:rFonts w:ascii="Courier New" w:hAnsi="Courier New" w:cs="Courier New"/>
          <w:sz w:val="20"/>
          <w:szCs w:val="20"/>
        </w:rPr>
        <w:t>"A1").Select');</w:t>
      </w:r>
    </w:p>
    <w:p w14:paraId="6F19FF97" w14:textId="77777777" w:rsidR="008867EF" w:rsidRPr="00C81479" w:rsidRDefault="008867EF" w:rsidP="008867EF">
      <w:pPr>
        <w:ind w:left="720"/>
        <w:jc w:val="both"/>
        <w:rPr>
          <w:rFonts w:ascii="Courier New" w:hAnsi="Courier New" w:cs="Courier New"/>
          <w:sz w:val="20"/>
          <w:szCs w:val="20"/>
        </w:rPr>
      </w:pPr>
      <w:r w:rsidRPr="00C81479">
        <w:rPr>
          <w:rFonts w:ascii="Courier New" w:hAnsi="Courier New" w:cs="Courier New"/>
          <w:sz w:val="20"/>
          <w:szCs w:val="20"/>
        </w:rPr>
        <w:t xml:space="preserve">            </w:t>
      </w:r>
      <w:proofErr w:type="gramStart"/>
      <w:r w:rsidRPr="00C81479">
        <w:rPr>
          <w:rFonts w:ascii="Courier New" w:hAnsi="Courier New" w:cs="Courier New"/>
          <w:sz w:val="20"/>
          <w:szCs w:val="20"/>
        </w:rPr>
        <w:t>put</w:t>
      </w:r>
      <w:proofErr w:type="gramEnd"/>
      <w:r w:rsidRPr="00C81479">
        <w:rPr>
          <w:rFonts w:ascii="Courier New" w:hAnsi="Courier New" w:cs="Courier New"/>
          <w:sz w:val="20"/>
          <w:szCs w:val="20"/>
        </w:rPr>
        <w:t xml:space="preserve"> script;</w:t>
      </w:r>
    </w:p>
    <w:p w14:paraId="536F4974" w14:textId="77777777" w:rsidR="008867EF" w:rsidRPr="00C81479" w:rsidRDefault="008867EF" w:rsidP="008867EF">
      <w:pPr>
        <w:ind w:left="720"/>
        <w:jc w:val="both"/>
        <w:rPr>
          <w:rFonts w:ascii="Courier New" w:hAnsi="Courier New" w:cs="Courier New"/>
          <w:sz w:val="20"/>
          <w:szCs w:val="20"/>
        </w:rPr>
      </w:pPr>
      <w:r w:rsidRPr="00C81479">
        <w:rPr>
          <w:rFonts w:ascii="Courier New" w:hAnsi="Courier New" w:cs="Courier New"/>
          <w:sz w:val="20"/>
          <w:szCs w:val="20"/>
        </w:rPr>
        <w:t xml:space="preserve">            </w:t>
      </w:r>
      <w:proofErr w:type="gramStart"/>
      <w:r w:rsidRPr="00C81479">
        <w:rPr>
          <w:rFonts w:ascii="Courier New" w:hAnsi="Courier New" w:cs="Courier New"/>
          <w:sz w:val="20"/>
          <w:szCs w:val="20"/>
        </w:rPr>
        <w:t>put</w:t>
      </w:r>
      <w:proofErr w:type="gramEnd"/>
      <w:r w:rsidRPr="00C81479">
        <w:rPr>
          <w:rFonts w:ascii="Courier New" w:hAnsi="Courier New" w:cs="Courier New"/>
          <w:sz w:val="20"/>
          <w:szCs w:val="20"/>
        </w:rPr>
        <w:t xml:space="preserve"> 'objExcel.DisplayAlerts = False';</w:t>
      </w:r>
    </w:p>
    <w:p w14:paraId="6F61BBE2" w14:textId="77777777" w:rsidR="008867EF" w:rsidRPr="00C81479" w:rsidRDefault="008867EF" w:rsidP="008867EF">
      <w:pPr>
        <w:ind w:left="720"/>
        <w:jc w:val="both"/>
        <w:rPr>
          <w:rFonts w:ascii="Courier New" w:hAnsi="Courier New" w:cs="Courier New"/>
          <w:sz w:val="20"/>
          <w:szCs w:val="20"/>
        </w:rPr>
      </w:pPr>
      <w:r w:rsidRPr="00C81479">
        <w:rPr>
          <w:rFonts w:ascii="Courier New" w:hAnsi="Courier New" w:cs="Courier New"/>
          <w:sz w:val="20"/>
          <w:szCs w:val="20"/>
        </w:rPr>
        <w:t xml:space="preserve">            </w:t>
      </w:r>
      <w:proofErr w:type="gramStart"/>
      <w:r w:rsidRPr="00C81479">
        <w:rPr>
          <w:rFonts w:ascii="Courier New" w:hAnsi="Courier New" w:cs="Courier New"/>
          <w:sz w:val="20"/>
          <w:szCs w:val="20"/>
        </w:rPr>
        <w:t>script=</w:t>
      </w:r>
      <w:proofErr w:type="gramEnd"/>
      <w:r w:rsidRPr="00C81479">
        <w:rPr>
          <w:rFonts w:ascii="Courier New" w:hAnsi="Courier New" w:cs="Courier New"/>
          <w:sz w:val="20"/>
          <w:szCs w:val="20"/>
        </w:rPr>
        <w:t>catt('NewBook.SaveAs("',"&amp;outfile.",'")');</w:t>
      </w:r>
    </w:p>
    <w:p w14:paraId="1371B7A7" w14:textId="77777777" w:rsidR="008867EF" w:rsidRPr="00C81479" w:rsidRDefault="008867EF" w:rsidP="008867EF">
      <w:pPr>
        <w:ind w:left="720"/>
        <w:jc w:val="both"/>
        <w:rPr>
          <w:rFonts w:ascii="Courier New" w:hAnsi="Courier New" w:cs="Courier New"/>
          <w:sz w:val="20"/>
          <w:szCs w:val="20"/>
        </w:rPr>
      </w:pPr>
      <w:r w:rsidRPr="00C81479">
        <w:rPr>
          <w:rFonts w:ascii="Courier New" w:hAnsi="Courier New" w:cs="Courier New"/>
          <w:sz w:val="20"/>
          <w:szCs w:val="20"/>
        </w:rPr>
        <w:t xml:space="preserve">            </w:t>
      </w:r>
      <w:proofErr w:type="gramStart"/>
      <w:r w:rsidRPr="00C81479">
        <w:rPr>
          <w:rFonts w:ascii="Courier New" w:hAnsi="Courier New" w:cs="Courier New"/>
          <w:sz w:val="20"/>
          <w:szCs w:val="20"/>
        </w:rPr>
        <w:t>put</w:t>
      </w:r>
      <w:proofErr w:type="gramEnd"/>
      <w:r w:rsidRPr="00C81479">
        <w:rPr>
          <w:rFonts w:ascii="Courier New" w:hAnsi="Courier New" w:cs="Courier New"/>
          <w:sz w:val="20"/>
          <w:szCs w:val="20"/>
        </w:rPr>
        <w:t xml:space="preserve"> script;</w:t>
      </w:r>
    </w:p>
    <w:p w14:paraId="0C9F4089" w14:textId="77777777" w:rsidR="008867EF" w:rsidRPr="00721E70" w:rsidRDefault="008867EF" w:rsidP="008867EF">
      <w:pPr>
        <w:ind w:left="720"/>
        <w:jc w:val="both"/>
        <w:rPr>
          <w:rFonts w:ascii="Courier New" w:hAnsi="Courier New" w:cs="Courier New"/>
          <w:sz w:val="20"/>
          <w:szCs w:val="20"/>
        </w:rPr>
      </w:pPr>
      <w:r w:rsidRPr="00C81479">
        <w:rPr>
          <w:rFonts w:ascii="Courier New" w:hAnsi="Courier New" w:cs="Courier New"/>
          <w:sz w:val="20"/>
          <w:szCs w:val="20"/>
        </w:rPr>
        <w:t xml:space="preserve">          %end;</w:t>
      </w:r>
    </w:p>
    <w:p w14:paraId="547B8A74" w14:textId="77777777" w:rsidR="008867EF" w:rsidRDefault="008867EF" w:rsidP="00BD3083">
      <w:pPr>
        <w:pStyle w:val="PaperBody"/>
      </w:pPr>
      <w:r>
        <w:t>The next section of the macro creates the vb script needed for using a template to create a new workbook:</w:t>
      </w:r>
    </w:p>
    <w:p w14:paraId="227B774F"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%else %do;</w:t>
      </w:r>
    </w:p>
    <w:p w14:paraId="759CCC24"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script=</w:t>
      </w:r>
      <w:proofErr w:type="gramEnd"/>
      <w:r w:rsidRPr="00CF78C7">
        <w:rPr>
          <w:rFonts w:ascii="Courier New" w:hAnsi="Courier New" w:cs="Courier New"/>
          <w:sz w:val="20"/>
          <w:szCs w:val="20"/>
        </w:rPr>
        <w:t>catt('strFile="',"&amp;outfile.",'"');</w:t>
      </w:r>
    </w:p>
    <w:p w14:paraId="1B5074FF"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script;</w:t>
      </w:r>
    </w:p>
    <w:p w14:paraId="78A50E1C"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script=</w:t>
      </w:r>
      <w:proofErr w:type="gramEnd"/>
      <w:r w:rsidRPr="00CF78C7">
        <w:rPr>
          <w:rFonts w:ascii="Courier New" w:hAnsi="Courier New" w:cs="Courier New"/>
          <w:sz w:val="20"/>
          <w:szCs w:val="20"/>
        </w:rPr>
        <w:t>catt('Set OldBook=objExcel.Workbooks.Open("',</w:t>
      </w:r>
    </w:p>
    <w:p w14:paraId="6F1B4034"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"&amp;outfile.",'")');</w:t>
      </w:r>
    </w:p>
    <w:p w14:paraId="037B0ACC"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script;</w:t>
      </w:r>
    </w:p>
    <w:p w14:paraId="2259E9FC"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script=</w:t>
      </w:r>
      <w:proofErr w:type="gramEnd"/>
      <w:r w:rsidRPr="00CF78C7">
        <w:rPr>
          <w:rFonts w:ascii="Courier New" w:hAnsi="Courier New" w:cs="Courier New"/>
          <w:sz w:val="20"/>
          <w:szCs w:val="20"/>
        </w:rPr>
        <w:t>catt('Set Newbook = objExcel.Workbooks.Add("',</w:t>
      </w:r>
    </w:p>
    <w:p w14:paraId="6E723306"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"&amp;template.",'")');</w:t>
      </w:r>
    </w:p>
    <w:p w14:paraId="2E1C5C26"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script;</w:t>
      </w:r>
    </w:p>
    <w:p w14:paraId="1107F819"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script=</w:t>
      </w:r>
      <w:proofErr w:type="gramEnd"/>
      <w:r w:rsidRPr="00CF78C7">
        <w:rPr>
          <w:rFonts w:ascii="Courier New" w:hAnsi="Courier New" w:cs="Courier New"/>
          <w:sz w:val="20"/>
          <w:szCs w:val="20"/>
        </w:rPr>
        <w:t>catt('objExcel.Sheets("',"&amp;TemplateSheet.",</w:t>
      </w:r>
    </w:p>
    <w:p w14:paraId="79C585D6"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'").Select');</w:t>
      </w:r>
    </w:p>
    <w:p w14:paraId="29AC49C5"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script;</w:t>
      </w:r>
    </w:p>
    <w:p w14:paraId="5196DB1D"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script=</w:t>
      </w:r>
      <w:proofErr w:type="gramEnd"/>
      <w:r w:rsidRPr="00CF78C7">
        <w:rPr>
          <w:rFonts w:ascii="Courier New" w:hAnsi="Courier New" w:cs="Courier New"/>
          <w:sz w:val="20"/>
          <w:szCs w:val="20"/>
        </w:rPr>
        <w:t>catt('objExcel.Sheets("',"&amp;TemplateSheet",</w:t>
      </w:r>
    </w:p>
    <w:p w14:paraId="2360CB7E"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'").Name ="',"&amp;sheet.",'"');</w:t>
      </w:r>
    </w:p>
    <w:p w14:paraId="536B6016"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script;</w:t>
      </w:r>
    </w:p>
    <w:p w14:paraId="5952187D"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'objExcel.Visible = True';</w:t>
      </w:r>
    </w:p>
    <w:p w14:paraId="3D824DD9"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script=</w:t>
      </w:r>
      <w:proofErr w:type="gramEnd"/>
      <w:r w:rsidRPr="00CF78C7">
        <w:rPr>
          <w:rFonts w:ascii="Courier New" w:hAnsi="Courier New" w:cs="Courier New"/>
          <w:sz w:val="20"/>
          <w:szCs w:val="20"/>
        </w:rPr>
        <w:t>catt('objExcel.Sheets("',"&amp;sheet.",</w:t>
      </w:r>
    </w:p>
    <w:p w14:paraId="4AF160E3"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Range(</w:t>
      </w:r>
      <w:proofErr w:type="gramEnd"/>
      <w:r w:rsidRPr="00CF78C7">
        <w:rPr>
          <w:rFonts w:ascii="Courier New" w:hAnsi="Courier New" w:cs="Courier New"/>
          <w:sz w:val="20"/>
          <w:szCs w:val="20"/>
        </w:rPr>
        <w:t>"',"&amp;range.",'").Activate');</w:t>
      </w:r>
    </w:p>
    <w:p w14:paraId="291EC340"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script;</w:t>
      </w:r>
    </w:p>
    <w:p w14:paraId="1C353F7A" w14:textId="77777777" w:rsidR="008867EF" w:rsidRPr="00F72FFF" w:rsidRDefault="008867EF" w:rsidP="008867EF">
      <w:pPr>
        <w:ind w:left="2160"/>
        <w:jc w:val="both"/>
        <w:rPr>
          <w:rFonts w:ascii="Courier New" w:hAnsi="Courier New" w:cs="Courier New"/>
          <w:color w:val="000000" w:themeColor="text1"/>
          <w:sz w:val="20"/>
          <w:szCs w:val="20"/>
          <w:lang w:val="en-CA"/>
        </w:rPr>
      </w:pPr>
      <w:r w:rsidRPr="00F72FFF">
        <w:rPr>
          <w:rFonts w:ascii="Courier New" w:hAnsi="Courier New" w:cs="Courier New"/>
          <w:color w:val="000000" w:themeColor="text1"/>
          <w:sz w:val="20"/>
          <w:szCs w:val="20"/>
          <w:lang w:val="en-CA"/>
        </w:rPr>
        <w:t xml:space="preserve">%if </w:t>
      </w:r>
      <w:r w:rsidRPr="00F72FFF">
        <w:rPr>
          <w:rFonts w:ascii="Courier New" w:hAnsi="Courier New" w:cs="Courier New"/>
          <w:i/>
          <w:iCs/>
          <w:color w:val="000000" w:themeColor="text1"/>
          <w:sz w:val="20"/>
          <w:szCs w:val="20"/>
          <w:lang w:val="en-CA"/>
        </w:rPr>
        <w:t>%</w:t>
      </w:r>
      <w:proofErr w:type="gramStart"/>
      <w:r w:rsidRPr="00F72FFF">
        <w:rPr>
          <w:rFonts w:ascii="Courier New" w:hAnsi="Courier New" w:cs="Courier New"/>
          <w:i/>
          <w:iCs/>
          <w:color w:val="000000" w:themeColor="text1"/>
          <w:sz w:val="20"/>
          <w:szCs w:val="20"/>
          <w:lang w:val="en-CA"/>
        </w:rPr>
        <w:t>upcase</w:t>
      </w:r>
      <w:r w:rsidRPr="00F72FFF">
        <w:rPr>
          <w:rFonts w:ascii="Courier New" w:hAnsi="Courier New" w:cs="Courier New"/>
          <w:color w:val="000000" w:themeColor="text1"/>
          <w:sz w:val="20"/>
          <w:szCs w:val="20"/>
          <w:lang w:val="en-CA"/>
        </w:rPr>
        <w:t>(</w:t>
      </w:r>
      <w:proofErr w:type="gramEnd"/>
      <w:r w:rsidRPr="00F72FFF">
        <w:rPr>
          <w:rFonts w:ascii="Courier New" w:hAnsi="Courier New" w:cs="Courier New"/>
          <w:color w:val="000000" w:themeColor="text1"/>
          <w:sz w:val="20"/>
          <w:szCs w:val="20"/>
          <w:lang w:val="en-CA"/>
        </w:rPr>
        <w:t>&amp;usenotepad) eq Y %then %do;</w:t>
      </w:r>
    </w:p>
    <w:p w14:paraId="41D0DAE6"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%let Return_to = Return_2;</w:t>
      </w:r>
    </w:p>
    <w:p w14:paraId="046A9083"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%goto use_npad;</w:t>
      </w:r>
    </w:p>
    <w:p w14:paraId="073694BC"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%Return_2:</w:t>
      </w:r>
    </w:p>
    <w:p w14:paraId="53F4AB0A"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%end;</w:t>
      </w:r>
    </w:p>
    <w:p w14:paraId="6C52880E"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script=</w:t>
      </w:r>
      <w:proofErr w:type="gramEnd"/>
      <w:r w:rsidRPr="00CF78C7">
        <w:rPr>
          <w:rFonts w:ascii="Courier New" w:hAnsi="Courier New" w:cs="Courier New"/>
          <w:sz w:val="20"/>
          <w:szCs w:val="20"/>
        </w:rPr>
        <w:t>catt('objExcel.Sheets("',"&amp;sheet.",'").Paste');</w:t>
      </w:r>
    </w:p>
    <w:p w14:paraId="353A70BB"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script;</w:t>
      </w:r>
    </w:p>
    <w:p w14:paraId="1E03824A"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script=</w:t>
      </w:r>
      <w:proofErr w:type="gramEnd"/>
      <w:r w:rsidRPr="00CF78C7">
        <w:rPr>
          <w:rFonts w:ascii="Courier New" w:hAnsi="Courier New" w:cs="Courier New"/>
          <w:sz w:val="20"/>
          <w:szCs w:val="20"/>
        </w:rPr>
        <w:t>catt('objExcel.Sheets("',"&amp;sheet.",</w:t>
      </w:r>
    </w:p>
    <w:p w14:paraId="07AA07E2"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Range(</w:t>
      </w:r>
      <w:proofErr w:type="gramEnd"/>
      <w:r w:rsidRPr="00CF78C7">
        <w:rPr>
          <w:rFonts w:ascii="Courier New" w:hAnsi="Courier New" w:cs="Courier New"/>
          <w:sz w:val="20"/>
          <w:szCs w:val="20"/>
        </w:rPr>
        <w:t>"A1").Select');</w:t>
      </w:r>
    </w:p>
    <w:p w14:paraId="20FD2905"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script;</w:t>
      </w:r>
    </w:p>
    <w:p w14:paraId="2B1B55F9"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script=</w:t>
      </w:r>
      <w:proofErr w:type="gramEnd"/>
      <w:r w:rsidRPr="00CF78C7">
        <w:rPr>
          <w:rFonts w:ascii="Courier New" w:hAnsi="Courier New" w:cs="Courier New"/>
          <w:sz w:val="20"/>
          <w:szCs w:val="20"/>
        </w:rPr>
        <w:t>catt('objExcel.Sheets("',"&amp;sheet.",</w:t>
      </w:r>
    </w:p>
    <w:p w14:paraId="52BDEAED"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Move ,OldBook.Sheets</w:t>
      </w:r>
      <w:proofErr w:type="gramEnd"/>
      <w:r w:rsidRPr="00CF78C7">
        <w:rPr>
          <w:rFonts w:ascii="Courier New" w:hAnsi="Courier New" w:cs="Courier New"/>
          <w:sz w:val="20"/>
          <w:szCs w:val="20"/>
        </w:rPr>
        <w:t>( OldBook.Sheets.Count )');</w:t>
      </w:r>
    </w:p>
    <w:p w14:paraId="5AEA6C26"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script;</w:t>
      </w:r>
    </w:p>
    <w:p w14:paraId="6E43D6C7"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'objExcel.DisplayAlerts = False';</w:t>
      </w:r>
    </w:p>
    <w:p w14:paraId="3B937C7D"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script=</w:t>
      </w:r>
      <w:proofErr w:type="gramEnd"/>
      <w:r w:rsidRPr="00CF78C7">
        <w:rPr>
          <w:rFonts w:ascii="Courier New" w:hAnsi="Courier New" w:cs="Courier New"/>
          <w:sz w:val="20"/>
          <w:szCs w:val="20"/>
        </w:rPr>
        <w:t>catt('OldBook.SaveAs("',"&amp;outfile.",'")');</w:t>
      </w:r>
    </w:p>
    <w:p w14:paraId="241BAC57"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script;</w:t>
      </w:r>
    </w:p>
    <w:p w14:paraId="54AF52C8"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%end;</w:t>
      </w:r>
    </w:p>
    <w:p w14:paraId="65079FF1" w14:textId="77777777" w:rsidR="008867EF" w:rsidRPr="00CF78C7" w:rsidRDefault="008867EF" w:rsidP="008867EF">
      <w:pPr>
        <w:tabs>
          <w:tab w:val="left" w:pos="630"/>
        </w:tabs>
        <w:ind w:left="720"/>
        <w:jc w:val="both"/>
        <w:rPr>
          <w:rFonts w:ascii="Courier New" w:hAnsi="Courier New" w:cs="Courier New"/>
          <w:sz w:val="20"/>
          <w:szCs w:val="20"/>
        </w:rPr>
      </w:pPr>
      <w:r w:rsidRPr="00CF78C7">
        <w:rPr>
          <w:rFonts w:ascii="Courier New" w:hAnsi="Courier New" w:cs="Courier New"/>
          <w:sz w:val="20"/>
          <w:szCs w:val="20"/>
        </w:rPr>
        <w:t xml:space="preserve">        %end;</w:t>
      </w:r>
    </w:p>
    <w:p w14:paraId="49E2580C" w14:textId="77777777" w:rsidR="00BD3083" w:rsidRDefault="00BD3083">
      <w:pPr>
        <w:rPr>
          <w:rFonts w:ascii="Arial" w:eastAsia="Times New Roman" w:hAnsi="Arial" w:cs="Times New Roman"/>
          <w:sz w:val="20"/>
          <w:szCs w:val="20"/>
        </w:rPr>
      </w:pPr>
      <w:r>
        <w:br w:type="page"/>
      </w:r>
    </w:p>
    <w:p w14:paraId="708FBFDB" w14:textId="07E07B2E" w:rsidR="008867EF" w:rsidRDefault="008867EF" w:rsidP="00BD3083">
      <w:pPr>
        <w:pStyle w:val="PaperBody"/>
      </w:pPr>
      <w:r>
        <w:lastRenderedPageBreak/>
        <w:t>The next section of the macro creates the vb script declarations needed for all other operations:</w:t>
      </w:r>
    </w:p>
    <w:p w14:paraId="55C0368F" w14:textId="77777777" w:rsidR="008867EF" w:rsidRPr="00CF78C7" w:rsidRDefault="008867EF" w:rsidP="008867EF">
      <w:pPr>
        <w:ind w:left="720"/>
        <w:jc w:val="both"/>
        <w:rPr>
          <w:rFonts w:ascii="Courier New" w:hAnsi="Courier New" w:cs="Courier New"/>
          <w:sz w:val="20"/>
          <w:szCs w:val="20"/>
        </w:rPr>
      </w:pPr>
      <w:r w:rsidRPr="00CF78C7">
        <w:rPr>
          <w:rFonts w:ascii="Courier New" w:hAnsi="Courier New" w:cs="Courier New"/>
          <w:sz w:val="20"/>
          <w:szCs w:val="20"/>
        </w:rPr>
        <w:t xml:space="preserve">        %else %do;</w:t>
      </w:r>
    </w:p>
    <w:p w14:paraId="49F9EB7C" w14:textId="77777777" w:rsidR="008867EF" w:rsidRPr="00CF78C7" w:rsidRDefault="008867EF" w:rsidP="008867EF">
      <w:pPr>
        <w:ind w:left="720"/>
        <w:jc w:val="both"/>
        <w:rPr>
          <w:rFonts w:ascii="Courier New" w:hAnsi="Courier New" w:cs="Courier New"/>
          <w:sz w:val="20"/>
          <w:szCs w:val="20"/>
        </w:rPr>
      </w:pPr>
      <w:r w:rsidRPr="00CF78C7">
        <w:rPr>
          <w:rFonts w:ascii="Courier New" w:hAnsi="Courier New" w:cs="Courier New"/>
          <w:sz w:val="20"/>
          <w:szCs w:val="20"/>
        </w:rPr>
        <w:t xml:space="preserve">          %if %</w:t>
      </w:r>
      <w:proofErr w:type="gramStart"/>
      <w:r w:rsidRPr="00CF78C7">
        <w:rPr>
          <w:rFonts w:ascii="Courier New" w:hAnsi="Courier New" w:cs="Courier New"/>
          <w:sz w:val="20"/>
          <w:szCs w:val="20"/>
        </w:rPr>
        <w:t>upcase(</w:t>
      </w:r>
      <w:proofErr w:type="gramEnd"/>
      <w:r w:rsidRPr="00CF78C7">
        <w:rPr>
          <w:rFonts w:ascii="Courier New" w:hAnsi="Courier New" w:cs="Courier New"/>
          <w:sz w:val="20"/>
          <w:szCs w:val="20"/>
        </w:rPr>
        <w:t>&amp;type.) eq N or %upcase(&amp;type.) eq A %then %do;</w:t>
      </w:r>
    </w:p>
    <w:p w14:paraId="13CBBE3B" w14:textId="77777777" w:rsidR="008867EF" w:rsidRPr="00CF78C7" w:rsidRDefault="008867EF" w:rsidP="008867EF">
      <w:pPr>
        <w:ind w:left="720"/>
        <w:jc w:val="both"/>
        <w:rPr>
          <w:rFonts w:ascii="Courier New" w:hAnsi="Courier New" w:cs="Courier New"/>
          <w:sz w:val="20"/>
          <w:szCs w:val="20"/>
        </w:rPr>
      </w:pPr>
      <w:r w:rsidRPr="00CF78C7">
        <w:rPr>
          <w:rFonts w:ascii="Courier New" w:hAnsi="Courier New" w:cs="Courier New"/>
          <w:sz w:val="20"/>
          <w:szCs w:val="20"/>
        </w:rPr>
        <w:t xml:space="preserve">            %if %</w:t>
      </w:r>
      <w:proofErr w:type="gramStart"/>
      <w:r w:rsidRPr="00CF78C7">
        <w:rPr>
          <w:rFonts w:ascii="Courier New" w:hAnsi="Courier New" w:cs="Courier New"/>
          <w:sz w:val="20"/>
          <w:szCs w:val="20"/>
        </w:rPr>
        <w:t>upcase(</w:t>
      </w:r>
      <w:proofErr w:type="gramEnd"/>
      <w:r w:rsidRPr="00CF78C7">
        <w:rPr>
          <w:rFonts w:ascii="Courier New" w:hAnsi="Courier New" w:cs="Courier New"/>
          <w:sz w:val="20"/>
          <w:szCs w:val="20"/>
        </w:rPr>
        <w:t>&amp;type.) eq N %then put 'Dim NewSheet';;</w:t>
      </w:r>
    </w:p>
    <w:p w14:paraId="0A4D8A2B" w14:textId="77777777" w:rsidR="008867EF" w:rsidRPr="00CF78C7" w:rsidRDefault="008867EF" w:rsidP="008867EF">
      <w:pPr>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'Dim inSheetCount';</w:t>
      </w:r>
    </w:p>
    <w:p w14:paraId="5BBA57F4" w14:textId="77777777" w:rsidR="008867EF" w:rsidRPr="00CF78C7" w:rsidRDefault="008867EF" w:rsidP="008867EF">
      <w:pPr>
        <w:ind w:left="720"/>
        <w:jc w:val="both"/>
        <w:rPr>
          <w:rFonts w:ascii="Courier New" w:hAnsi="Courier New" w:cs="Courier New"/>
          <w:sz w:val="20"/>
          <w:szCs w:val="20"/>
        </w:rPr>
      </w:pPr>
      <w:r w:rsidRPr="00CF78C7">
        <w:rPr>
          <w:rFonts w:ascii="Courier New" w:hAnsi="Courier New" w:cs="Courier New"/>
          <w:sz w:val="20"/>
          <w:szCs w:val="20"/>
        </w:rPr>
        <w:t xml:space="preserve">            %if %</w:t>
      </w:r>
      <w:proofErr w:type="gramStart"/>
      <w:r w:rsidRPr="00CF78C7">
        <w:rPr>
          <w:rFonts w:ascii="Courier New" w:hAnsi="Courier New" w:cs="Courier New"/>
          <w:sz w:val="20"/>
          <w:szCs w:val="20"/>
        </w:rPr>
        <w:t>upcase(</w:t>
      </w:r>
      <w:proofErr w:type="gramEnd"/>
      <w:r w:rsidRPr="00CF78C7">
        <w:rPr>
          <w:rFonts w:ascii="Courier New" w:hAnsi="Courier New" w:cs="Courier New"/>
          <w:sz w:val="20"/>
          <w:szCs w:val="20"/>
        </w:rPr>
        <w:t>&amp;type.) eq A %then put 'Dim strFile';;</w:t>
      </w:r>
    </w:p>
    <w:p w14:paraId="16CD1EA9" w14:textId="77777777" w:rsidR="008867EF" w:rsidRPr="00CF78C7" w:rsidRDefault="008867EF" w:rsidP="008867EF">
      <w:pPr>
        <w:ind w:left="720"/>
        <w:jc w:val="both"/>
        <w:rPr>
          <w:rFonts w:ascii="Courier New" w:hAnsi="Courier New" w:cs="Courier New"/>
          <w:sz w:val="20"/>
          <w:szCs w:val="20"/>
        </w:rPr>
      </w:pPr>
      <w:r w:rsidRPr="00CF78C7">
        <w:rPr>
          <w:rFonts w:ascii="Courier New" w:hAnsi="Courier New" w:cs="Courier New"/>
          <w:sz w:val="20"/>
          <w:szCs w:val="20"/>
        </w:rPr>
        <w:t xml:space="preserve">          %end;</w:t>
      </w:r>
    </w:p>
    <w:p w14:paraId="561DE5E7" w14:textId="77777777" w:rsidR="008867EF" w:rsidRDefault="008867EF" w:rsidP="008867EF">
      <w:pPr>
        <w:spacing w:before="240"/>
        <w:ind w:left="720"/>
        <w:jc w:val="both"/>
        <w:rPr>
          <w:rFonts w:ascii="Courier New" w:hAnsi="Courier New" w:cs="Courier New"/>
          <w:sz w:val="20"/>
          <w:szCs w:val="20"/>
        </w:rPr>
      </w:pPr>
      <w:r w:rsidRPr="00CF78C7">
        <w:rPr>
          <w:rFonts w:ascii="Courier New" w:hAnsi="Courier New" w:cs="Courier New"/>
          <w:sz w:val="20"/>
          <w:szCs w:val="20"/>
        </w:rPr>
        <w:t xml:space="preserve">          </w:t>
      </w:r>
      <w:proofErr w:type="gramStart"/>
      <w:r w:rsidRPr="00CF78C7">
        <w:rPr>
          <w:rFonts w:ascii="Courier New" w:hAnsi="Courier New" w:cs="Courier New"/>
          <w:sz w:val="20"/>
          <w:szCs w:val="20"/>
        </w:rPr>
        <w:t>put</w:t>
      </w:r>
      <w:proofErr w:type="gramEnd"/>
      <w:r w:rsidRPr="00CF78C7">
        <w:rPr>
          <w:rFonts w:ascii="Courier New" w:hAnsi="Courier New" w:cs="Courier New"/>
          <w:sz w:val="20"/>
          <w:szCs w:val="20"/>
        </w:rPr>
        <w:t xml:space="preserve"> 'Set objExcel = CreateObject("Excel.Application")';</w:t>
      </w:r>
    </w:p>
    <w:p w14:paraId="249FEA65" w14:textId="77777777" w:rsidR="00BD3083" w:rsidRDefault="00BD3083" w:rsidP="008867EF">
      <w:pPr>
        <w:spacing w:before="240"/>
        <w:ind w:left="720"/>
        <w:jc w:val="both"/>
        <w:rPr>
          <w:rFonts w:ascii="Courier New" w:hAnsi="Courier New" w:cs="Courier New"/>
          <w:sz w:val="20"/>
          <w:szCs w:val="20"/>
        </w:rPr>
      </w:pPr>
    </w:p>
    <w:p w14:paraId="5409A4B6" w14:textId="4AC0021F" w:rsidR="008867EF" w:rsidRDefault="008867EF" w:rsidP="00BD3083">
      <w:pPr>
        <w:pStyle w:val="PaperBody"/>
      </w:pPr>
      <w:r>
        <w:t xml:space="preserve">Then, the macro creates the VB script needed to create a new workbook.  Basically, the code simply causes Excel to create a new workbook, deletes all of the default worksheets that are specified in the user’s Excel options, and then adds a new worksheet with the name specified by the </w:t>
      </w:r>
      <w:r w:rsidRPr="00721E70">
        <w:rPr>
          <w:i/>
        </w:rPr>
        <w:t>sheet</w:t>
      </w:r>
      <w:r>
        <w:t xml:space="preserve"> parameter.  Finally, Excel’s SaveAs feature is used to save and name the resulting workbook.  While other methods could have been used, for conv</w:t>
      </w:r>
      <w:r w:rsidR="00BD3083">
        <w:t>enience we selected this method:</w:t>
      </w:r>
    </w:p>
    <w:p w14:paraId="1100B323" w14:textId="77777777" w:rsidR="008867EF" w:rsidRPr="00721E70" w:rsidRDefault="008867EF" w:rsidP="008867EF">
      <w:pPr>
        <w:ind w:left="720"/>
        <w:jc w:val="both"/>
        <w:rPr>
          <w:rFonts w:ascii="Courier New" w:hAnsi="Courier New" w:cs="Courier New"/>
          <w:sz w:val="20"/>
          <w:szCs w:val="20"/>
        </w:rPr>
      </w:pPr>
    </w:p>
    <w:p w14:paraId="62E4F119"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%if </w:t>
      </w:r>
      <w:r w:rsidRPr="00616418">
        <w:rPr>
          <w:rFonts w:ascii="Courier New" w:hAnsi="Courier New" w:cs="Courier New"/>
          <w:i/>
          <w:iCs/>
          <w:color w:val="000000" w:themeColor="text1"/>
          <w:sz w:val="20"/>
          <w:szCs w:val="20"/>
          <w:lang w:val="en-CA"/>
        </w:rPr>
        <w:t>%</w:t>
      </w:r>
      <w:proofErr w:type="gramStart"/>
      <w:r w:rsidRPr="00616418">
        <w:rPr>
          <w:rFonts w:ascii="Courier New" w:hAnsi="Courier New" w:cs="Courier New"/>
          <w:i/>
          <w:iCs/>
          <w:color w:val="000000" w:themeColor="text1"/>
          <w:sz w:val="20"/>
          <w:szCs w:val="20"/>
          <w:lang w:val="en-CA"/>
        </w:rPr>
        <w:t>upcase</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&amp;type.) eq N %then %do;</w:t>
      </w:r>
    </w:p>
    <w:p w14:paraId="04022C72"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'Set Newbook = </w:t>
      </w:r>
      <w:proofErr w:type="gramStart"/>
      <w:r w:rsidRPr="00616418">
        <w:rPr>
          <w:rFonts w:ascii="Courier New" w:hAnsi="Courier New" w:cs="Courier New"/>
          <w:color w:val="000000" w:themeColor="text1"/>
          <w:sz w:val="20"/>
          <w:szCs w:val="20"/>
          <w:lang w:val="en-CA"/>
        </w:rPr>
        <w:t>objExcel.Workbooks.Add(</w:t>
      </w:r>
      <w:proofErr w:type="gramEnd"/>
      <w:r w:rsidRPr="00616418">
        <w:rPr>
          <w:rFonts w:ascii="Courier New" w:hAnsi="Courier New" w:cs="Courier New"/>
          <w:color w:val="000000" w:themeColor="text1"/>
          <w:sz w:val="20"/>
          <w:szCs w:val="20"/>
          <w:lang w:val="en-CA"/>
        </w:rPr>
        <w:t>)';</w:t>
      </w:r>
    </w:p>
    <w:p w14:paraId="626FB527"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'objExcel.Visible = True';</w:t>
      </w:r>
    </w:p>
    <w:p w14:paraId="72858BA8"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'inSheetCount = Newbook.Application.Worksheets.Count';</w:t>
      </w:r>
    </w:p>
    <w:p w14:paraId="084B9ADB"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'set NewSheet = Newbook.Sheets.Add',</w:t>
      </w:r>
    </w:p>
    <w:p w14:paraId="5780698C"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w:t>
      </w:r>
      <w:proofErr w:type="gramStart"/>
      <w:r w:rsidRPr="00616418">
        <w:rPr>
          <w:rFonts w:ascii="Courier New" w:hAnsi="Courier New" w:cs="Courier New"/>
          <w:color w:val="000000" w:themeColor="text1"/>
          <w:sz w:val="20"/>
          <w:szCs w:val="20"/>
          <w:lang w:val="en-CA"/>
        </w:rPr>
        <w:t>( ,</w:t>
      </w:r>
      <w:proofErr w:type="gramEnd"/>
      <w:r w:rsidRPr="00616418">
        <w:rPr>
          <w:rFonts w:ascii="Courier New" w:hAnsi="Courier New" w:cs="Courier New"/>
          <w:color w:val="000000" w:themeColor="text1"/>
          <w:sz w:val="20"/>
          <w:szCs w:val="20"/>
          <w:lang w:val="en-CA"/>
        </w:rPr>
        <w:t>objExcel.WorkSheets(inSheetCount))');</w:t>
      </w:r>
    </w:p>
    <w:p w14:paraId="745DFD38"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54C8339F"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'objExcel.DisplayAlerts = False';</w:t>
      </w:r>
    </w:p>
    <w:p w14:paraId="1F71325B"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'i = inSheetCount';</w:t>
      </w:r>
    </w:p>
    <w:p w14:paraId="54A58D7F"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'Do Until i = 0';</w:t>
      </w:r>
    </w:p>
    <w:p w14:paraId="6E322311"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 </w:t>
      </w:r>
      <w:proofErr w:type="gramStart"/>
      <w:r w:rsidRPr="00616418">
        <w:rPr>
          <w:rFonts w:ascii="Courier New" w:hAnsi="Courier New" w:cs="Courier New"/>
          <w:color w:val="000000" w:themeColor="text1"/>
          <w:sz w:val="20"/>
          <w:szCs w:val="20"/>
          <w:lang w:val="en-CA"/>
        </w:rPr>
        <w:t>Newbook.Worksheets(</w:t>
      </w:r>
      <w:proofErr w:type="gramEnd"/>
      <w:r w:rsidRPr="00616418">
        <w:rPr>
          <w:rFonts w:ascii="Courier New" w:hAnsi="Courier New" w:cs="Courier New"/>
          <w:color w:val="000000" w:themeColor="text1"/>
          <w:sz w:val="20"/>
          <w:szCs w:val="20"/>
          <w:lang w:val="en-CA"/>
        </w:rPr>
        <w:t>i).Delete';</w:t>
      </w:r>
    </w:p>
    <w:p w14:paraId="14782C87"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 i = i - 1';</w:t>
      </w:r>
    </w:p>
    <w:p w14:paraId="6150F981"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 Loop';</w:t>
      </w:r>
    </w:p>
    <w:p w14:paraId="7A80A81F"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'Newbook.Sheets(1).Name="',"&amp;sheet.",'"');</w:t>
      </w:r>
    </w:p>
    <w:p w14:paraId="34BE9A6F"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0F3760D4"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'Newbook.Sheets("',"&amp;sheet.",'").Select');</w:t>
      </w:r>
    </w:p>
    <w:p w14:paraId="5A8A69F3"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0B0F6D51"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'Newbook.Sheets("',"&amp;sheet.",</w:t>
      </w:r>
    </w:p>
    <w:p w14:paraId="69E16E53"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w:t>
      </w:r>
      <w:proofErr w:type="gramStart"/>
      <w:r w:rsidRPr="00616418">
        <w:rPr>
          <w:rFonts w:ascii="Courier New" w:hAnsi="Courier New" w:cs="Courier New"/>
          <w:color w:val="000000" w:themeColor="text1"/>
          <w:sz w:val="20"/>
          <w:szCs w:val="20"/>
          <w:lang w:val="en-CA"/>
        </w:rPr>
        <w:t>Range(</w:t>
      </w:r>
      <w:proofErr w:type="gramEnd"/>
      <w:r w:rsidRPr="00616418">
        <w:rPr>
          <w:rFonts w:ascii="Courier New" w:hAnsi="Courier New" w:cs="Courier New"/>
          <w:color w:val="000000" w:themeColor="text1"/>
          <w:sz w:val="20"/>
          <w:szCs w:val="20"/>
          <w:lang w:val="en-CA"/>
        </w:rPr>
        <w:t>"',"&amp;range.",'").Activate');</w:t>
      </w:r>
    </w:p>
    <w:p w14:paraId="0852654F"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5C05448A" w14:textId="77777777" w:rsidR="008867EF" w:rsidRPr="00F72FFF" w:rsidRDefault="008867EF" w:rsidP="008867EF">
      <w:pPr>
        <w:jc w:val="both"/>
        <w:rPr>
          <w:rFonts w:ascii="Courier New" w:hAnsi="Courier New" w:cs="Courier New"/>
          <w:color w:val="000000" w:themeColor="text1"/>
          <w:sz w:val="20"/>
          <w:szCs w:val="20"/>
          <w:lang w:val="en-CA"/>
        </w:rPr>
      </w:pPr>
      <w:r>
        <w:rPr>
          <w:rFonts w:ascii="Courier New" w:hAnsi="Courier New" w:cs="Courier New"/>
          <w:color w:val="000000" w:themeColor="text1"/>
          <w:sz w:val="20"/>
          <w:szCs w:val="20"/>
          <w:lang w:val="en-CA"/>
        </w:rPr>
        <w:t xml:space="preserve">            </w:t>
      </w:r>
      <w:r w:rsidRPr="00F72FFF">
        <w:rPr>
          <w:rFonts w:ascii="Courier New" w:hAnsi="Courier New" w:cs="Courier New"/>
          <w:color w:val="000000" w:themeColor="text1"/>
          <w:sz w:val="20"/>
          <w:szCs w:val="20"/>
          <w:lang w:val="en-CA"/>
        </w:rPr>
        <w:t xml:space="preserve">%if </w:t>
      </w:r>
      <w:r w:rsidRPr="00F72FFF">
        <w:rPr>
          <w:rFonts w:ascii="Courier New" w:hAnsi="Courier New" w:cs="Courier New"/>
          <w:i/>
          <w:iCs/>
          <w:color w:val="000000" w:themeColor="text1"/>
          <w:sz w:val="20"/>
          <w:szCs w:val="20"/>
          <w:lang w:val="en-CA"/>
        </w:rPr>
        <w:t>%</w:t>
      </w:r>
      <w:proofErr w:type="gramStart"/>
      <w:r w:rsidRPr="00F72FFF">
        <w:rPr>
          <w:rFonts w:ascii="Courier New" w:hAnsi="Courier New" w:cs="Courier New"/>
          <w:i/>
          <w:iCs/>
          <w:color w:val="000000" w:themeColor="text1"/>
          <w:sz w:val="20"/>
          <w:szCs w:val="20"/>
          <w:lang w:val="en-CA"/>
        </w:rPr>
        <w:t>upcase</w:t>
      </w:r>
      <w:r w:rsidRPr="00F72FFF">
        <w:rPr>
          <w:rFonts w:ascii="Courier New" w:hAnsi="Courier New" w:cs="Courier New"/>
          <w:color w:val="000000" w:themeColor="text1"/>
          <w:sz w:val="20"/>
          <w:szCs w:val="20"/>
          <w:lang w:val="en-CA"/>
        </w:rPr>
        <w:t>(</w:t>
      </w:r>
      <w:proofErr w:type="gramEnd"/>
      <w:r w:rsidRPr="00F72FFF">
        <w:rPr>
          <w:rFonts w:ascii="Courier New" w:hAnsi="Courier New" w:cs="Courier New"/>
          <w:color w:val="000000" w:themeColor="text1"/>
          <w:sz w:val="20"/>
          <w:szCs w:val="20"/>
          <w:lang w:val="en-CA"/>
        </w:rPr>
        <w:t>&amp;usenotepad) eq Y %then %do;</w:t>
      </w:r>
    </w:p>
    <w:p w14:paraId="51234EDA"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%let Return_to = Return_3;</w:t>
      </w:r>
    </w:p>
    <w:p w14:paraId="5294F08A"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%goto use_npad;</w:t>
      </w:r>
    </w:p>
    <w:p w14:paraId="36DCB4D3"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w:t>
      </w:r>
      <w:r w:rsidRPr="00616418">
        <w:rPr>
          <w:rFonts w:ascii="Courier New" w:hAnsi="Courier New" w:cs="Courier New"/>
          <w:i/>
          <w:iCs/>
          <w:color w:val="000000" w:themeColor="text1"/>
          <w:sz w:val="20"/>
          <w:szCs w:val="20"/>
          <w:lang w:val="en-CA"/>
        </w:rPr>
        <w:t>%Return_3</w:t>
      </w:r>
      <w:r w:rsidRPr="00616418">
        <w:rPr>
          <w:rFonts w:ascii="Courier New" w:hAnsi="Courier New" w:cs="Courier New"/>
          <w:color w:val="000000" w:themeColor="text1"/>
          <w:sz w:val="20"/>
          <w:szCs w:val="20"/>
          <w:lang w:val="en-CA"/>
        </w:rPr>
        <w:t>:</w:t>
      </w:r>
    </w:p>
    <w:p w14:paraId="4C11E28F"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%end;</w:t>
      </w:r>
    </w:p>
    <w:p w14:paraId="652D74F8"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'Newbook.Sheets("',"&amp;sheet.",'").Paste');</w:t>
      </w:r>
    </w:p>
    <w:p w14:paraId="1BED32F3"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75C85A7B"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'NewSheet.SaveAs("',"&amp;outfile.",'")');</w:t>
      </w:r>
    </w:p>
    <w:p w14:paraId="22442875"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2BD0C914" w14:textId="77777777" w:rsidR="008867EF"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%end;</w:t>
      </w:r>
    </w:p>
    <w:p w14:paraId="431E4E15" w14:textId="77777777" w:rsidR="00BD3083" w:rsidRPr="00616418" w:rsidRDefault="00BD3083" w:rsidP="008867EF">
      <w:pPr>
        <w:autoSpaceDE w:val="0"/>
        <w:autoSpaceDN w:val="0"/>
        <w:adjustRightInd w:val="0"/>
        <w:rPr>
          <w:rFonts w:ascii="Courier New" w:hAnsi="Courier New" w:cs="Courier New"/>
          <w:color w:val="000000" w:themeColor="text1"/>
          <w:sz w:val="20"/>
          <w:szCs w:val="20"/>
          <w:lang w:val="en-CA"/>
        </w:rPr>
      </w:pPr>
    </w:p>
    <w:p w14:paraId="03BEBD11" w14:textId="77777777" w:rsidR="008867EF" w:rsidRDefault="008867EF" w:rsidP="00BD3083">
      <w:pPr>
        <w:pStyle w:val="PaperBody"/>
      </w:pPr>
      <w:r>
        <w:t>The next section of the macro’s code creates the VB script needed to add a new worksheet to an existing workbook.  Again, Excel’s SaveAs feature is used to save and name the resulting workbook.</w:t>
      </w:r>
    </w:p>
    <w:p w14:paraId="4767DC83" w14:textId="77777777" w:rsidR="008867EF" w:rsidRDefault="008867EF" w:rsidP="008867EF">
      <w:pPr>
        <w:jc w:val="both"/>
        <w:rPr>
          <w:rFonts w:ascii="Arial" w:hAnsi="Arial" w:cs="Arial"/>
          <w:sz w:val="18"/>
          <w:szCs w:val="18"/>
        </w:rPr>
      </w:pPr>
    </w:p>
    <w:p w14:paraId="7683754A"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%else %if </w:t>
      </w:r>
      <w:r w:rsidRPr="00616418">
        <w:rPr>
          <w:rFonts w:ascii="Courier New" w:hAnsi="Courier New" w:cs="Courier New"/>
          <w:i/>
          <w:iCs/>
          <w:color w:val="000000" w:themeColor="text1"/>
          <w:sz w:val="20"/>
          <w:szCs w:val="20"/>
          <w:lang w:val="en-CA"/>
        </w:rPr>
        <w:t>%</w:t>
      </w:r>
      <w:proofErr w:type="gramStart"/>
      <w:r w:rsidRPr="00616418">
        <w:rPr>
          <w:rFonts w:ascii="Courier New" w:hAnsi="Courier New" w:cs="Courier New"/>
          <w:i/>
          <w:iCs/>
          <w:color w:val="000000" w:themeColor="text1"/>
          <w:sz w:val="20"/>
          <w:szCs w:val="20"/>
          <w:lang w:val="en-CA"/>
        </w:rPr>
        <w:t>upcase</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&amp;type.) eq A %then %do;</w:t>
      </w:r>
    </w:p>
    <w:p w14:paraId="2C3780B6"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'strFile="',"&amp;outfile.",'"');</w:t>
      </w:r>
    </w:p>
    <w:p w14:paraId="68517E16"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195F0622"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'objExcel.Visible = True';</w:t>
      </w:r>
    </w:p>
    <w:p w14:paraId="6D7B0EA8"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lastRenderedPageBreak/>
        <w:t xml:space="preserve">            put 'objExcel.Workbooks.Open strFile';</w:t>
      </w:r>
    </w:p>
    <w:p w14:paraId="24EE27BD"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'inSheetCount = objExcel.Application.Worksheets.Count';</w:t>
      </w:r>
    </w:p>
    <w:p w14:paraId="5F7735EE"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'set NewBook = objExcel.Sheets.Add( ,objExcel.',</w:t>
      </w:r>
    </w:p>
    <w:p w14:paraId="7B5CD51B"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w:t>
      </w:r>
      <w:proofErr w:type="gramStart"/>
      <w:r w:rsidRPr="00616418">
        <w:rPr>
          <w:rFonts w:ascii="Courier New" w:hAnsi="Courier New" w:cs="Courier New"/>
          <w:color w:val="000000" w:themeColor="text1"/>
          <w:sz w:val="20"/>
          <w:szCs w:val="20"/>
          <w:lang w:val="en-CA"/>
        </w:rPr>
        <w:t>'WorkSheets(</w:t>
      </w:r>
      <w:proofErr w:type="gramEnd"/>
      <w:r w:rsidRPr="00616418">
        <w:rPr>
          <w:rFonts w:ascii="Courier New" w:hAnsi="Courier New" w:cs="Courier New"/>
          <w:color w:val="000000" w:themeColor="text1"/>
          <w:sz w:val="20"/>
          <w:szCs w:val="20"/>
          <w:lang w:val="en-CA"/>
        </w:rPr>
        <w:t>inSheetCount))');</w:t>
      </w:r>
    </w:p>
    <w:p w14:paraId="3368715C"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48D19656"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'objExcel.Sheets(inSheetCount + 1).Name="',</w:t>
      </w:r>
    </w:p>
    <w:p w14:paraId="2B8138C3"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"&amp;sheet.",'"');</w:t>
      </w:r>
    </w:p>
    <w:p w14:paraId="176B4A50"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0A0E9EC1"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'objExcel.Sheets("',"&amp;sheet."</w:t>
      </w:r>
      <w:r>
        <w:rPr>
          <w:rFonts w:ascii="Courier New" w:hAnsi="Courier New" w:cs="Courier New"/>
          <w:color w:val="000000" w:themeColor="text1"/>
          <w:sz w:val="20"/>
          <w:szCs w:val="20"/>
          <w:lang w:val="en-CA"/>
        </w:rPr>
        <w:t>,</w:t>
      </w:r>
      <w:r w:rsidRPr="00616418">
        <w:rPr>
          <w:rFonts w:ascii="Courier New" w:hAnsi="Courier New" w:cs="Courier New"/>
          <w:color w:val="000000" w:themeColor="text1"/>
          <w:sz w:val="20"/>
          <w:szCs w:val="20"/>
          <w:lang w:val="en-CA"/>
        </w:rPr>
        <w:t>'").Select');</w:t>
      </w:r>
    </w:p>
    <w:p w14:paraId="6DED14B9"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3B40E967"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'objExcel.Visible = True';</w:t>
      </w:r>
    </w:p>
    <w:p w14:paraId="4446F959"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'objExcel.Sheets("',"&amp;sheet.",'").Range("',</w:t>
      </w:r>
    </w:p>
    <w:p w14:paraId="71D89881"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"&amp;range.",'").Activate');</w:t>
      </w:r>
    </w:p>
    <w:p w14:paraId="1D5F9084"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7637D0F8" w14:textId="77777777" w:rsidR="008867EF" w:rsidRPr="00F72FFF" w:rsidRDefault="008867EF" w:rsidP="008867EF">
      <w:pPr>
        <w:ind w:left="1418"/>
        <w:jc w:val="both"/>
        <w:rPr>
          <w:rFonts w:ascii="Courier New" w:hAnsi="Courier New" w:cs="Courier New"/>
          <w:color w:val="000000" w:themeColor="text1"/>
          <w:sz w:val="20"/>
          <w:szCs w:val="20"/>
          <w:lang w:val="en-CA"/>
        </w:rPr>
      </w:pPr>
      <w:r w:rsidRPr="00F72FFF">
        <w:rPr>
          <w:rFonts w:ascii="Courier New" w:hAnsi="Courier New" w:cs="Courier New"/>
          <w:color w:val="000000" w:themeColor="text1"/>
          <w:sz w:val="20"/>
          <w:szCs w:val="20"/>
          <w:lang w:val="en-CA"/>
        </w:rPr>
        <w:t xml:space="preserve">%if </w:t>
      </w:r>
      <w:r w:rsidRPr="00F72FFF">
        <w:rPr>
          <w:rFonts w:ascii="Courier New" w:hAnsi="Courier New" w:cs="Courier New"/>
          <w:i/>
          <w:iCs/>
          <w:color w:val="000000" w:themeColor="text1"/>
          <w:sz w:val="20"/>
          <w:szCs w:val="20"/>
          <w:lang w:val="en-CA"/>
        </w:rPr>
        <w:t>%</w:t>
      </w:r>
      <w:proofErr w:type="gramStart"/>
      <w:r w:rsidRPr="00F72FFF">
        <w:rPr>
          <w:rFonts w:ascii="Courier New" w:hAnsi="Courier New" w:cs="Courier New"/>
          <w:i/>
          <w:iCs/>
          <w:color w:val="000000" w:themeColor="text1"/>
          <w:sz w:val="20"/>
          <w:szCs w:val="20"/>
          <w:lang w:val="en-CA"/>
        </w:rPr>
        <w:t>upcase</w:t>
      </w:r>
      <w:r w:rsidRPr="00F72FFF">
        <w:rPr>
          <w:rFonts w:ascii="Courier New" w:hAnsi="Courier New" w:cs="Courier New"/>
          <w:color w:val="000000" w:themeColor="text1"/>
          <w:sz w:val="20"/>
          <w:szCs w:val="20"/>
          <w:lang w:val="en-CA"/>
        </w:rPr>
        <w:t>(</w:t>
      </w:r>
      <w:proofErr w:type="gramEnd"/>
      <w:r w:rsidRPr="00F72FFF">
        <w:rPr>
          <w:rFonts w:ascii="Courier New" w:hAnsi="Courier New" w:cs="Courier New"/>
          <w:color w:val="000000" w:themeColor="text1"/>
          <w:sz w:val="20"/>
          <w:szCs w:val="20"/>
          <w:lang w:val="en-CA"/>
        </w:rPr>
        <w:t>&amp;usenotepad) eq Y %then %do;</w:t>
      </w:r>
    </w:p>
    <w:p w14:paraId="5658C310"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%let Return_to = Return_4;</w:t>
      </w:r>
    </w:p>
    <w:p w14:paraId="26401827"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%goto use_npad;</w:t>
      </w:r>
    </w:p>
    <w:p w14:paraId="03EB53C2"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w:t>
      </w:r>
      <w:r w:rsidRPr="00616418">
        <w:rPr>
          <w:rFonts w:ascii="Courier New" w:hAnsi="Courier New" w:cs="Courier New"/>
          <w:i/>
          <w:iCs/>
          <w:color w:val="000000" w:themeColor="text1"/>
          <w:sz w:val="20"/>
          <w:szCs w:val="20"/>
          <w:lang w:val="en-CA"/>
        </w:rPr>
        <w:t>%Return_4</w:t>
      </w:r>
      <w:r w:rsidRPr="00616418">
        <w:rPr>
          <w:rFonts w:ascii="Courier New" w:hAnsi="Courier New" w:cs="Courier New"/>
          <w:color w:val="000000" w:themeColor="text1"/>
          <w:sz w:val="20"/>
          <w:szCs w:val="20"/>
          <w:lang w:val="en-CA"/>
        </w:rPr>
        <w:t>:</w:t>
      </w:r>
    </w:p>
    <w:p w14:paraId="75F8E6CE"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%end;</w:t>
      </w:r>
    </w:p>
    <w:p w14:paraId="68BB68EA"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'objExcel.Sheets("',"&amp;sheet.",'").Paste');</w:t>
      </w:r>
    </w:p>
    <w:p w14:paraId="78B4D16A"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4BD2CBBD"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'objExcel.DisplayAlerts = False';</w:t>
      </w:r>
    </w:p>
    <w:p w14:paraId="70DEF1CA"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script=</w:t>
      </w:r>
      <w:proofErr w:type="gramStart"/>
      <w:r w:rsidRPr="00616418">
        <w:rPr>
          <w:rFonts w:ascii="Courier New" w:hAnsi="Courier New" w:cs="Courier New"/>
          <w:i/>
          <w:iCs/>
          <w:color w:val="000000" w:themeColor="text1"/>
          <w:sz w:val="20"/>
          <w:szCs w:val="20"/>
          <w:lang w:val="en-CA"/>
        </w:rPr>
        <w:t>catt</w:t>
      </w:r>
      <w:r w:rsidRPr="00616418">
        <w:rPr>
          <w:rFonts w:ascii="Courier New" w:hAnsi="Courier New" w:cs="Courier New"/>
          <w:color w:val="000000" w:themeColor="text1"/>
          <w:sz w:val="20"/>
          <w:szCs w:val="20"/>
          <w:lang w:val="en-CA"/>
        </w:rPr>
        <w:t>(</w:t>
      </w:r>
      <w:proofErr w:type="gramEnd"/>
      <w:r w:rsidRPr="00616418">
        <w:rPr>
          <w:rFonts w:ascii="Courier New" w:hAnsi="Courier New" w:cs="Courier New"/>
          <w:color w:val="000000" w:themeColor="text1"/>
          <w:sz w:val="20"/>
          <w:szCs w:val="20"/>
          <w:lang w:val="en-CA"/>
        </w:rPr>
        <w:t>'Newbook.SaveAs("',"&amp;outfile.",'")');</w:t>
      </w:r>
    </w:p>
    <w:p w14:paraId="33EED44F"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put script;</w:t>
      </w:r>
    </w:p>
    <w:p w14:paraId="6C53B356" w14:textId="77777777" w:rsidR="008867EF" w:rsidRDefault="008867EF" w:rsidP="008867EF">
      <w:pPr>
        <w:autoSpaceDE w:val="0"/>
        <w:autoSpaceDN w:val="0"/>
        <w:adjustRightInd w:val="0"/>
        <w:rPr>
          <w:rFonts w:ascii="Courier New" w:hAnsi="Courier New" w:cs="Courier New"/>
          <w:color w:val="000000" w:themeColor="text1"/>
          <w:sz w:val="20"/>
          <w:szCs w:val="20"/>
          <w:lang w:val="en-CA"/>
        </w:rPr>
      </w:pPr>
      <w:r w:rsidRPr="00616418">
        <w:rPr>
          <w:rFonts w:ascii="Courier New" w:hAnsi="Courier New" w:cs="Courier New"/>
          <w:color w:val="000000" w:themeColor="text1"/>
          <w:sz w:val="20"/>
          <w:szCs w:val="20"/>
          <w:lang w:val="en-CA"/>
        </w:rPr>
        <w:t xml:space="preserve">          %end;</w:t>
      </w:r>
    </w:p>
    <w:p w14:paraId="6213E5DF" w14:textId="77777777" w:rsidR="008867EF" w:rsidRPr="00616418" w:rsidRDefault="008867EF" w:rsidP="008867EF">
      <w:pPr>
        <w:autoSpaceDE w:val="0"/>
        <w:autoSpaceDN w:val="0"/>
        <w:adjustRightInd w:val="0"/>
        <w:rPr>
          <w:rFonts w:ascii="Courier New" w:hAnsi="Courier New" w:cs="Courier New"/>
          <w:color w:val="000000" w:themeColor="text1"/>
          <w:sz w:val="20"/>
          <w:szCs w:val="20"/>
          <w:lang w:val="en-CA"/>
        </w:rPr>
      </w:pPr>
    </w:p>
    <w:p w14:paraId="30669120" w14:textId="77777777" w:rsidR="008867EF" w:rsidRDefault="008867EF" w:rsidP="00BD3083">
      <w:pPr>
        <w:pStyle w:val="PaperBody"/>
      </w:pPr>
      <w:r>
        <w:t>The next section of the macro’s code creates the VB script needed to modify an existing worksheet.</w:t>
      </w:r>
    </w:p>
    <w:p w14:paraId="69DA4ECA" w14:textId="77777777" w:rsidR="008867EF" w:rsidRDefault="008867EF" w:rsidP="008867EF">
      <w:pPr>
        <w:jc w:val="both"/>
        <w:rPr>
          <w:rFonts w:ascii="Arial" w:hAnsi="Arial" w:cs="Arial"/>
          <w:sz w:val="18"/>
          <w:szCs w:val="18"/>
        </w:rPr>
      </w:pPr>
    </w:p>
    <w:p w14:paraId="770D973C"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%else %do;</w:t>
      </w:r>
    </w:p>
    <w:p w14:paraId="5F6FE2AA"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script=</w:t>
      </w:r>
      <w:proofErr w:type="gramStart"/>
      <w:r w:rsidRPr="00333700">
        <w:rPr>
          <w:rFonts w:ascii="Courier New" w:hAnsi="Courier New" w:cs="Courier New"/>
          <w:i/>
          <w:iCs/>
          <w:color w:val="000000" w:themeColor="text1"/>
          <w:sz w:val="20"/>
          <w:szCs w:val="20"/>
          <w:lang w:val="en-CA"/>
        </w:rPr>
        <w:t>catt</w:t>
      </w:r>
      <w:r w:rsidRPr="00333700">
        <w:rPr>
          <w:rFonts w:ascii="Courier New" w:hAnsi="Courier New" w:cs="Courier New"/>
          <w:color w:val="000000" w:themeColor="text1"/>
          <w:sz w:val="20"/>
          <w:szCs w:val="20"/>
          <w:lang w:val="en-CA"/>
        </w:rPr>
        <w:t>(</w:t>
      </w:r>
      <w:proofErr w:type="gramEnd"/>
      <w:r w:rsidRPr="00333700">
        <w:rPr>
          <w:rFonts w:ascii="Courier New" w:hAnsi="Courier New" w:cs="Courier New"/>
          <w:color w:val="000000" w:themeColor="text1"/>
          <w:sz w:val="20"/>
          <w:szCs w:val="20"/>
          <w:lang w:val="en-CA"/>
        </w:rPr>
        <w:t>'Set Newbook = objExcel.Workbooks.Open("',</w:t>
      </w:r>
    </w:p>
    <w:p w14:paraId="625775FD"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"&amp;outfile.",'")');</w:t>
      </w:r>
    </w:p>
    <w:p w14:paraId="505649C5"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put script;</w:t>
      </w:r>
    </w:p>
    <w:p w14:paraId="1958E2C2"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script=</w:t>
      </w:r>
      <w:proofErr w:type="gramStart"/>
      <w:r w:rsidRPr="00333700">
        <w:rPr>
          <w:rFonts w:ascii="Courier New" w:hAnsi="Courier New" w:cs="Courier New"/>
          <w:i/>
          <w:iCs/>
          <w:color w:val="000000" w:themeColor="text1"/>
          <w:sz w:val="20"/>
          <w:szCs w:val="20"/>
          <w:lang w:val="en-CA"/>
        </w:rPr>
        <w:t>catt</w:t>
      </w:r>
      <w:r w:rsidRPr="00333700">
        <w:rPr>
          <w:rFonts w:ascii="Courier New" w:hAnsi="Courier New" w:cs="Courier New"/>
          <w:color w:val="000000" w:themeColor="text1"/>
          <w:sz w:val="20"/>
          <w:szCs w:val="20"/>
          <w:lang w:val="en-CA"/>
        </w:rPr>
        <w:t>(</w:t>
      </w:r>
      <w:proofErr w:type="gramEnd"/>
      <w:r w:rsidRPr="00333700">
        <w:rPr>
          <w:rFonts w:ascii="Courier New" w:hAnsi="Courier New" w:cs="Courier New"/>
          <w:color w:val="000000" w:themeColor="text1"/>
          <w:sz w:val="20"/>
          <w:szCs w:val="20"/>
          <w:lang w:val="en-CA"/>
        </w:rPr>
        <w:t>'Newbook.Sheets("',"&amp;sheet.",'").Select');</w:t>
      </w:r>
    </w:p>
    <w:p w14:paraId="01FFFE4D"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put script;</w:t>
      </w:r>
    </w:p>
    <w:p w14:paraId="54CB90EF"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script=</w:t>
      </w:r>
      <w:proofErr w:type="gramStart"/>
      <w:r w:rsidRPr="00333700">
        <w:rPr>
          <w:rFonts w:ascii="Courier New" w:hAnsi="Courier New" w:cs="Courier New"/>
          <w:i/>
          <w:iCs/>
          <w:color w:val="000000" w:themeColor="text1"/>
          <w:sz w:val="20"/>
          <w:szCs w:val="20"/>
          <w:lang w:val="en-CA"/>
        </w:rPr>
        <w:t>catt</w:t>
      </w:r>
      <w:r w:rsidRPr="00333700">
        <w:rPr>
          <w:rFonts w:ascii="Courier New" w:hAnsi="Courier New" w:cs="Courier New"/>
          <w:color w:val="000000" w:themeColor="text1"/>
          <w:sz w:val="20"/>
          <w:szCs w:val="20"/>
          <w:lang w:val="en-CA"/>
        </w:rPr>
        <w:t>(</w:t>
      </w:r>
      <w:proofErr w:type="gramEnd"/>
      <w:r w:rsidRPr="00333700">
        <w:rPr>
          <w:rFonts w:ascii="Courier New" w:hAnsi="Courier New" w:cs="Courier New"/>
          <w:color w:val="000000" w:themeColor="text1"/>
          <w:sz w:val="20"/>
          <w:szCs w:val="20"/>
          <w:lang w:val="en-CA"/>
        </w:rPr>
        <w:t>'Newbook.Sheets("',"&amp;sheet.",</w:t>
      </w:r>
    </w:p>
    <w:p w14:paraId="20840D2D"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w:t>
      </w:r>
      <w:proofErr w:type="gramStart"/>
      <w:r w:rsidRPr="00333700">
        <w:rPr>
          <w:rFonts w:ascii="Courier New" w:hAnsi="Courier New" w:cs="Courier New"/>
          <w:color w:val="000000" w:themeColor="text1"/>
          <w:sz w:val="20"/>
          <w:szCs w:val="20"/>
          <w:lang w:val="en-CA"/>
        </w:rPr>
        <w:t>Range(</w:t>
      </w:r>
      <w:proofErr w:type="gramEnd"/>
      <w:r w:rsidRPr="00333700">
        <w:rPr>
          <w:rFonts w:ascii="Courier New" w:hAnsi="Courier New" w:cs="Courier New"/>
          <w:color w:val="000000" w:themeColor="text1"/>
          <w:sz w:val="20"/>
          <w:szCs w:val="20"/>
          <w:lang w:val="en-CA"/>
        </w:rPr>
        <w:t>"',"&amp;range.",'").Activate');</w:t>
      </w:r>
    </w:p>
    <w:p w14:paraId="04FA347E"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put script;</w:t>
      </w:r>
    </w:p>
    <w:p w14:paraId="0DBC81A5"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p>
    <w:p w14:paraId="13C64F71" w14:textId="77777777" w:rsidR="008867EF" w:rsidRPr="00F72FFF" w:rsidRDefault="008867EF" w:rsidP="008867EF">
      <w:pPr>
        <w:ind w:left="1418"/>
        <w:jc w:val="both"/>
        <w:rPr>
          <w:rFonts w:ascii="Courier New" w:hAnsi="Courier New" w:cs="Courier New"/>
          <w:color w:val="000000" w:themeColor="text1"/>
          <w:sz w:val="20"/>
          <w:szCs w:val="20"/>
          <w:lang w:val="en-CA"/>
        </w:rPr>
      </w:pPr>
      <w:r w:rsidRPr="00F72FFF">
        <w:rPr>
          <w:rFonts w:ascii="Courier New" w:hAnsi="Courier New" w:cs="Courier New"/>
          <w:color w:val="000000" w:themeColor="text1"/>
          <w:sz w:val="20"/>
          <w:szCs w:val="20"/>
          <w:lang w:val="en-CA"/>
        </w:rPr>
        <w:t xml:space="preserve">%if </w:t>
      </w:r>
      <w:r w:rsidRPr="00F72FFF">
        <w:rPr>
          <w:rFonts w:ascii="Courier New" w:hAnsi="Courier New" w:cs="Courier New"/>
          <w:i/>
          <w:iCs/>
          <w:color w:val="000000" w:themeColor="text1"/>
          <w:sz w:val="20"/>
          <w:szCs w:val="20"/>
          <w:lang w:val="en-CA"/>
        </w:rPr>
        <w:t>%</w:t>
      </w:r>
      <w:proofErr w:type="gramStart"/>
      <w:r w:rsidRPr="00F72FFF">
        <w:rPr>
          <w:rFonts w:ascii="Courier New" w:hAnsi="Courier New" w:cs="Courier New"/>
          <w:i/>
          <w:iCs/>
          <w:color w:val="000000" w:themeColor="text1"/>
          <w:sz w:val="20"/>
          <w:szCs w:val="20"/>
          <w:lang w:val="en-CA"/>
        </w:rPr>
        <w:t>upcase</w:t>
      </w:r>
      <w:r w:rsidRPr="00F72FFF">
        <w:rPr>
          <w:rFonts w:ascii="Courier New" w:hAnsi="Courier New" w:cs="Courier New"/>
          <w:color w:val="000000" w:themeColor="text1"/>
          <w:sz w:val="20"/>
          <w:szCs w:val="20"/>
          <w:lang w:val="en-CA"/>
        </w:rPr>
        <w:t>(</w:t>
      </w:r>
      <w:proofErr w:type="gramEnd"/>
      <w:r w:rsidRPr="00F72FFF">
        <w:rPr>
          <w:rFonts w:ascii="Courier New" w:hAnsi="Courier New" w:cs="Courier New"/>
          <w:color w:val="000000" w:themeColor="text1"/>
          <w:sz w:val="20"/>
          <w:szCs w:val="20"/>
          <w:lang w:val="en-CA"/>
        </w:rPr>
        <w:t>&amp;usenotepad) eq Y %then %do;</w:t>
      </w:r>
    </w:p>
    <w:p w14:paraId="39E253E1"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%let Return_to = Return_5;</w:t>
      </w:r>
    </w:p>
    <w:p w14:paraId="3AB8B090"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%goto use_npad;</w:t>
      </w:r>
    </w:p>
    <w:p w14:paraId="5A5A4546"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w:t>
      </w:r>
      <w:r w:rsidRPr="00333700">
        <w:rPr>
          <w:rFonts w:ascii="Courier New" w:hAnsi="Courier New" w:cs="Courier New"/>
          <w:i/>
          <w:iCs/>
          <w:color w:val="000000" w:themeColor="text1"/>
          <w:sz w:val="20"/>
          <w:szCs w:val="20"/>
          <w:lang w:val="en-CA"/>
        </w:rPr>
        <w:t>%Return_5</w:t>
      </w:r>
      <w:r w:rsidRPr="00333700">
        <w:rPr>
          <w:rFonts w:ascii="Courier New" w:hAnsi="Courier New" w:cs="Courier New"/>
          <w:color w:val="000000" w:themeColor="text1"/>
          <w:sz w:val="20"/>
          <w:szCs w:val="20"/>
          <w:lang w:val="en-CA"/>
        </w:rPr>
        <w:t>:</w:t>
      </w:r>
    </w:p>
    <w:p w14:paraId="54207AC6"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%end;</w:t>
      </w:r>
    </w:p>
    <w:p w14:paraId="7D12F0CB"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script=</w:t>
      </w:r>
      <w:proofErr w:type="gramStart"/>
      <w:r w:rsidRPr="00333700">
        <w:rPr>
          <w:rFonts w:ascii="Courier New" w:hAnsi="Courier New" w:cs="Courier New"/>
          <w:i/>
          <w:iCs/>
          <w:color w:val="000000" w:themeColor="text1"/>
          <w:sz w:val="20"/>
          <w:szCs w:val="20"/>
          <w:lang w:val="en-CA"/>
        </w:rPr>
        <w:t>catt</w:t>
      </w:r>
      <w:r w:rsidRPr="00333700">
        <w:rPr>
          <w:rFonts w:ascii="Courier New" w:hAnsi="Courier New" w:cs="Courier New"/>
          <w:color w:val="000000" w:themeColor="text1"/>
          <w:sz w:val="20"/>
          <w:szCs w:val="20"/>
          <w:lang w:val="en-CA"/>
        </w:rPr>
        <w:t>(</w:t>
      </w:r>
      <w:proofErr w:type="gramEnd"/>
      <w:r w:rsidRPr="00333700">
        <w:rPr>
          <w:rFonts w:ascii="Courier New" w:hAnsi="Courier New" w:cs="Courier New"/>
          <w:color w:val="000000" w:themeColor="text1"/>
          <w:sz w:val="20"/>
          <w:szCs w:val="20"/>
          <w:lang w:val="en-CA"/>
        </w:rPr>
        <w:t>'Newbook.Sheets("',"&amp;sheet.",'").Paste');</w:t>
      </w:r>
    </w:p>
    <w:p w14:paraId="5AAC870B"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put script;</w:t>
      </w:r>
    </w:p>
    <w:p w14:paraId="27C58F08"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put 'objExcel.DisplayAlerts = False';</w:t>
      </w:r>
    </w:p>
    <w:p w14:paraId="610CFE2C"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script=</w:t>
      </w:r>
      <w:proofErr w:type="gramStart"/>
      <w:r w:rsidRPr="00333700">
        <w:rPr>
          <w:rFonts w:ascii="Courier New" w:hAnsi="Courier New" w:cs="Courier New"/>
          <w:i/>
          <w:iCs/>
          <w:color w:val="000000" w:themeColor="text1"/>
          <w:sz w:val="20"/>
          <w:szCs w:val="20"/>
          <w:lang w:val="en-CA"/>
        </w:rPr>
        <w:t>catt</w:t>
      </w:r>
      <w:r w:rsidRPr="00333700">
        <w:rPr>
          <w:rFonts w:ascii="Courier New" w:hAnsi="Courier New" w:cs="Courier New"/>
          <w:color w:val="000000" w:themeColor="text1"/>
          <w:sz w:val="20"/>
          <w:szCs w:val="20"/>
          <w:lang w:val="en-CA"/>
        </w:rPr>
        <w:t>(</w:t>
      </w:r>
      <w:proofErr w:type="gramEnd"/>
      <w:r w:rsidRPr="00333700">
        <w:rPr>
          <w:rFonts w:ascii="Courier New" w:hAnsi="Courier New" w:cs="Courier New"/>
          <w:color w:val="000000" w:themeColor="text1"/>
          <w:sz w:val="20"/>
          <w:szCs w:val="20"/>
          <w:lang w:val="en-CA"/>
        </w:rPr>
        <w:t>'Newbook.SaveAs("',"&amp;outfile.",'")');</w:t>
      </w:r>
    </w:p>
    <w:p w14:paraId="4A7FB6C6"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put script;</w:t>
      </w:r>
    </w:p>
    <w:p w14:paraId="2093AD23"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%end;</w:t>
      </w:r>
    </w:p>
    <w:p w14:paraId="5C65DE12" w14:textId="77777777" w:rsidR="008867EF" w:rsidRPr="00333700" w:rsidRDefault="008867EF" w:rsidP="008867EF">
      <w:pPr>
        <w:autoSpaceDE w:val="0"/>
        <w:autoSpaceDN w:val="0"/>
        <w:adjustRightInd w:val="0"/>
        <w:rPr>
          <w:rFonts w:ascii="Courier New" w:hAnsi="Courier New" w:cs="Courier New"/>
          <w:color w:val="000000" w:themeColor="text1"/>
          <w:sz w:val="20"/>
          <w:szCs w:val="20"/>
          <w:lang w:val="en-CA"/>
        </w:rPr>
      </w:pPr>
      <w:r w:rsidRPr="00333700">
        <w:rPr>
          <w:rFonts w:ascii="Courier New" w:hAnsi="Courier New" w:cs="Courier New"/>
          <w:color w:val="000000" w:themeColor="text1"/>
          <w:sz w:val="20"/>
          <w:szCs w:val="20"/>
          <w:lang w:val="en-CA"/>
        </w:rPr>
        <w:t xml:space="preserve">        %end;</w:t>
      </w:r>
    </w:p>
    <w:p w14:paraId="4B0547E2" w14:textId="77777777" w:rsidR="008867EF" w:rsidRPr="00333700" w:rsidRDefault="008867EF" w:rsidP="008867EF">
      <w:pPr>
        <w:jc w:val="both"/>
        <w:rPr>
          <w:rFonts w:ascii="Courier New" w:hAnsi="Courier New" w:cs="Courier New"/>
          <w:color w:val="000000" w:themeColor="text1"/>
          <w:sz w:val="20"/>
          <w:szCs w:val="20"/>
        </w:rPr>
      </w:pPr>
      <w:r w:rsidRPr="00333700">
        <w:rPr>
          <w:rFonts w:ascii="Courier New" w:hAnsi="Courier New" w:cs="Courier New"/>
          <w:color w:val="000000" w:themeColor="text1"/>
          <w:sz w:val="20"/>
          <w:szCs w:val="20"/>
        </w:rPr>
        <w:t xml:space="preserve">        </w:t>
      </w:r>
      <w:proofErr w:type="gramStart"/>
      <w:r w:rsidRPr="00333700">
        <w:rPr>
          <w:rFonts w:ascii="Courier New" w:hAnsi="Courier New" w:cs="Courier New"/>
          <w:color w:val="000000" w:themeColor="text1"/>
          <w:sz w:val="20"/>
          <w:szCs w:val="20"/>
        </w:rPr>
        <w:t>put</w:t>
      </w:r>
      <w:proofErr w:type="gramEnd"/>
      <w:r w:rsidRPr="00333700">
        <w:rPr>
          <w:rFonts w:ascii="Courier New" w:hAnsi="Courier New" w:cs="Courier New"/>
          <w:color w:val="000000" w:themeColor="text1"/>
          <w:sz w:val="20"/>
          <w:szCs w:val="20"/>
        </w:rPr>
        <w:t xml:space="preserve"> 'objExcel.Workbooks.Close';</w:t>
      </w:r>
    </w:p>
    <w:p w14:paraId="24A37FCC" w14:textId="77777777" w:rsidR="008867EF" w:rsidRPr="00114B94" w:rsidRDefault="008867EF" w:rsidP="008867EF">
      <w:pPr>
        <w:jc w:val="both"/>
        <w:rPr>
          <w:rFonts w:ascii="Courier New" w:hAnsi="Courier New" w:cs="Courier New"/>
          <w:sz w:val="20"/>
          <w:szCs w:val="20"/>
        </w:rPr>
      </w:pPr>
      <w:r w:rsidRPr="00114B94">
        <w:rPr>
          <w:rFonts w:ascii="Courier New" w:hAnsi="Courier New" w:cs="Courier New"/>
          <w:sz w:val="20"/>
          <w:szCs w:val="20"/>
        </w:rPr>
        <w:t xml:space="preserve">        </w:t>
      </w:r>
      <w:proofErr w:type="gramStart"/>
      <w:r w:rsidRPr="00114B94">
        <w:rPr>
          <w:rFonts w:ascii="Courier New" w:hAnsi="Courier New" w:cs="Courier New"/>
          <w:sz w:val="20"/>
          <w:szCs w:val="20"/>
        </w:rPr>
        <w:t>put</w:t>
      </w:r>
      <w:proofErr w:type="gramEnd"/>
      <w:r w:rsidRPr="00114B94">
        <w:rPr>
          <w:rFonts w:ascii="Courier New" w:hAnsi="Courier New" w:cs="Courier New"/>
          <w:sz w:val="20"/>
          <w:szCs w:val="20"/>
        </w:rPr>
        <w:t xml:space="preserve"> 'objExcel.DisplayAlerts = True';</w:t>
      </w:r>
    </w:p>
    <w:p w14:paraId="2F6A6EA8" w14:textId="77777777" w:rsidR="008867EF" w:rsidRDefault="008867EF" w:rsidP="008867EF">
      <w:pPr>
        <w:jc w:val="both"/>
        <w:rPr>
          <w:rFonts w:ascii="Courier New" w:hAnsi="Courier New" w:cs="Courier New"/>
          <w:sz w:val="20"/>
          <w:szCs w:val="20"/>
        </w:rPr>
      </w:pPr>
      <w:r w:rsidRPr="00114B94">
        <w:rPr>
          <w:rFonts w:ascii="Courier New" w:hAnsi="Courier New" w:cs="Courier New"/>
          <w:sz w:val="20"/>
          <w:szCs w:val="20"/>
        </w:rPr>
        <w:t xml:space="preserve">        </w:t>
      </w:r>
      <w:proofErr w:type="gramStart"/>
      <w:r w:rsidRPr="00114B94">
        <w:rPr>
          <w:rFonts w:ascii="Courier New" w:hAnsi="Courier New" w:cs="Courier New"/>
          <w:sz w:val="20"/>
          <w:szCs w:val="20"/>
        </w:rPr>
        <w:t>put</w:t>
      </w:r>
      <w:proofErr w:type="gramEnd"/>
      <w:r w:rsidRPr="00114B94">
        <w:rPr>
          <w:rFonts w:ascii="Courier New" w:hAnsi="Courier New" w:cs="Courier New"/>
          <w:sz w:val="20"/>
          <w:szCs w:val="20"/>
        </w:rPr>
        <w:t xml:space="preserve"> 'objExcel.Quit';</w:t>
      </w:r>
    </w:p>
    <w:p w14:paraId="2123E9B1" w14:textId="77777777" w:rsidR="008867EF" w:rsidRDefault="008867EF" w:rsidP="008867EF">
      <w:pPr>
        <w:jc w:val="both"/>
        <w:rPr>
          <w:rFonts w:ascii="Courier New" w:hAnsi="Courier New" w:cs="Courier New"/>
          <w:sz w:val="20"/>
          <w:szCs w:val="20"/>
        </w:rPr>
      </w:pPr>
    </w:p>
    <w:p w14:paraId="2BBDD6F5" w14:textId="7CA647E7" w:rsidR="008867EF" w:rsidRPr="00114B94" w:rsidRDefault="008867EF" w:rsidP="00BD3083">
      <w:pPr>
        <w:pStyle w:val="PaperBody"/>
      </w:pPr>
      <w:r w:rsidRPr="00114B94">
        <w:t xml:space="preserve">The </w:t>
      </w:r>
      <w:r>
        <w:t>next</w:t>
      </w:r>
      <w:r w:rsidRPr="00114B94">
        <w:t xml:space="preserve"> section of the macro’s code</w:t>
      </w:r>
      <w:r w:rsidR="00BD3083">
        <w:t>, as shown on the following page,</w:t>
      </w:r>
      <w:r w:rsidRPr="00114B94">
        <w:t xml:space="preserve"> </w:t>
      </w:r>
      <w:r>
        <w:t>contains the code that is needed to create pivot tables</w:t>
      </w:r>
      <w:r w:rsidRPr="00114B94">
        <w:t>:</w:t>
      </w:r>
    </w:p>
    <w:p w14:paraId="2CEC3020" w14:textId="77777777" w:rsidR="008867EF" w:rsidRPr="00721E70" w:rsidRDefault="008867EF" w:rsidP="008867EF">
      <w:pPr>
        <w:ind w:left="720"/>
        <w:jc w:val="both"/>
        <w:rPr>
          <w:rFonts w:ascii="Courier New" w:hAnsi="Courier New" w:cs="Courier New"/>
          <w:sz w:val="20"/>
          <w:szCs w:val="20"/>
        </w:rPr>
      </w:pPr>
    </w:p>
    <w:p w14:paraId="7BFEFB29"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%if </w:t>
      </w:r>
      <w:r w:rsidRPr="00992CA6">
        <w:rPr>
          <w:rFonts w:ascii="Courier New" w:hAnsi="Courier New" w:cs="Courier New"/>
          <w:i/>
          <w:iCs/>
          <w:color w:val="000000" w:themeColor="text1"/>
          <w:sz w:val="20"/>
          <w:szCs w:val="20"/>
          <w:lang w:val="en-CA"/>
        </w:rPr>
        <w:t>%</w:t>
      </w:r>
      <w:proofErr w:type="gramStart"/>
      <w:r w:rsidRPr="00992CA6">
        <w:rPr>
          <w:rFonts w:ascii="Courier New" w:hAnsi="Courier New" w:cs="Courier New"/>
          <w:i/>
          <w:iCs/>
          <w:color w:val="000000" w:themeColor="text1"/>
          <w:sz w:val="20"/>
          <w:szCs w:val="20"/>
          <w:lang w:val="en-CA"/>
        </w:rPr>
        <w:t>length</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&amp;pivot.) gt 2 %then %do;</w:t>
      </w:r>
    </w:p>
    <w:p w14:paraId="7FF6554B"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'Set XL = </w:t>
      </w:r>
      <w:proofErr w:type="gramStart"/>
      <w:r w:rsidRPr="00992CA6">
        <w:rPr>
          <w:rFonts w:ascii="Courier New" w:hAnsi="Courier New" w:cs="Courier New"/>
          <w:color w:val="000000" w:themeColor="text1"/>
          <w:sz w:val="20"/>
          <w:szCs w:val="20"/>
          <w:lang w:val="en-CA"/>
        </w:rPr>
        <w:t>CreateObject(</w:t>
      </w:r>
      <w:proofErr w:type="gramEnd"/>
      <w:r w:rsidRPr="00992CA6">
        <w:rPr>
          <w:rFonts w:ascii="Courier New" w:hAnsi="Courier New" w:cs="Courier New"/>
          <w:color w:val="000000" w:themeColor="text1"/>
          <w:sz w:val="20"/>
          <w:szCs w:val="20"/>
          <w:lang w:val="en-CA"/>
        </w:rPr>
        <w:t>"Excel.Application")';</w:t>
      </w:r>
    </w:p>
    <w:p w14:paraId="283312C3"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'XL.Visible=True';</w:t>
      </w:r>
    </w:p>
    <w:p w14:paraId="4A6387B3"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script=</w:t>
      </w:r>
      <w:proofErr w:type="gramStart"/>
      <w:r w:rsidRPr="00992CA6">
        <w:rPr>
          <w:rFonts w:ascii="Courier New" w:hAnsi="Courier New" w:cs="Courier New"/>
          <w:i/>
          <w:iCs/>
          <w:color w:val="000000" w:themeColor="text1"/>
          <w:sz w:val="20"/>
          <w:szCs w:val="20"/>
          <w:lang w:val="en-CA"/>
        </w:rPr>
        <w:t>catt</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'XL.Workbooks.Open "',"&amp;outfile.",'"');</w:t>
      </w:r>
    </w:p>
    <w:p w14:paraId="6759B518"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script;</w:t>
      </w:r>
    </w:p>
    <w:p w14:paraId="7785361A"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'Xllastcell= </w:t>
      </w:r>
      <w:proofErr w:type="gramStart"/>
      <w:r w:rsidRPr="00992CA6">
        <w:rPr>
          <w:rFonts w:ascii="Courier New" w:hAnsi="Courier New" w:cs="Courier New"/>
          <w:color w:val="000000" w:themeColor="text1"/>
          <w:sz w:val="20"/>
          <w:szCs w:val="20"/>
          <w:lang w:val="en-CA"/>
        </w:rPr>
        <w:t>xl.cells.specialcells(</w:t>
      </w:r>
      <w:proofErr w:type="gramEnd"/>
      <w:r w:rsidRPr="00992CA6">
        <w:rPr>
          <w:rFonts w:ascii="Courier New" w:hAnsi="Courier New" w:cs="Courier New"/>
          <w:color w:val="000000" w:themeColor="text1"/>
          <w:sz w:val="20"/>
          <w:szCs w:val="20"/>
          <w:lang w:val="en-CA"/>
        </w:rPr>
        <w:t>11).address';</w:t>
      </w:r>
    </w:p>
    <w:p w14:paraId="4C798239"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put'XL.Sheets.Add.name = "PivotTable"';</w:t>
      </w:r>
    </w:p>
    <w:p w14:paraId="6C85AB6E"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script=</w:t>
      </w:r>
      <w:proofErr w:type="gramStart"/>
      <w:r w:rsidRPr="00992CA6">
        <w:rPr>
          <w:rFonts w:ascii="Courier New" w:hAnsi="Courier New" w:cs="Courier New"/>
          <w:i/>
          <w:iCs/>
          <w:color w:val="000000" w:themeColor="text1"/>
          <w:sz w:val="20"/>
          <w:szCs w:val="20"/>
          <w:lang w:val="en-CA"/>
        </w:rPr>
        <w:t>catt</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'xldata="',"&amp;sheet.",'"');</w:t>
      </w:r>
    </w:p>
    <w:p w14:paraId="5F0E9C49"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script;</w:t>
      </w:r>
    </w:p>
    <w:p w14:paraId="4E8E8A24"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t>
      </w:r>
      <w:proofErr w:type="gramStart"/>
      <w:r w:rsidRPr="00992CA6">
        <w:rPr>
          <w:rFonts w:ascii="Courier New" w:hAnsi="Courier New" w:cs="Courier New"/>
          <w:color w:val="000000" w:themeColor="text1"/>
          <w:sz w:val="20"/>
          <w:szCs w:val="20"/>
          <w:lang w:val="en-CA"/>
        </w:rPr>
        <w:t>'XL.Sheets(</w:t>
      </w:r>
      <w:proofErr w:type="gramEnd"/>
      <w:r w:rsidRPr="00992CA6">
        <w:rPr>
          <w:rFonts w:ascii="Courier New" w:hAnsi="Courier New" w:cs="Courier New"/>
          <w:color w:val="000000" w:themeColor="text1"/>
          <w:sz w:val="20"/>
          <w:szCs w:val="20"/>
          <w:lang w:val="en-CA"/>
        </w:rPr>
        <w:t>xldata).select';</w:t>
      </w:r>
    </w:p>
    <w:p w14:paraId="4D5656F4"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'XL.ActiveSheet.PivotTableWizard SourceType=xlDatabase,</w:t>
      </w:r>
    </w:p>
    <w:p w14:paraId="04529A3F"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w:t>
      </w:r>
      <w:proofErr w:type="gramStart"/>
      <w:r w:rsidRPr="00992CA6">
        <w:rPr>
          <w:rFonts w:ascii="Courier New" w:hAnsi="Courier New" w:cs="Courier New"/>
          <w:color w:val="000000" w:themeColor="text1"/>
          <w:sz w:val="20"/>
          <w:szCs w:val="20"/>
          <w:lang w:val="en-CA"/>
        </w:rPr>
        <w:t>XL.Range(</w:t>
      </w:r>
      <w:proofErr w:type="gramEnd"/>
      <w:r w:rsidRPr="00992CA6">
        <w:rPr>
          <w:rFonts w:ascii="Courier New" w:hAnsi="Courier New" w:cs="Courier New"/>
          <w:color w:val="000000" w:themeColor="text1"/>
          <w:sz w:val="20"/>
          <w:szCs w:val="20"/>
          <w:lang w:val="en-CA"/>
        </w:rPr>
        <w:t>"A1" &amp; ":" &amp; xllastcell),"Pivottable!R1C1",xldata';</w:t>
      </w:r>
    </w:p>
    <w:p w14:paraId="6FF420ED"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%do i=1 %to </w:t>
      </w:r>
      <w:r w:rsidRPr="00992CA6">
        <w:rPr>
          <w:rFonts w:ascii="Courier New" w:hAnsi="Courier New" w:cs="Courier New"/>
          <w:i/>
          <w:iCs/>
          <w:color w:val="000000" w:themeColor="text1"/>
          <w:sz w:val="20"/>
          <w:szCs w:val="20"/>
          <w:lang w:val="en-CA"/>
        </w:rPr>
        <w:t>%</w:t>
      </w:r>
      <w:proofErr w:type="gramStart"/>
      <w:r w:rsidRPr="00992CA6">
        <w:rPr>
          <w:rFonts w:ascii="Courier New" w:hAnsi="Courier New" w:cs="Courier New"/>
          <w:i/>
          <w:iCs/>
          <w:color w:val="000000" w:themeColor="text1"/>
          <w:sz w:val="20"/>
          <w:szCs w:val="20"/>
          <w:lang w:val="en-CA"/>
        </w:rPr>
        <w:t>sysfunc</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countw(&amp;pivot.));</w:t>
      </w:r>
    </w:p>
    <w:p w14:paraId="03A00D3A"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%if &amp;i lt %</w:t>
      </w:r>
      <w:proofErr w:type="gramStart"/>
      <w:r w:rsidRPr="00992CA6">
        <w:rPr>
          <w:rFonts w:ascii="Courier New" w:hAnsi="Courier New" w:cs="Courier New"/>
          <w:color w:val="000000" w:themeColor="text1"/>
          <w:sz w:val="20"/>
          <w:szCs w:val="20"/>
          <w:lang w:val="en-CA"/>
        </w:rPr>
        <w:t>sysfunc(</w:t>
      </w:r>
      <w:proofErr w:type="gramEnd"/>
      <w:r w:rsidRPr="00992CA6">
        <w:rPr>
          <w:rFonts w:ascii="Courier New" w:hAnsi="Courier New" w:cs="Courier New"/>
          <w:i/>
          <w:iCs/>
          <w:color w:val="000000" w:themeColor="text1"/>
          <w:sz w:val="20"/>
          <w:szCs w:val="20"/>
          <w:lang w:val="en-CA"/>
        </w:rPr>
        <w:t>countw</w:t>
      </w:r>
      <w:r w:rsidRPr="00992CA6">
        <w:rPr>
          <w:rFonts w:ascii="Courier New" w:hAnsi="Courier New" w:cs="Courier New"/>
          <w:color w:val="000000" w:themeColor="text1"/>
          <w:sz w:val="20"/>
          <w:szCs w:val="20"/>
          <w:lang w:val="en-CA"/>
        </w:rPr>
        <w:t>(&amp;pivot.)) %then %</w:t>
      </w:r>
      <w:proofErr w:type="gramStart"/>
      <w:r w:rsidRPr="00992CA6">
        <w:rPr>
          <w:rFonts w:ascii="Courier New" w:hAnsi="Courier New" w:cs="Courier New"/>
          <w:color w:val="000000" w:themeColor="text1"/>
          <w:sz w:val="20"/>
          <w:szCs w:val="20"/>
          <w:lang w:val="en-CA"/>
        </w:rPr>
        <w:t>do</w:t>
      </w:r>
      <w:proofErr w:type="gramEnd"/>
      <w:r w:rsidRPr="00992CA6">
        <w:rPr>
          <w:rFonts w:ascii="Courier New" w:hAnsi="Courier New" w:cs="Courier New"/>
          <w:color w:val="000000" w:themeColor="text1"/>
          <w:sz w:val="20"/>
          <w:szCs w:val="20"/>
          <w:lang w:val="en-CA"/>
        </w:rPr>
        <w:t>;</w:t>
      </w:r>
    </w:p>
    <w:p w14:paraId="2E28178E"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script=</w:t>
      </w:r>
      <w:proofErr w:type="gramStart"/>
      <w:r w:rsidRPr="00992CA6">
        <w:rPr>
          <w:rFonts w:ascii="Courier New" w:hAnsi="Courier New" w:cs="Courier New"/>
          <w:i/>
          <w:iCs/>
          <w:color w:val="000000" w:themeColor="text1"/>
          <w:sz w:val="20"/>
          <w:szCs w:val="20"/>
          <w:lang w:val="en-CA"/>
        </w:rPr>
        <w:t>catt</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'XL.ActiveSheet.PivotTables(xldata).PivotFields("',</w:t>
      </w:r>
    </w:p>
    <w:p w14:paraId="531C5FE0"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w:t>
      </w:r>
      <w:r w:rsidRPr="00992CA6">
        <w:rPr>
          <w:rFonts w:ascii="Courier New" w:hAnsi="Courier New" w:cs="Courier New"/>
          <w:i/>
          <w:iCs/>
          <w:color w:val="000000" w:themeColor="text1"/>
          <w:sz w:val="20"/>
          <w:szCs w:val="20"/>
          <w:lang w:val="en-CA"/>
        </w:rPr>
        <w:t>%</w:t>
      </w:r>
      <w:proofErr w:type="gramStart"/>
      <w:r w:rsidRPr="00992CA6">
        <w:rPr>
          <w:rFonts w:ascii="Courier New" w:hAnsi="Courier New" w:cs="Courier New"/>
          <w:i/>
          <w:iCs/>
          <w:color w:val="000000" w:themeColor="text1"/>
          <w:sz w:val="20"/>
          <w:szCs w:val="20"/>
          <w:lang w:val="en-CA"/>
        </w:rPr>
        <w:t>scan</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&amp;pivot.,&amp;i.)",'").Orientation = 1');</w:t>
      </w:r>
    </w:p>
    <w:p w14:paraId="0297048C"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%end;</w:t>
      </w:r>
    </w:p>
    <w:p w14:paraId="76961F1C"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%else %do;</w:t>
      </w:r>
    </w:p>
    <w:p w14:paraId="78347479"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script=</w:t>
      </w:r>
      <w:proofErr w:type="gramStart"/>
      <w:r w:rsidRPr="00992CA6">
        <w:rPr>
          <w:rFonts w:ascii="Courier New" w:hAnsi="Courier New" w:cs="Courier New"/>
          <w:i/>
          <w:iCs/>
          <w:color w:val="000000" w:themeColor="text1"/>
          <w:sz w:val="20"/>
          <w:szCs w:val="20"/>
          <w:lang w:val="en-CA"/>
        </w:rPr>
        <w:t>catt</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'XL.ActiveSheet.PivotTables(xldata).PivotFields("',</w:t>
      </w:r>
    </w:p>
    <w:p w14:paraId="0F654E1B"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w:t>
      </w:r>
      <w:r w:rsidRPr="00992CA6">
        <w:rPr>
          <w:rFonts w:ascii="Courier New" w:hAnsi="Courier New" w:cs="Courier New"/>
          <w:i/>
          <w:iCs/>
          <w:color w:val="000000" w:themeColor="text1"/>
          <w:sz w:val="20"/>
          <w:szCs w:val="20"/>
          <w:lang w:val="en-CA"/>
        </w:rPr>
        <w:t>%</w:t>
      </w:r>
      <w:proofErr w:type="gramStart"/>
      <w:r w:rsidRPr="00992CA6">
        <w:rPr>
          <w:rFonts w:ascii="Courier New" w:hAnsi="Courier New" w:cs="Courier New"/>
          <w:i/>
          <w:iCs/>
          <w:color w:val="000000" w:themeColor="text1"/>
          <w:sz w:val="20"/>
          <w:szCs w:val="20"/>
          <w:lang w:val="en-CA"/>
        </w:rPr>
        <w:t>scan</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&amp;pivot.,&amp;i.)",'").Orientation = 4');</w:t>
      </w:r>
    </w:p>
    <w:p w14:paraId="3C7216EF"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%end;</w:t>
      </w:r>
    </w:p>
    <w:p w14:paraId="7FE6A058"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script;</w:t>
      </w:r>
    </w:p>
    <w:p w14:paraId="4DA241C9"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%end;</w:t>
      </w:r>
    </w:p>
    <w:p w14:paraId="64C2928F"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'XL.ActiveWorkbook.ShowPivotTableFieldList = False';</w:t>
      </w:r>
    </w:p>
    <w:p w14:paraId="177D7049"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'XL.DisplayAlerts = False';</w:t>
      </w:r>
    </w:p>
    <w:p w14:paraId="42496F6B"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script=</w:t>
      </w:r>
      <w:proofErr w:type="gramStart"/>
      <w:r w:rsidRPr="00992CA6">
        <w:rPr>
          <w:rFonts w:ascii="Courier New" w:hAnsi="Courier New" w:cs="Courier New"/>
          <w:i/>
          <w:iCs/>
          <w:color w:val="000000" w:themeColor="text1"/>
          <w:sz w:val="20"/>
          <w:szCs w:val="20"/>
          <w:lang w:val="en-CA"/>
        </w:rPr>
        <w:t>catt</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'XL.ActiveWorkbook.SaveAs("',"&amp;outfile.",'")');</w:t>
      </w:r>
    </w:p>
    <w:p w14:paraId="16443FFA"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script;</w:t>
      </w:r>
    </w:p>
    <w:p w14:paraId="53572712"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'XL.Workbooks.Close';</w:t>
      </w:r>
    </w:p>
    <w:p w14:paraId="5182C1CB"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'XL.DisplayAlerts = True';</w:t>
      </w:r>
    </w:p>
    <w:p w14:paraId="205163F0"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'XL.Quit';</w:t>
      </w:r>
    </w:p>
    <w:p w14:paraId="6D73A3D5"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%end;</w:t>
      </w:r>
    </w:p>
    <w:p w14:paraId="086124AF"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%goto lastline;</w:t>
      </w:r>
    </w:p>
    <w:p w14:paraId="11C8FC42" w14:textId="77777777" w:rsidR="008867EF" w:rsidRPr="00487B1A" w:rsidRDefault="008867EF" w:rsidP="008867EF">
      <w:pPr>
        <w:jc w:val="both"/>
        <w:rPr>
          <w:rFonts w:ascii="Courier New" w:hAnsi="Courier New" w:cs="Courier New"/>
          <w:sz w:val="20"/>
          <w:szCs w:val="20"/>
        </w:rPr>
      </w:pPr>
      <w:r w:rsidRPr="00487B1A">
        <w:rPr>
          <w:rFonts w:ascii="Courier New" w:hAnsi="Courier New" w:cs="Courier New"/>
          <w:sz w:val="20"/>
          <w:szCs w:val="20"/>
        </w:rPr>
        <w:t xml:space="preserve">        </w:t>
      </w:r>
    </w:p>
    <w:p w14:paraId="668229AB" w14:textId="77777777" w:rsidR="008867EF" w:rsidRDefault="008867EF" w:rsidP="008867EF">
      <w:pPr>
        <w:jc w:val="both"/>
        <w:rPr>
          <w:rFonts w:ascii="Arial" w:hAnsi="Arial" w:cs="Arial"/>
          <w:sz w:val="18"/>
          <w:szCs w:val="18"/>
        </w:rPr>
      </w:pPr>
    </w:p>
    <w:p w14:paraId="2A858014" w14:textId="77777777" w:rsidR="008867EF" w:rsidRPr="00114B94" w:rsidRDefault="008867EF" w:rsidP="00487A40">
      <w:pPr>
        <w:pStyle w:val="PaperBody"/>
      </w:pPr>
      <w:r w:rsidRPr="00114B94">
        <w:t xml:space="preserve">The </w:t>
      </w:r>
      <w:r>
        <w:t>next</w:t>
      </w:r>
      <w:r w:rsidRPr="00114B94">
        <w:t xml:space="preserve"> section of the macro’s code </w:t>
      </w:r>
      <w:r>
        <w:t>contains the code that is linked to with %goto statements:</w:t>
      </w:r>
    </w:p>
    <w:p w14:paraId="5E8F5BE0" w14:textId="77777777" w:rsidR="008867EF" w:rsidRPr="00721E70" w:rsidRDefault="008867EF" w:rsidP="008867EF">
      <w:pPr>
        <w:ind w:left="720"/>
        <w:jc w:val="both"/>
        <w:rPr>
          <w:rFonts w:ascii="Courier New" w:hAnsi="Courier New" w:cs="Courier New"/>
          <w:sz w:val="20"/>
          <w:szCs w:val="20"/>
        </w:rPr>
      </w:pPr>
    </w:p>
    <w:p w14:paraId="3CC48DB2"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w:t>
      </w:r>
      <w:r w:rsidRPr="00992CA6">
        <w:rPr>
          <w:rFonts w:ascii="Courier New" w:hAnsi="Courier New" w:cs="Courier New"/>
          <w:i/>
          <w:iCs/>
          <w:color w:val="000000" w:themeColor="text1"/>
          <w:sz w:val="20"/>
          <w:szCs w:val="20"/>
          <w:lang w:val="en-CA"/>
        </w:rPr>
        <w:t>%use_npad</w:t>
      </w:r>
      <w:r w:rsidRPr="00992CA6">
        <w:rPr>
          <w:rFonts w:ascii="Courier New" w:hAnsi="Courier New" w:cs="Courier New"/>
          <w:color w:val="000000" w:themeColor="text1"/>
          <w:sz w:val="20"/>
          <w:szCs w:val="20"/>
          <w:lang w:val="en-CA"/>
        </w:rPr>
        <w:t>:</w:t>
      </w:r>
    </w:p>
    <w:p w14:paraId="5B7CC007"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'Dim objShell';</w:t>
      </w:r>
    </w:p>
    <w:p w14:paraId="5BDFA8A1"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'Set objShell = </w:t>
      </w:r>
      <w:proofErr w:type="gramStart"/>
      <w:r w:rsidRPr="00992CA6">
        <w:rPr>
          <w:rFonts w:ascii="Courier New" w:hAnsi="Courier New" w:cs="Courier New"/>
          <w:color w:val="000000" w:themeColor="text1"/>
          <w:sz w:val="20"/>
          <w:szCs w:val="20"/>
          <w:lang w:val="en-CA"/>
        </w:rPr>
        <w:t>CreateObject(</w:t>
      </w:r>
      <w:proofErr w:type="gramEnd"/>
      <w:r w:rsidRPr="00992CA6">
        <w:rPr>
          <w:rFonts w:ascii="Courier New" w:hAnsi="Courier New" w:cs="Courier New"/>
          <w:color w:val="000000" w:themeColor="text1"/>
          <w:sz w:val="20"/>
          <w:szCs w:val="20"/>
          <w:lang w:val="en-CA"/>
        </w:rPr>
        <w:t>"WScript.Shell")';</w:t>
      </w:r>
    </w:p>
    <w:p w14:paraId="2E550B65"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script=</w:t>
      </w:r>
      <w:proofErr w:type="gramStart"/>
      <w:r w:rsidRPr="00992CA6">
        <w:rPr>
          <w:rFonts w:ascii="Courier New" w:hAnsi="Courier New" w:cs="Courier New"/>
          <w:i/>
          <w:iCs/>
          <w:color w:val="000000" w:themeColor="text1"/>
          <w:sz w:val="20"/>
          <w:szCs w:val="20"/>
          <w:lang w:val="en-CA"/>
        </w:rPr>
        <w:t>catt</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'objShell.Run "notepad.exe',</w:t>
      </w:r>
    </w:p>
    <w:p w14:paraId="0FA2F28B"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 &amp;server_path.\clip.txt",'"');</w:t>
      </w:r>
    </w:p>
    <w:p w14:paraId="793F7198"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script;</w:t>
      </w:r>
    </w:p>
    <w:p w14:paraId="11F5CFC7"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'Do Until Success = True';</w:t>
      </w:r>
    </w:p>
    <w:p w14:paraId="1E30CD00"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'Success = </w:t>
      </w:r>
      <w:proofErr w:type="gramStart"/>
      <w:r w:rsidRPr="00992CA6">
        <w:rPr>
          <w:rFonts w:ascii="Courier New" w:hAnsi="Courier New" w:cs="Courier New"/>
          <w:color w:val="000000" w:themeColor="text1"/>
          <w:sz w:val="20"/>
          <w:szCs w:val="20"/>
          <w:lang w:val="en-CA"/>
        </w:rPr>
        <w:t>objShell.AppActivate(</w:t>
      </w:r>
      <w:proofErr w:type="gramEnd"/>
      <w:r w:rsidRPr="00992CA6">
        <w:rPr>
          <w:rFonts w:ascii="Courier New" w:hAnsi="Courier New" w:cs="Courier New"/>
          <w:color w:val="000000" w:themeColor="text1"/>
          <w:sz w:val="20"/>
          <w:szCs w:val="20"/>
          <w:lang w:val="en-CA"/>
        </w:rPr>
        <w:t>"Notepad")';</w:t>
      </w:r>
    </w:p>
    <w:p w14:paraId="51354C52"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'Wscript.Sleep 1000';</w:t>
      </w:r>
    </w:p>
    <w:p w14:paraId="04BDBF08"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'Loop';</w:t>
      </w:r>
    </w:p>
    <w:p w14:paraId="7E565631"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t>
      </w:r>
      <w:r w:rsidRPr="00992CA6">
        <w:rPr>
          <w:rFonts w:ascii="Courier New" w:hAnsi="Courier New" w:cs="Courier New"/>
          <w:i/>
          <w:iCs/>
          <w:color w:val="000000" w:themeColor="text1"/>
          <w:sz w:val="20"/>
          <w:szCs w:val="20"/>
          <w:lang w:val="en-CA"/>
        </w:rPr>
        <w:t>%</w:t>
      </w:r>
      <w:proofErr w:type="gramStart"/>
      <w:r w:rsidRPr="00992CA6">
        <w:rPr>
          <w:rFonts w:ascii="Courier New" w:hAnsi="Courier New" w:cs="Courier New"/>
          <w:i/>
          <w:iCs/>
          <w:color w:val="000000" w:themeColor="text1"/>
          <w:sz w:val="20"/>
          <w:szCs w:val="20"/>
          <w:lang w:val="en-CA"/>
        </w:rPr>
        <w:t>str</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'objShell.SendKeys "%E"');</w:t>
      </w:r>
    </w:p>
    <w:p w14:paraId="51359028"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'Do Until Success = True';</w:t>
      </w:r>
    </w:p>
    <w:p w14:paraId="0EE84033"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'Success = </w:t>
      </w:r>
      <w:proofErr w:type="gramStart"/>
      <w:r w:rsidRPr="00992CA6">
        <w:rPr>
          <w:rFonts w:ascii="Courier New" w:hAnsi="Courier New" w:cs="Courier New"/>
          <w:color w:val="000000" w:themeColor="text1"/>
          <w:sz w:val="20"/>
          <w:szCs w:val="20"/>
          <w:lang w:val="en-CA"/>
        </w:rPr>
        <w:t>objShell.AppActivate(</w:t>
      </w:r>
      <w:proofErr w:type="gramEnd"/>
      <w:r w:rsidRPr="00992CA6">
        <w:rPr>
          <w:rFonts w:ascii="Courier New" w:hAnsi="Courier New" w:cs="Courier New"/>
          <w:color w:val="000000" w:themeColor="text1"/>
          <w:sz w:val="20"/>
          <w:szCs w:val="20"/>
          <w:lang w:val="en-CA"/>
        </w:rPr>
        <w:t>"Notepad")';</w:t>
      </w:r>
    </w:p>
    <w:p w14:paraId="7EF3AD0E"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'Wscript.Sleep 1000';</w:t>
      </w:r>
    </w:p>
    <w:p w14:paraId="6542EBB1"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'Loop';</w:t>
      </w:r>
    </w:p>
    <w:p w14:paraId="5358DE02"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'objShell.SendKeys "A"';</w:t>
      </w:r>
    </w:p>
    <w:p w14:paraId="1349E479"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'Do Until Success = True';</w:t>
      </w:r>
    </w:p>
    <w:p w14:paraId="14CE9F18"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'Success = </w:t>
      </w:r>
      <w:proofErr w:type="gramStart"/>
      <w:r w:rsidRPr="00992CA6">
        <w:rPr>
          <w:rFonts w:ascii="Courier New" w:hAnsi="Courier New" w:cs="Courier New"/>
          <w:color w:val="000000" w:themeColor="text1"/>
          <w:sz w:val="20"/>
          <w:szCs w:val="20"/>
          <w:lang w:val="en-CA"/>
        </w:rPr>
        <w:t>objShell.AppActivate(</w:t>
      </w:r>
      <w:proofErr w:type="gramEnd"/>
      <w:r w:rsidRPr="00992CA6">
        <w:rPr>
          <w:rFonts w:ascii="Courier New" w:hAnsi="Courier New" w:cs="Courier New"/>
          <w:color w:val="000000" w:themeColor="text1"/>
          <w:sz w:val="20"/>
          <w:szCs w:val="20"/>
          <w:lang w:val="en-CA"/>
        </w:rPr>
        <w:t>"Notepad")';</w:t>
      </w:r>
    </w:p>
    <w:p w14:paraId="55BA2AD8"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'Wscript.Sleep 1000';</w:t>
      </w:r>
    </w:p>
    <w:p w14:paraId="620A731D"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lastRenderedPageBreak/>
        <w:t xml:space="preserve">          put 'Loop';</w:t>
      </w:r>
    </w:p>
    <w:p w14:paraId="45EF06C9"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t>
      </w:r>
      <w:r w:rsidRPr="00992CA6">
        <w:rPr>
          <w:rFonts w:ascii="Courier New" w:hAnsi="Courier New" w:cs="Courier New"/>
          <w:i/>
          <w:iCs/>
          <w:color w:val="000000" w:themeColor="text1"/>
          <w:sz w:val="20"/>
          <w:szCs w:val="20"/>
          <w:lang w:val="en-CA"/>
        </w:rPr>
        <w:t>%</w:t>
      </w:r>
      <w:proofErr w:type="gramStart"/>
      <w:r w:rsidRPr="00992CA6">
        <w:rPr>
          <w:rFonts w:ascii="Courier New" w:hAnsi="Courier New" w:cs="Courier New"/>
          <w:i/>
          <w:iCs/>
          <w:color w:val="000000" w:themeColor="text1"/>
          <w:sz w:val="20"/>
          <w:szCs w:val="20"/>
          <w:lang w:val="en-CA"/>
        </w:rPr>
        <w:t>str</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'objShell.SendKeys "%E"');</w:t>
      </w:r>
    </w:p>
    <w:p w14:paraId="7DE43265"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'Do Until Success = True';</w:t>
      </w:r>
    </w:p>
    <w:p w14:paraId="366E43AE"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'Success = </w:t>
      </w:r>
      <w:proofErr w:type="gramStart"/>
      <w:r w:rsidRPr="00992CA6">
        <w:rPr>
          <w:rFonts w:ascii="Courier New" w:hAnsi="Courier New" w:cs="Courier New"/>
          <w:color w:val="000000" w:themeColor="text1"/>
          <w:sz w:val="20"/>
          <w:szCs w:val="20"/>
          <w:lang w:val="en-CA"/>
        </w:rPr>
        <w:t>objShell.AppActivate(</w:t>
      </w:r>
      <w:proofErr w:type="gramEnd"/>
      <w:r w:rsidRPr="00992CA6">
        <w:rPr>
          <w:rFonts w:ascii="Courier New" w:hAnsi="Courier New" w:cs="Courier New"/>
          <w:color w:val="000000" w:themeColor="text1"/>
          <w:sz w:val="20"/>
          <w:szCs w:val="20"/>
          <w:lang w:val="en-CA"/>
        </w:rPr>
        <w:t>"Notepad")';</w:t>
      </w:r>
    </w:p>
    <w:p w14:paraId="3F272EC5"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'Wscript.Sleep 1000';</w:t>
      </w:r>
    </w:p>
    <w:p w14:paraId="5D3A1D1F"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'Loop';</w:t>
      </w:r>
    </w:p>
    <w:p w14:paraId="197C1B23"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'objShell.SendKeys "C"';</w:t>
      </w:r>
    </w:p>
    <w:p w14:paraId="4929BE45"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'Do Until Success = True';</w:t>
      </w:r>
    </w:p>
    <w:p w14:paraId="61752B84"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'Success = </w:t>
      </w:r>
      <w:proofErr w:type="gramStart"/>
      <w:r w:rsidRPr="00992CA6">
        <w:rPr>
          <w:rFonts w:ascii="Courier New" w:hAnsi="Courier New" w:cs="Courier New"/>
          <w:color w:val="000000" w:themeColor="text1"/>
          <w:sz w:val="20"/>
          <w:szCs w:val="20"/>
          <w:lang w:val="en-CA"/>
        </w:rPr>
        <w:t>objShell.AppActivate(</w:t>
      </w:r>
      <w:proofErr w:type="gramEnd"/>
      <w:r w:rsidRPr="00992CA6">
        <w:rPr>
          <w:rFonts w:ascii="Courier New" w:hAnsi="Courier New" w:cs="Courier New"/>
          <w:color w:val="000000" w:themeColor="text1"/>
          <w:sz w:val="20"/>
          <w:szCs w:val="20"/>
          <w:lang w:val="en-CA"/>
        </w:rPr>
        <w:t>"Notepad")';</w:t>
      </w:r>
    </w:p>
    <w:p w14:paraId="6713479C"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'Wscript.Sleep 1000';</w:t>
      </w:r>
    </w:p>
    <w:p w14:paraId="69AF11A6"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'Loop';</w:t>
      </w:r>
    </w:p>
    <w:p w14:paraId="7C44EF4F"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t>
      </w:r>
      <w:r w:rsidRPr="00992CA6">
        <w:rPr>
          <w:rFonts w:ascii="Courier New" w:hAnsi="Courier New" w:cs="Courier New"/>
          <w:i/>
          <w:iCs/>
          <w:color w:val="000000" w:themeColor="text1"/>
          <w:sz w:val="20"/>
          <w:szCs w:val="20"/>
          <w:lang w:val="en-CA"/>
        </w:rPr>
        <w:t>%</w:t>
      </w:r>
      <w:proofErr w:type="gramStart"/>
      <w:r w:rsidRPr="00992CA6">
        <w:rPr>
          <w:rFonts w:ascii="Courier New" w:hAnsi="Courier New" w:cs="Courier New"/>
          <w:i/>
          <w:iCs/>
          <w:color w:val="000000" w:themeColor="text1"/>
          <w:sz w:val="20"/>
          <w:szCs w:val="20"/>
          <w:lang w:val="en-CA"/>
        </w:rPr>
        <w:t>str</w:t>
      </w:r>
      <w:r w:rsidRPr="00992CA6">
        <w:rPr>
          <w:rFonts w:ascii="Courier New" w:hAnsi="Courier New" w:cs="Courier New"/>
          <w:color w:val="000000" w:themeColor="text1"/>
          <w:sz w:val="20"/>
          <w:szCs w:val="20"/>
          <w:lang w:val="en-CA"/>
        </w:rPr>
        <w:t>(</w:t>
      </w:r>
      <w:proofErr w:type="gramEnd"/>
      <w:r w:rsidRPr="00992CA6">
        <w:rPr>
          <w:rFonts w:ascii="Courier New" w:hAnsi="Courier New" w:cs="Courier New"/>
          <w:color w:val="000000" w:themeColor="text1"/>
          <w:sz w:val="20"/>
          <w:szCs w:val="20"/>
          <w:lang w:val="en-CA"/>
        </w:rPr>
        <w:t>'objShell.SendKeys "%F"');</w:t>
      </w:r>
    </w:p>
    <w:p w14:paraId="7B9D9A03"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'Do Until Success = True';</w:t>
      </w:r>
    </w:p>
    <w:p w14:paraId="682A7014"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'Success = </w:t>
      </w:r>
      <w:proofErr w:type="gramStart"/>
      <w:r w:rsidRPr="00992CA6">
        <w:rPr>
          <w:rFonts w:ascii="Courier New" w:hAnsi="Courier New" w:cs="Courier New"/>
          <w:color w:val="000000" w:themeColor="text1"/>
          <w:sz w:val="20"/>
          <w:szCs w:val="20"/>
          <w:lang w:val="en-CA"/>
        </w:rPr>
        <w:t>objShell.AppActivate(</w:t>
      </w:r>
      <w:proofErr w:type="gramEnd"/>
      <w:r w:rsidRPr="00992CA6">
        <w:rPr>
          <w:rFonts w:ascii="Courier New" w:hAnsi="Courier New" w:cs="Courier New"/>
          <w:color w:val="000000" w:themeColor="text1"/>
          <w:sz w:val="20"/>
          <w:szCs w:val="20"/>
          <w:lang w:val="en-CA"/>
        </w:rPr>
        <w:t>"Notepad")';</w:t>
      </w:r>
    </w:p>
    <w:p w14:paraId="3F1AAD5F"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'Wscript.Sleep 1000';</w:t>
      </w:r>
    </w:p>
    <w:p w14:paraId="7D79E3E2"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'Loop';</w:t>
      </w:r>
    </w:p>
    <w:p w14:paraId="48285527"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'objShell.SendKeys "X"';</w:t>
      </w:r>
    </w:p>
    <w:p w14:paraId="4E57A357"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'Do Until Success = True';</w:t>
      </w:r>
    </w:p>
    <w:p w14:paraId="13222935"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'Success = </w:t>
      </w:r>
      <w:proofErr w:type="gramStart"/>
      <w:r w:rsidRPr="00992CA6">
        <w:rPr>
          <w:rFonts w:ascii="Courier New" w:hAnsi="Courier New" w:cs="Courier New"/>
          <w:color w:val="000000" w:themeColor="text1"/>
          <w:sz w:val="20"/>
          <w:szCs w:val="20"/>
          <w:lang w:val="en-CA"/>
        </w:rPr>
        <w:t>objShell.AppActivate(</w:t>
      </w:r>
      <w:proofErr w:type="gramEnd"/>
      <w:r w:rsidRPr="00992CA6">
        <w:rPr>
          <w:rFonts w:ascii="Courier New" w:hAnsi="Courier New" w:cs="Courier New"/>
          <w:color w:val="000000" w:themeColor="text1"/>
          <w:sz w:val="20"/>
          <w:szCs w:val="20"/>
          <w:lang w:val="en-CA"/>
        </w:rPr>
        <w:t>"Notepad")';</w:t>
      </w:r>
    </w:p>
    <w:p w14:paraId="20939F9C"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'Wscript.Sleep 1000';</w:t>
      </w:r>
    </w:p>
    <w:p w14:paraId="5A5EF6D7"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'Loop';</w:t>
      </w:r>
    </w:p>
    <w:p w14:paraId="083087C7"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'objShell.SendKeys "{TAB}"';</w:t>
      </w:r>
    </w:p>
    <w:p w14:paraId="48D57F76"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'WScript.Sleep 500';</w:t>
      </w:r>
    </w:p>
    <w:p w14:paraId="4187A51D"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'objShell.SendKeys "{ENTER}"';</w:t>
      </w:r>
    </w:p>
    <w:p w14:paraId="0BD61BCF"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put 'Wscript.Sleep 1000';</w:t>
      </w:r>
    </w:p>
    <w:p w14:paraId="2FF5989C"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%goto &amp;</w:t>
      </w:r>
      <w:proofErr w:type="gramStart"/>
      <w:r w:rsidRPr="00992CA6">
        <w:rPr>
          <w:rFonts w:ascii="Courier New" w:hAnsi="Courier New" w:cs="Courier New"/>
          <w:color w:val="000000" w:themeColor="text1"/>
          <w:sz w:val="20"/>
          <w:szCs w:val="20"/>
          <w:lang w:val="en-CA"/>
        </w:rPr>
        <w:t>Return_to.;</w:t>
      </w:r>
      <w:proofErr w:type="gramEnd"/>
    </w:p>
    <w:p w14:paraId="7BEC6C4A"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w:t>
      </w:r>
    </w:p>
    <w:p w14:paraId="380347FF"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w:t>
      </w:r>
      <w:r w:rsidRPr="00992CA6">
        <w:rPr>
          <w:rFonts w:ascii="Courier New" w:hAnsi="Courier New" w:cs="Courier New"/>
          <w:i/>
          <w:iCs/>
          <w:color w:val="000000" w:themeColor="text1"/>
          <w:sz w:val="20"/>
          <w:szCs w:val="20"/>
          <w:lang w:val="en-CA"/>
        </w:rPr>
        <w:t>%lastline</w:t>
      </w:r>
      <w:r w:rsidRPr="00992CA6">
        <w:rPr>
          <w:rFonts w:ascii="Courier New" w:hAnsi="Courier New" w:cs="Courier New"/>
          <w:color w:val="000000" w:themeColor="text1"/>
          <w:sz w:val="20"/>
          <w:szCs w:val="20"/>
          <w:lang w:val="en-CA"/>
        </w:rPr>
        <w:t>:</w:t>
      </w:r>
    </w:p>
    <w:p w14:paraId="70EDD7E0" w14:textId="77777777" w:rsidR="008867EF" w:rsidRPr="00A05447" w:rsidRDefault="008867EF" w:rsidP="008867EF">
      <w:pPr>
        <w:autoSpaceDE w:val="0"/>
        <w:autoSpaceDN w:val="0"/>
        <w:adjustRightInd w:val="0"/>
        <w:rPr>
          <w:rFonts w:ascii="Courier New" w:hAnsi="Courier New" w:cs="Courier New"/>
          <w:color w:val="000000" w:themeColor="text1"/>
          <w:sz w:val="20"/>
          <w:szCs w:val="20"/>
          <w:lang w:val="en-CA"/>
        </w:rPr>
      </w:pPr>
      <w:r w:rsidRPr="00A05447">
        <w:rPr>
          <w:rFonts w:ascii="Courier New" w:hAnsi="Courier New" w:cs="Courier New"/>
          <w:color w:val="000000" w:themeColor="text1"/>
          <w:sz w:val="20"/>
          <w:szCs w:val="20"/>
          <w:lang w:val="en-CA"/>
        </w:rPr>
        <w:t xml:space="preserve">          %if </w:t>
      </w:r>
      <w:r w:rsidRPr="00A05447">
        <w:rPr>
          <w:rFonts w:ascii="Courier New" w:hAnsi="Courier New" w:cs="Courier New"/>
          <w:i/>
          <w:iCs/>
          <w:color w:val="000000" w:themeColor="text1"/>
          <w:sz w:val="20"/>
          <w:szCs w:val="20"/>
          <w:lang w:val="en-CA"/>
        </w:rPr>
        <w:t>%</w:t>
      </w:r>
      <w:proofErr w:type="gramStart"/>
      <w:r w:rsidRPr="00A05447">
        <w:rPr>
          <w:rFonts w:ascii="Courier New" w:hAnsi="Courier New" w:cs="Courier New"/>
          <w:i/>
          <w:iCs/>
          <w:color w:val="000000" w:themeColor="text1"/>
          <w:sz w:val="20"/>
          <w:szCs w:val="20"/>
          <w:lang w:val="en-CA"/>
        </w:rPr>
        <w:t>upcase</w:t>
      </w:r>
      <w:r w:rsidRPr="00A05447">
        <w:rPr>
          <w:rFonts w:ascii="Courier New" w:hAnsi="Courier New" w:cs="Courier New"/>
          <w:color w:val="000000" w:themeColor="text1"/>
          <w:sz w:val="20"/>
          <w:szCs w:val="20"/>
          <w:lang w:val="en-CA"/>
        </w:rPr>
        <w:t>(</w:t>
      </w:r>
      <w:proofErr w:type="gramEnd"/>
      <w:r w:rsidRPr="00A05447">
        <w:rPr>
          <w:rFonts w:ascii="Courier New" w:hAnsi="Courier New" w:cs="Courier New"/>
          <w:color w:val="000000" w:themeColor="text1"/>
          <w:sz w:val="20"/>
          <w:szCs w:val="20"/>
          <w:lang w:val="en-CA"/>
        </w:rPr>
        <w:t>&amp;usenotepad) eq Y %then put 'WScript.Quit';;</w:t>
      </w:r>
    </w:p>
    <w:p w14:paraId="6F7FAF32" w14:textId="77777777" w:rsidR="008867EF" w:rsidRPr="00992CA6" w:rsidRDefault="008867EF" w:rsidP="008867EF">
      <w:pPr>
        <w:autoSpaceDE w:val="0"/>
        <w:autoSpaceDN w:val="0"/>
        <w:adjustRightInd w:val="0"/>
        <w:rPr>
          <w:rFonts w:ascii="Courier New" w:hAnsi="Courier New" w:cs="Courier New"/>
          <w:color w:val="000000" w:themeColor="text1"/>
          <w:sz w:val="20"/>
          <w:szCs w:val="20"/>
          <w:lang w:val="en-CA"/>
        </w:rPr>
      </w:pPr>
      <w:r w:rsidRPr="00992CA6">
        <w:rPr>
          <w:rFonts w:ascii="Courier New" w:hAnsi="Courier New" w:cs="Courier New"/>
          <w:color w:val="000000" w:themeColor="text1"/>
          <w:sz w:val="20"/>
          <w:szCs w:val="20"/>
          <w:lang w:val="en-CA"/>
        </w:rPr>
        <w:t xml:space="preserve">      </w:t>
      </w:r>
      <w:r w:rsidRPr="00992CA6">
        <w:rPr>
          <w:rFonts w:ascii="Courier New" w:hAnsi="Courier New" w:cs="Courier New"/>
          <w:bCs/>
          <w:color w:val="000000" w:themeColor="text1"/>
          <w:sz w:val="20"/>
          <w:szCs w:val="20"/>
          <w:lang w:val="en-CA"/>
        </w:rPr>
        <w:t>run</w:t>
      </w:r>
      <w:r w:rsidRPr="00992CA6">
        <w:rPr>
          <w:rFonts w:ascii="Courier New" w:hAnsi="Courier New" w:cs="Courier New"/>
          <w:color w:val="000000" w:themeColor="text1"/>
          <w:sz w:val="20"/>
          <w:szCs w:val="20"/>
          <w:lang w:val="en-CA"/>
        </w:rPr>
        <w:t>;</w:t>
      </w:r>
    </w:p>
    <w:p w14:paraId="10711710" w14:textId="77777777" w:rsidR="008867EF" w:rsidRPr="00992CA6" w:rsidRDefault="008867EF" w:rsidP="008867EF">
      <w:pPr>
        <w:ind w:left="1170"/>
        <w:jc w:val="both"/>
        <w:rPr>
          <w:rFonts w:ascii="Courier New" w:hAnsi="Courier New" w:cs="Courier New"/>
          <w:color w:val="000000" w:themeColor="text1"/>
          <w:sz w:val="20"/>
          <w:szCs w:val="20"/>
        </w:rPr>
      </w:pPr>
    </w:p>
    <w:p w14:paraId="5D8E8B11" w14:textId="77777777" w:rsidR="008867EF" w:rsidRDefault="008867EF" w:rsidP="008867EF">
      <w:pPr>
        <w:ind w:left="1170"/>
        <w:jc w:val="both"/>
        <w:rPr>
          <w:rFonts w:ascii="Courier New" w:hAnsi="Courier New" w:cs="Courier New"/>
          <w:sz w:val="20"/>
          <w:szCs w:val="20"/>
        </w:rPr>
      </w:pPr>
    </w:p>
    <w:p w14:paraId="4079E53D" w14:textId="77777777" w:rsidR="008867EF" w:rsidRPr="00114B94" w:rsidRDefault="008867EF" w:rsidP="00487A40">
      <w:pPr>
        <w:pStyle w:val="PaperBody"/>
      </w:pPr>
      <w:r w:rsidRPr="00114B94">
        <w:t>The final section of the macro’s code runs the VB script</w:t>
      </w:r>
      <w:r>
        <w:t xml:space="preserve">, then deletes the temporary file </w:t>
      </w:r>
      <w:proofErr w:type="gramStart"/>
      <w:r>
        <w:t>T_E_M_P</w:t>
      </w:r>
      <w:r w:rsidRPr="00114B94">
        <w:t>.:</w:t>
      </w:r>
      <w:proofErr w:type="gramEnd"/>
    </w:p>
    <w:p w14:paraId="1F5C3BBD" w14:textId="77777777" w:rsidR="008867EF" w:rsidRPr="00721E70" w:rsidRDefault="008867EF" w:rsidP="008867EF">
      <w:pPr>
        <w:ind w:left="720"/>
        <w:jc w:val="both"/>
        <w:rPr>
          <w:rFonts w:ascii="Courier New" w:hAnsi="Courier New" w:cs="Courier New"/>
          <w:sz w:val="20"/>
          <w:szCs w:val="20"/>
        </w:rPr>
      </w:pPr>
    </w:p>
    <w:p w14:paraId="306C8EB0" w14:textId="77777777" w:rsidR="008867EF" w:rsidRPr="002A2554" w:rsidRDefault="008867EF" w:rsidP="00487A40">
      <w:pPr>
        <w:autoSpaceDE w:val="0"/>
        <w:autoSpaceDN w:val="0"/>
        <w:adjustRightInd w:val="0"/>
        <w:ind w:left="284"/>
        <w:rPr>
          <w:rFonts w:ascii="Courier New" w:hAnsi="Courier New" w:cs="Courier New"/>
          <w:color w:val="000000" w:themeColor="text1"/>
          <w:sz w:val="20"/>
          <w:szCs w:val="20"/>
          <w:lang w:val="en-CA"/>
        </w:rPr>
      </w:pPr>
      <w:r w:rsidRPr="002A2554">
        <w:rPr>
          <w:rFonts w:ascii="Courier New" w:hAnsi="Courier New" w:cs="Courier New"/>
          <w:color w:val="000000" w:themeColor="text1"/>
          <w:sz w:val="20"/>
          <w:szCs w:val="20"/>
          <w:lang w:val="en-CA"/>
        </w:rPr>
        <w:t xml:space="preserve">      </w:t>
      </w:r>
      <w:r w:rsidRPr="002A2554">
        <w:rPr>
          <w:rFonts w:ascii="Courier New" w:hAnsi="Courier New" w:cs="Courier New"/>
          <w:bCs/>
          <w:color w:val="000000" w:themeColor="text1"/>
          <w:sz w:val="20"/>
          <w:szCs w:val="20"/>
          <w:lang w:val="en-CA"/>
        </w:rPr>
        <w:t>data</w:t>
      </w:r>
      <w:r w:rsidRPr="002A2554">
        <w:rPr>
          <w:rFonts w:ascii="Courier New" w:hAnsi="Courier New" w:cs="Courier New"/>
          <w:color w:val="000000" w:themeColor="text1"/>
          <w:sz w:val="20"/>
          <w:szCs w:val="20"/>
          <w:lang w:val="en-CA"/>
        </w:rPr>
        <w:t xml:space="preserve"> _null_;</w:t>
      </w:r>
    </w:p>
    <w:p w14:paraId="4FAAC549" w14:textId="77777777" w:rsidR="008867EF" w:rsidRPr="002A2554" w:rsidRDefault="008867EF" w:rsidP="00487A40">
      <w:pPr>
        <w:autoSpaceDE w:val="0"/>
        <w:autoSpaceDN w:val="0"/>
        <w:adjustRightInd w:val="0"/>
        <w:ind w:left="284"/>
        <w:rPr>
          <w:rFonts w:ascii="Courier New" w:hAnsi="Courier New" w:cs="Courier New"/>
          <w:color w:val="000000" w:themeColor="text1"/>
          <w:sz w:val="20"/>
          <w:szCs w:val="20"/>
          <w:lang w:val="en-CA"/>
        </w:rPr>
      </w:pPr>
      <w:r w:rsidRPr="002A2554">
        <w:rPr>
          <w:rFonts w:ascii="Courier New" w:hAnsi="Courier New" w:cs="Courier New"/>
          <w:color w:val="000000" w:themeColor="text1"/>
          <w:sz w:val="20"/>
          <w:szCs w:val="20"/>
          <w:lang w:val="en-CA"/>
        </w:rPr>
        <w:t xml:space="preserve">        call </w:t>
      </w:r>
      <w:proofErr w:type="gramStart"/>
      <w:r w:rsidRPr="002A2554">
        <w:rPr>
          <w:rFonts w:ascii="Courier New" w:hAnsi="Courier New" w:cs="Courier New"/>
          <w:i/>
          <w:iCs/>
          <w:color w:val="000000" w:themeColor="text1"/>
          <w:sz w:val="20"/>
          <w:szCs w:val="20"/>
          <w:lang w:val="en-CA"/>
        </w:rPr>
        <w:t>system</w:t>
      </w:r>
      <w:r w:rsidRPr="002A2554">
        <w:rPr>
          <w:rFonts w:ascii="Courier New" w:hAnsi="Courier New" w:cs="Courier New"/>
          <w:color w:val="000000" w:themeColor="text1"/>
          <w:sz w:val="20"/>
          <w:szCs w:val="20"/>
          <w:lang w:val="en-CA"/>
        </w:rPr>
        <w:t>(</w:t>
      </w:r>
      <w:proofErr w:type="gramEnd"/>
      <w:r w:rsidRPr="002A2554">
        <w:rPr>
          <w:rFonts w:ascii="Courier New" w:hAnsi="Courier New" w:cs="Courier New"/>
          <w:color w:val="000000" w:themeColor="text1"/>
          <w:sz w:val="20"/>
          <w:szCs w:val="20"/>
          <w:lang w:val="en-CA"/>
        </w:rPr>
        <w:t>&amp;script.);</w:t>
      </w:r>
    </w:p>
    <w:p w14:paraId="655F6912" w14:textId="77777777" w:rsidR="008867EF" w:rsidRPr="002A2554" w:rsidRDefault="008867EF" w:rsidP="00487A40">
      <w:pPr>
        <w:autoSpaceDE w:val="0"/>
        <w:autoSpaceDN w:val="0"/>
        <w:adjustRightInd w:val="0"/>
        <w:ind w:left="284"/>
        <w:rPr>
          <w:rFonts w:ascii="Courier New" w:hAnsi="Courier New" w:cs="Courier New"/>
          <w:color w:val="000000" w:themeColor="text1"/>
          <w:sz w:val="20"/>
          <w:szCs w:val="20"/>
          <w:lang w:val="en-CA"/>
        </w:rPr>
      </w:pPr>
      <w:r w:rsidRPr="002A2554">
        <w:rPr>
          <w:rFonts w:ascii="Courier New" w:hAnsi="Courier New" w:cs="Courier New"/>
          <w:color w:val="000000" w:themeColor="text1"/>
          <w:sz w:val="20"/>
          <w:szCs w:val="20"/>
          <w:lang w:val="en-CA"/>
        </w:rPr>
        <w:t xml:space="preserve">      </w:t>
      </w:r>
      <w:r w:rsidRPr="002A2554">
        <w:rPr>
          <w:rFonts w:ascii="Courier New" w:hAnsi="Courier New" w:cs="Courier New"/>
          <w:bCs/>
          <w:color w:val="000000" w:themeColor="text1"/>
          <w:sz w:val="20"/>
          <w:szCs w:val="20"/>
          <w:lang w:val="en-CA"/>
        </w:rPr>
        <w:t>run</w:t>
      </w:r>
      <w:r w:rsidRPr="002A2554">
        <w:rPr>
          <w:rFonts w:ascii="Courier New" w:hAnsi="Courier New" w:cs="Courier New"/>
          <w:color w:val="000000" w:themeColor="text1"/>
          <w:sz w:val="20"/>
          <w:szCs w:val="20"/>
          <w:lang w:val="en-CA"/>
        </w:rPr>
        <w:t>;</w:t>
      </w:r>
    </w:p>
    <w:p w14:paraId="184EB26E" w14:textId="77777777" w:rsidR="008867EF" w:rsidRPr="002A2554" w:rsidRDefault="008867EF" w:rsidP="00487A40">
      <w:pPr>
        <w:autoSpaceDE w:val="0"/>
        <w:autoSpaceDN w:val="0"/>
        <w:adjustRightInd w:val="0"/>
        <w:ind w:left="284"/>
        <w:rPr>
          <w:rFonts w:ascii="Courier New" w:hAnsi="Courier New" w:cs="Courier New"/>
          <w:color w:val="000000" w:themeColor="text1"/>
          <w:sz w:val="20"/>
          <w:szCs w:val="20"/>
          <w:lang w:val="en-CA"/>
        </w:rPr>
      </w:pPr>
      <w:r w:rsidRPr="002A2554">
        <w:rPr>
          <w:rFonts w:ascii="Courier New" w:hAnsi="Courier New" w:cs="Courier New"/>
          <w:color w:val="000000" w:themeColor="text1"/>
          <w:sz w:val="20"/>
          <w:szCs w:val="20"/>
          <w:lang w:val="en-CA"/>
        </w:rPr>
        <w:t xml:space="preserve">    %end;</w:t>
      </w:r>
    </w:p>
    <w:p w14:paraId="1E1FE61A" w14:textId="77777777" w:rsidR="008867EF" w:rsidRPr="002A2554" w:rsidRDefault="008867EF" w:rsidP="00487A40">
      <w:pPr>
        <w:autoSpaceDE w:val="0"/>
        <w:autoSpaceDN w:val="0"/>
        <w:adjustRightInd w:val="0"/>
        <w:ind w:left="284"/>
        <w:rPr>
          <w:rFonts w:ascii="Courier New" w:hAnsi="Courier New" w:cs="Courier New"/>
          <w:color w:val="000000" w:themeColor="text1"/>
          <w:sz w:val="20"/>
          <w:szCs w:val="20"/>
          <w:lang w:val="en-CA"/>
        </w:rPr>
      </w:pPr>
      <w:r w:rsidRPr="002A2554">
        <w:rPr>
          <w:rFonts w:ascii="Courier New" w:hAnsi="Courier New" w:cs="Courier New"/>
          <w:color w:val="000000" w:themeColor="text1"/>
          <w:sz w:val="20"/>
          <w:szCs w:val="20"/>
          <w:lang w:val="en-CA"/>
        </w:rPr>
        <w:t xml:space="preserve">  %end;</w:t>
      </w:r>
    </w:p>
    <w:p w14:paraId="48CB3981" w14:textId="77777777" w:rsidR="008867EF" w:rsidRPr="002A2554" w:rsidRDefault="008867EF" w:rsidP="00487A40">
      <w:pPr>
        <w:autoSpaceDE w:val="0"/>
        <w:autoSpaceDN w:val="0"/>
        <w:adjustRightInd w:val="0"/>
        <w:ind w:left="284"/>
        <w:rPr>
          <w:rFonts w:ascii="Courier New" w:hAnsi="Courier New" w:cs="Courier New"/>
          <w:color w:val="000000" w:themeColor="text1"/>
          <w:sz w:val="20"/>
          <w:szCs w:val="20"/>
          <w:lang w:val="en-CA"/>
        </w:rPr>
      </w:pPr>
    </w:p>
    <w:p w14:paraId="3769DD56" w14:textId="77777777" w:rsidR="008867EF" w:rsidRPr="002A2554" w:rsidRDefault="008867EF" w:rsidP="00487A40">
      <w:pPr>
        <w:autoSpaceDE w:val="0"/>
        <w:autoSpaceDN w:val="0"/>
        <w:adjustRightInd w:val="0"/>
        <w:ind w:left="284"/>
        <w:rPr>
          <w:rFonts w:ascii="Courier New" w:hAnsi="Courier New" w:cs="Courier New"/>
          <w:color w:val="000000" w:themeColor="text1"/>
          <w:sz w:val="20"/>
          <w:szCs w:val="20"/>
          <w:lang w:val="en-CA"/>
        </w:rPr>
      </w:pPr>
      <w:r w:rsidRPr="002A2554">
        <w:rPr>
          <w:rFonts w:ascii="Courier New" w:hAnsi="Courier New" w:cs="Courier New"/>
          <w:color w:val="000000" w:themeColor="text1"/>
          <w:sz w:val="20"/>
          <w:szCs w:val="20"/>
          <w:lang w:val="en-CA"/>
        </w:rPr>
        <w:t xml:space="preserve">  /*Delete all temporary files*/</w:t>
      </w:r>
    </w:p>
    <w:p w14:paraId="735CED0D" w14:textId="77777777" w:rsidR="008867EF" w:rsidRPr="002A2554" w:rsidRDefault="008867EF" w:rsidP="00487A40">
      <w:pPr>
        <w:autoSpaceDE w:val="0"/>
        <w:autoSpaceDN w:val="0"/>
        <w:adjustRightInd w:val="0"/>
        <w:ind w:left="284"/>
        <w:rPr>
          <w:rFonts w:ascii="Courier New" w:hAnsi="Courier New" w:cs="Courier New"/>
          <w:color w:val="000000" w:themeColor="text1"/>
          <w:sz w:val="20"/>
          <w:szCs w:val="20"/>
          <w:lang w:val="en-CA"/>
        </w:rPr>
      </w:pPr>
      <w:r w:rsidRPr="002A2554">
        <w:rPr>
          <w:rFonts w:ascii="Courier New" w:hAnsi="Courier New" w:cs="Courier New"/>
          <w:color w:val="000000" w:themeColor="text1"/>
          <w:sz w:val="20"/>
          <w:szCs w:val="20"/>
          <w:lang w:val="en-CA"/>
        </w:rPr>
        <w:t xml:space="preserve">  </w:t>
      </w:r>
      <w:r w:rsidRPr="002A2554">
        <w:rPr>
          <w:rFonts w:ascii="Courier New" w:hAnsi="Courier New" w:cs="Courier New"/>
          <w:bCs/>
          <w:color w:val="000000" w:themeColor="text1"/>
          <w:sz w:val="20"/>
          <w:szCs w:val="20"/>
          <w:lang w:val="en-CA"/>
        </w:rPr>
        <w:t>proc</w:t>
      </w:r>
      <w:r w:rsidRPr="002A2554">
        <w:rPr>
          <w:rFonts w:ascii="Courier New" w:hAnsi="Courier New" w:cs="Courier New"/>
          <w:color w:val="000000" w:themeColor="text1"/>
          <w:sz w:val="20"/>
          <w:szCs w:val="20"/>
          <w:lang w:val="en-CA"/>
        </w:rPr>
        <w:t xml:space="preserve"> </w:t>
      </w:r>
      <w:r w:rsidRPr="002A2554">
        <w:rPr>
          <w:rFonts w:ascii="Courier New" w:hAnsi="Courier New" w:cs="Courier New"/>
          <w:bCs/>
          <w:color w:val="000000" w:themeColor="text1"/>
          <w:sz w:val="20"/>
          <w:szCs w:val="20"/>
          <w:lang w:val="en-CA"/>
        </w:rPr>
        <w:t>delete</w:t>
      </w:r>
      <w:r w:rsidRPr="002A2554">
        <w:rPr>
          <w:rFonts w:ascii="Courier New" w:hAnsi="Courier New" w:cs="Courier New"/>
          <w:color w:val="000000" w:themeColor="text1"/>
          <w:sz w:val="20"/>
          <w:szCs w:val="20"/>
          <w:lang w:val="en-CA"/>
        </w:rPr>
        <w:t xml:space="preserve"> data=work.t_e_m_p;</w:t>
      </w:r>
    </w:p>
    <w:p w14:paraId="4EFF107F" w14:textId="77777777" w:rsidR="008867EF" w:rsidRPr="002A2554" w:rsidRDefault="008867EF" w:rsidP="00487A40">
      <w:pPr>
        <w:autoSpaceDE w:val="0"/>
        <w:autoSpaceDN w:val="0"/>
        <w:adjustRightInd w:val="0"/>
        <w:ind w:left="284"/>
        <w:rPr>
          <w:rFonts w:ascii="Courier New" w:hAnsi="Courier New" w:cs="Courier New"/>
          <w:color w:val="000000" w:themeColor="text1"/>
          <w:sz w:val="20"/>
          <w:szCs w:val="20"/>
          <w:lang w:val="en-CA"/>
        </w:rPr>
      </w:pPr>
      <w:r w:rsidRPr="002A2554">
        <w:rPr>
          <w:rFonts w:ascii="Courier New" w:hAnsi="Courier New" w:cs="Courier New"/>
          <w:color w:val="000000" w:themeColor="text1"/>
          <w:sz w:val="20"/>
          <w:szCs w:val="20"/>
          <w:lang w:val="en-CA"/>
        </w:rPr>
        <w:t xml:space="preserve">  </w:t>
      </w:r>
      <w:r w:rsidRPr="002A2554">
        <w:rPr>
          <w:rFonts w:ascii="Courier New" w:hAnsi="Courier New" w:cs="Courier New"/>
          <w:bCs/>
          <w:color w:val="000000" w:themeColor="text1"/>
          <w:sz w:val="20"/>
          <w:szCs w:val="20"/>
          <w:lang w:val="en-CA"/>
        </w:rPr>
        <w:t>run</w:t>
      </w:r>
      <w:r w:rsidRPr="002A2554">
        <w:rPr>
          <w:rFonts w:ascii="Courier New" w:hAnsi="Courier New" w:cs="Courier New"/>
          <w:color w:val="000000" w:themeColor="text1"/>
          <w:sz w:val="20"/>
          <w:szCs w:val="20"/>
          <w:lang w:val="en-CA"/>
        </w:rPr>
        <w:t>;</w:t>
      </w:r>
    </w:p>
    <w:p w14:paraId="2A28ACE2" w14:textId="77777777" w:rsidR="008867EF" w:rsidRDefault="008867EF" w:rsidP="00487A40">
      <w:pPr>
        <w:autoSpaceDE w:val="0"/>
        <w:autoSpaceDN w:val="0"/>
        <w:adjustRightInd w:val="0"/>
        <w:ind w:left="284"/>
        <w:rPr>
          <w:rFonts w:ascii="Courier New" w:hAnsi="Courier New" w:cs="Courier New"/>
          <w:color w:val="000000" w:themeColor="text1"/>
          <w:sz w:val="20"/>
          <w:szCs w:val="20"/>
          <w:lang w:val="en-CA"/>
        </w:rPr>
      </w:pPr>
      <w:r w:rsidRPr="002A2554">
        <w:rPr>
          <w:rFonts w:ascii="Courier New" w:hAnsi="Courier New" w:cs="Courier New"/>
          <w:color w:val="000000" w:themeColor="text1"/>
          <w:sz w:val="20"/>
          <w:szCs w:val="20"/>
          <w:lang w:val="en-CA"/>
        </w:rPr>
        <w:t>%mend exportxl;</w:t>
      </w:r>
    </w:p>
    <w:p w14:paraId="74A63426" w14:textId="77777777" w:rsidR="00487A40" w:rsidRPr="002A2554" w:rsidRDefault="00487A40" w:rsidP="00487A40">
      <w:pPr>
        <w:autoSpaceDE w:val="0"/>
        <w:autoSpaceDN w:val="0"/>
        <w:adjustRightInd w:val="0"/>
        <w:ind w:left="284"/>
        <w:rPr>
          <w:rFonts w:ascii="Courier New" w:hAnsi="Courier New" w:cs="Courier New"/>
          <w:color w:val="000000" w:themeColor="text1"/>
          <w:sz w:val="20"/>
          <w:szCs w:val="20"/>
          <w:lang w:val="en-CA"/>
        </w:rPr>
      </w:pPr>
    </w:p>
    <w:p w14:paraId="1E73C128" w14:textId="17D3ACAC" w:rsidR="00676A5D" w:rsidRDefault="00676A5D" w:rsidP="00676A5D">
      <w:pPr>
        <w:pStyle w:val="Heading1"/>
      </w:pPr>
      <w:r>
        <w:t>WHERE TO GET THE MACRO</w:t>
      </w:r>
    </w:p>
    <w:p w14:paraId="5566D46E" w14:textId="39733DCE" w:rsidR="00487A40" w:rsidRPr="00F776B1" w:rsidRDefault="00487A40" w:rsidP="00487A40">
      <w:pPr>
        <w:pStyle w:val="NormalWeb"/>
        <w:tabs>
          <w:tab w:val="left" w:pos="10992"/>
          <w:tab w:val="left" w:pos="11908"/>
          <w:tab w:val="left" w:pos="12824"/>
          <w:tab w:val="left" w:pos="13740"/>
          <w:tab w:val="left" w:pos="14656"/>
        </w:tabs>
        <w:spacing w:before="0" w:beforeAutospacing="0" w:after="0" w:afterAutospacing="0"/>
        <w:jc w:val="both"/>
        <w:rPr>
          <w:rFonts w:ascii="Arial" w:hAnsi="Arial" w:cs="Arial"/>
          <w:color w:val="000000"/>
          <w:sz w:val="20"/>
          <w:szCs w:val="20"/>
        </w:rPr>
      </w:pPr>
      <w:r w:rsidRPr="00F776B1">
        <w:rPr>
          <w:rFonts w:ascii="Arial" w:hAnsi="Arial" w:cs="Arial"/>
          <w:color w:val="000000"/>
          <w:sz w:val="20"/>
          <w:szCs w:val="20"/>
        </w:rPr>
        <w:t xml:space="preserve">We did our best to only include carefully written and tested code, but the code may have to be updated from time to time to correct for errors or enhancements </w:t>
      </w:r>
      <w:proofErr w:type="gramStart"/>
      <w:r w:rsidRPr="00F776B1">
        <w:rPr>
          <w:rFonts w:ascii="Arial" w:hAnsi="Arial" w:cs="Arial"/>
          <w:color w:val="000000"/>
          <w:sz w:val="20"/>
          <w:szCs w:val="20"/>
        </w:rPr>
        <w:t>that</w:t>
      </w:r>
      <w:proofErr w:type="gramEnd"/>
      <w:r w:rsidRPr="00F776B1">
        <w:rPr>
          <w:rFonts w:ascii="Arial" w:hAnsi="Arial" w:cs="Arial"/>
          <w:color w:val="000000"/>
          <w:sz w:val="20"/>
          <w:szCs w:val="20"/>
        </w:rPr>
        <w:t xml:space="preserve"> we or others might discover or request.  Additionally, while a copy of the macro is included in this paper, copying and pasting from a pdf file often introduces stylish looking quotation marks which aren’t correctly recognized by SAS.  As such, we created a page for the paper on </w:t>
      </w:r>
      <w:r w:rsidR="00F776B1" w:rsidRPr="00F776B1">
        <w:rPr>
          <w:rFonts w:ascii="Arial" w:hAnsi="Arial" w:cs="Arial"/>
          <w:color w:val="000000"/>
          <w:sz w:val="20"/>
          <w:szCs w:val="20"/>
        </w:rPr>
        <w:t>github</w:t>
      </w:r>
      <w:r w:rsidRPr="00F776B1">
        <w:rPr>
          <w:rFonts w:ascii="Arial" w:hAnsi="Arial" w:cs="Arial"/>
          <w:color w:val="000000"/>
          <w:sz w:val="20"/>
          <w:szCs w:val="20"/>
        </w:rPr>
        <w:t xml:space="preserve">.  The page includes copies of the source code, a </w:t>
      </w:r>
      <w:proofErr w:type="gramStart"/>
      <w:r w:rsidRPr="00F776B1">
        <w:rPr>
          <w:rFonts w:ascii="Arial" w:hAnsi="Arial" w:cs="Arial"/>
          <w:color w:val="000000"/>
          <w:sz w:val="20"/>
          <w:szCs w:val="20"/>
        </w:rPr>
        <w:t>powerpoint</w:t>
      </w:r>
      <w:proofErr w:type="gramEnd"/>
      <w:r w:rsidRPr="00F776B1">
        <w:rPr>
          <w:rFonts w:ascii="Arial" w:hAnsi="Arial" w:cs="Arial"/>
          <w:color w:val="000000"/>
          <w:sz w:val="20"/>
          <w:szCs w:val="20"/>
        </w:rPr>
        <w:t xml:space="preserve"> presentation, and the most recently updated version of this paper.  The page can be found at:</w:t>
      </w:r>
    </w:p>
    <w:p w14:paraId="598D7338" w14:textId="1AA27195" w:rsidR="00D67F09" w:rsidRPr="00F776B1" w:rsidRDefault="00F776B1" w:rsidP="00676A5D">
      <w:pPr>
        <w:pStyle w:val="PaperBody"/>
        <w:rPr>
          <w:rFonts w:cs="Arial"/>
        </w:rPr>
      </w:pPr>
      <w:r w:rsidRPr="00F776B1">
        <w:rPr>
          <w:rFonts w:cs="Arial"/>
        </w:rPr>
        <w:t>https://github.com/FriedEgg/Papers/tree/master/Excelling_to_Another_Level_with_SAS/doc</w:t>
      </w:r>
    </w:p>
    <w:p w14:paraId="3BF865A7" w14:textId="77777777" w:rsidR="0030406D" w:rsidRDefault="0030406D" w:rsidP="00C57397">
      <w:pPr>
        <w:pStyle w:val="Heading1"/>
      </w:pPr>
      <w:bookmarkStart w:id="4" w:name="_Toc272756045"/>
      <w:bookmarkEnd w:id="3"/>
      <w:r w:rsidRPr="0030406D">
        <w:lastRenderedPageBreak/>
        <w:t>C</w:t>
      </w:r>
      <w:r w:rsidR="005C2A9F">
        <w:t>onclusion</w:t>
      </w:r>
      <w:bookmarkEnd w:id="4"/>
    </w:p>
    <w:p w14:paraId="7B2B8D6C" w14:textId="4EA8AE9E" w:rsidR="004A0465" w:rsidRDefault="00487A40" w:rsidP="00676A5D">
      <w:pPr>
        <w:pStyle w:val="PaperBody"/>
      </w:pPr>
      <w:bookmarkStart w:id="5" w:name="_Toc272756046"/>
      <w:r>
        <w:rPr>
          <w:rFonts w:cs="Arial"/>
          <w:color w:val="000000"/>
          <w:sz w:val="18"/>
          <w:szCs w:val="18"/>
        </w:rPr>
        <w:t>The purpose of the present paper was to create and describe alternative menu and non-menu driven methods one could use for exporting SAS datasets to Excel, as well as use SAS Explorer’s built-in functionality for a</w:t>
      </w:r>
      <w:r>
        <w:rPr>
          <w:rFonts w:cs="Arial"/>
          <w:bCs/>
          <w:color w:val="000000"/>
          <w:sz w:val="18"/>
          <w:szCs w:val="18"/>
          <w:bdr w:val="none" w:sz="0" w:space="0" w:color="auto" w:frame="1"/>
          <w:lang w:val="en-CA" w:eastAsia="en-CA"/>
        </w:rPr>
        <w:t>dding pop-up menu a</w:t>
      </w:r>
      <w:r w:rsidRPr="00981DB6">
        <w:rPr>
          <w:rFonts w:cs="Arial"/>
          <w:bCs/>
          <w:color w:val="000000"/>
          <w:sz w:val="18"/>
          <w:szCs w:val="18"/>
          <w:bdr w:val="none" w:sz="0" w:space="0" w:color="auto" w:frame="1"/>
          <w:lang w:val="en-CA" w:eastAsia="en-CA"/>
        </w:rPr>
        <w:t>ction</w:t>
      </w:r>
      <w:r>
        <w:rPr>
          <w:rFonts w:cs="Arial"/>
          <w:bCs/>
          <w:color w:val="000000"/>
          <w:sz w:val="18"/>
          <w:szCs w:val="18"/>
          <w:bdr w:val="none" w:sz="0" w:space="0" w:color="auto" w:frame="1"/>
          <w:lang w:val="en-CA" w:eastAsia="en-CA"/>
        </w:rPr>
        <w:t xml:space="preserve">s.  </w:t>
      </w:r>
      <w:r>
        <w:rPr>
          <w:rFonts w:cs="Arial"/>
          <w:color w:val="000000"/>
          <w:sz w:val="18"/>
          <w:szCs w:val="18"/>
        </w:rPr>
        <w:t>T</w:t>
      </w:r>
      <w:r>
        <w:rPr>
          <w:rFonts w:cs="Arial"/>
          <w:sz w:val="18"/>
          <w:szCs w:val="18"/>
          <w:lang w:val="en-CA"/>
        </w:rPr>
        <w:t>he methods are generalizable to almost any task that has to be repeated.  Thus, one could use the methods to build menu items for running PROC CONTENTS, PROC MEANS, PROC UNIVARIATE, or any proc or custom macro one might typically use to gain an understanding of any dataset, all with just one click.</w:t>
      </w:r>
    </w:p>
    <w:p w14:paraId="3AF5CD6F" w14:textId="77777777" w:rsidR="0030406D" w:rsidRPr="0030406D" w:rsidRDefault="0030406D" w:rsidP="00DB3466">
      <w:pPr>
        <w:pStyle w:val="Heading1"/>
      </w:pPr>
      <w:r w:rsidRPr="0030406D">
        <w:t>References</w:t>
      </w:r>
      <w:bookmarkEnd w:id="5"/>
    </w:p>
    <w:p w14:paraId="4BD02786" w14:textId="77777777" w:rsidR="00487A40" w:rsidRDefault="00487A40" w:rsidP="00487A40">
      <w:pPr>
        <w:pStyle w:val="PaperBody"/>
        <w:spacing w:after="0"/>
      </w:pPr>
      <w:bookmarkStart w:id="6" w:name="_Toc272756047"/>
      <w:r w:rsidRPr="00452B21">
        <w:rPr>
          <w:i/>
        </w:rPr>
        <w:t>A</w:t>
      </w:r>
      <w:r>
        <w:rPr>
          <w:i/>
        </w:rPr>
        <w:t xml:space="preserve"> Poor/Rich Users Proc Export</w:t>
      </w:r>
      <w:r>
        <w:t>, Tabachneck</w:t>
      </w:r>
      <w:proofErr w:type="gramStart"/>
      <w:r>
        <w:t>,A</w:t>
      </w:r>
      <w:proofErr w:type="gramEnd"/>
      <w:r>
        <w:t>., Abernathy, T., and Kastin, M.,</w:t>
      </w:r>
      <w:r w:rsidRPr="00452B21">
        <w:t xml:space="preserve"> </w:t>
      </w:r>
      <w:r>
        <w:t xml:space="preserve">SGF 2014 Proceedings, </w:t>
      </w:r>
      <w:hyperlink r:id="rId24" w:history="1">
        <w:r w:rsidRPr="003B1E7E">
          <w:rPr>
            <w:rStyle w:val="Hyperlink"/>
          </w:rPr>
          <w:t>http://</w:t>
        </w:r>
        <w:r w:rsidRPr="003B1E7E">
          <w:rPr>
            <w:rStyle w:val="Hyperlink"/>
            <w:rFonts w:cs="Arial"/>
            <w:sz w:val="21"/>
            <w:szCs w:val="21"/>
            <w:shd w:val="clear" w:color="auto" w:fill="FFFFFF"/>
          </w:rPr>
          <w:t>support.sas.com/resources/papers/proceedings14/1793-2014.pdf</w:t>
        </w:r>
      </w:hyperlink>
    </w:p>
    <w:p w14:paraId="0B890ECF" w14:textId="77777777" w:rsidR="00487A40" w:rsidRDefault="00487A40" w:rsidP="00487A40">
      <w:pPr>
        <w:pStyle w:val="PaperBody"/>
        <w:spacing w:after="0"/>
        <w:rPr>
          <w:i/>
        </w:rPr>
      </w:pPr>
    </w:p>
    <w:p w14:paraId="2409C77C" w14:textId="77777777" w:rsidR="00487A40" w:rsidRDefault="00487A40" w:rsidP="00487A40">
      <w:pPr>
        <w:pStyle w:val="PaperBody"/>
        <w:spacing w:after="0"/>
      </w:pPr>
      <w:r w:rsidRPr="00452B21">
        <w:rPr>
          <w:i/>
        </w:rPr>
        <w:t>Automagically Copying and Pasting Variable Names</w:t>
      </w:r>
      <w:r>
        <w:t>, Tabachneck, A., Herbison, R., Clapson, A., King, J., DeAngelis, R. and Abernathy, T.,</w:t>
      </w:r>
      <w:r w:rsidRPr="00452B21">
        <w:t xml:space="preserve"> </w:t>
      </w:r>
      <w:r>
        <w:t xml:space="preserve">SGF 2010 Proceedings, </w:t>
      </w:r>
      <w:hyperlink r:id="rId25" w:history="1">
        <w:r w:rsidRPr="003B1E7E">
          <w:rPr>
            <w:rStyle w:val="Hyperlink"/>
          </w:rPr>
          <w:t>http://support.sas.com/resources/papers/proceedings10/046-2010.pdf</w:t>
        </w:r>
      </w:hyperlink>
    </w:p>
    <w:p w14:paraId="2636A0F0" w14:textId="77777777" w:rsidR="00487A40" w:rsidRDefault="00487A40" w:rsidP="00487A40">
      <w:pPr>
        <w:pStyle w:val="PaperBody"/>
        <w:spacing w:after="0"/>
      </w:pPr>
    </w:p>
    <w:p w14:paraId="18C8D634" w14:textId="77777777" w:rsidR="00487A40" w:rsidRPr="007939C4" w:rsidRDefault="00487A40" w:rsidP="00487A40">
      <w:pPr>
        <w:pStyle w:val="PaperBody"/>
        <w:spacing w:after="0"/>
      </w:pPr>
      <w:r w:rsidRPr="00487A40">
        <w:rPr>
          <w:i/>
        </w:rPr>
        <w:t>Copy and Paste Almost Anything</w:t>
      </w:r>
      <w:r>
        <w:t xml:space="preserve">, Tabachneck, A., Herbison, R., King, J., DeVenezia, R., Derby, N., and Powell, B., SGF 2012 Proceedings, </w:t>
      </w:r>
      <w:hyperlink r:id="rId26" w:history="1">
        <w:r>
          <w:rPr>
            <w:rStyle w:val="Hyperlink"/>
          </w:rPr>
          <w:t>http://support.sas.com/resources/papers/proceedings12/238-2012.pdf</w:t>
        </w:r>
      </w:hyperlink>
    </w:p>
    <w:p w14:paraId="6BCE5983" w14:textId="77777777" w:rsidR="00487A40" w:rsidRPr="00877083" w:rsidRDefault="00487A40" w:rsidP="00487A40">
      <w:pPr>
        <w:autoSpaceDE w:val="0"/>
        <w:autoSpaceDN w:val="0"/>
        <w:adjustRightInd w:val="0"/>
        <w:rPr>
          <w:rFonts w:ascii="Arial" w:hAnsi="Arial" w:cs="Arial"/>
          <w:color w:val="000000"/>
          <w:sz w:val="18"/>
          <w:szCs w:val="18"/>
          <w:lang w:val="en-CA"/>
        </w:rPr>
      </w:pPr>
    </w:p>
    <w:p w14:paraId="664CE183" w14:textId="77777777" w:rsidR="00487A40" w:rsidRDefault="00487A40" w:rsidP="00487A40">
      <w:pPr>
        <w:autoSpaceDE w:val="0"/>
        <w:autoSpaceDN w:val="0"/>
        <w:adjustRightInd w:val="0"/>
        <w:rPr>
          <w:rFonts w:ascii="Arial" w:hAnsi="Arial" w:cs="Arial"/>
          <w:bCs/>
          <w:i/>
          <w:color w:val="000000"/>
          <w:sz w:val="18"/>
          <w:szCs w:val="18"/>
          <w:lang w:val="en-CA"/>
        </w:rPr>
      </w:pPr>
      <w:r w:rsidRPr="00877083">
        <w:rPr>
          <w:rFonts w:ascii="Arial" w:hAnsi="Arial" w:cs="Arial"/>
          <w:bCs/>
          <w:i/>
          <w:color w:val="000000"/>
          <w:sz w:val="18"/>
          <w:szCs w:val="18"/>
          <w:lang w:val="en-CA"/>
        </w:rPr>
        <w:t>Doing More with the SAS® Display Manager: From Editor to ViewTable - O</w:t>
      </w:r>
      <w:r>
        <w:rPr>
          <w:rFonts w:ascii="Arial" w:hAnsi="Arial" w:cs="Arial"/>
          <w:bCs/>
          <w:i/>
          <w:color w:val="000000"/>
          <w:sz w:val="18"/>
          <w:szCs w:val="18"/>
          <w:lang w:val="en-CA"/>
        </w:rPr>
        <w:t>ptions and Tools You Should Know,</w:t>
      </w:r>
    </w:p>
    <w:p w14:paraId="2E744039" w14:textId="77777777" w:rsidR="00487A40" w:rsidRPr="00877083" w:rsidRDefault="00487A40" w:rsidP="00487A40">
      <w:pPr>
        <w:autoSpaceDE w:val="0"/>
        <w:autoSpaceDN w:val="0"/>
        <w:adjustRightInd w:val="0"/>
        <w:rPr>
          <w:rFonts w:ascii="Arial" w:hAnsi="Arial" w:cs="Arial"/>
          <w:i/>
          <w:color w:val="000000"/>
          <w:sz w:val="18"/>
          <w:szCs w:val="18"/>
          <w:lang w:val="en-CA"/>
        </w:rPr>
      </w:pPr>
      <w:r w:rsidRPr="00877083">
        <w:rPr>
          <w:rFonts w:ascii="Arial" w:hAnsi="Arial" w:cs="Arial"/>
          <w:i/>
          <w:color w:val="000000"/>
          <w:sz w:val="18"/>
          <w:szCs w:val="18"/>
        </w:rPr>
        <w:t>Carpenter</w:t>
      </w:r>
      <w:r w:rsidRPr="00877083">
        <w:rPr>
          <w:rFonts w:ascii="Arial" w:hAnsi="Arial" w:cs="Arial"/>
          <w:color w:val="000000"/>
          <w:sz w:val="18"/>
          <w:szCs w:val="18"/>
        </w:rPr>
        <w:t xml:space="preserve">, A., SGF 2012 Proceedings, </w:t>
      </w:r>
      <w:hyperlink r:id="rId27" w:history="1">
        <w:r w:rsidRPr="00877083">
          <w:rPr>
            <w:rStyle w:val="Hyperlink"/>
            <w:rFonts w:ascii="Arial" w:hAnsi="Arial" w:cs="Arial"/>
            <w:sz w:val="18"/>
            <w:szCs w:val="18"/>
          </w:rPr>
          <w:t>http://support.sas.com/resources/papers/proceedings12/151-2012.pdf</w:t>
        </w:r>
      </w:hyperlink>
    </w:p>
    <w:p w14:paraId="3CD0982F" w14:textId="77777777" w:rsidR="00487A40" w:rsidRDefault="00487A40" w:rsidP="00487A40">
      <w:pPr>
        <w:pStyle w:val="PaperBody"/>
        <w:spacing w:after="0"/>
        <w:rPr>
          <w:i/>
        </w:rPr>
      </w:pPr>
    </w:p>
    <w:p w14:paraId="296B15DF" w14:textId="77777777" w:rsidR="00487A40" w:rsidRDefault="00487A40" w:rsidP="00487A40">
      <w:pPr>
        <w:pStyle w:val="PaperBody"/>
        <w:spacing w:after="0"/>
        <w:rPr>
          <w:rStyle w:val="Hyperlink"/>
        </w:rPr>
      </w:pPr>
      <w:r w:rsidRPr="00452B21">
        <w:rPr>
          <w:i/>
        </w:rPr>
        <w:t>FILENAME, CLIPBOARD Access Method, SAS 9.2 Documentation</w:t>
      </w:r>
      <w:r>
        <w:t xml:space="preserve">, SAS Institute 2012, </w:t>
      </w:r>
      <w:hyperlink r:id="rId28" w:anchor="a002571877.htm" w:history="1">
        <w:r>
          <w:rPr>
            <w:rStyle w:val="Hyperlink"/>
          </w:rPr>
          <w:t>http://support.sas.com/documentation/cdl/en/lrdict/64316/HTML/default/viewer.htm#a002571877.htm</w:t>
        </w:r>
      </w:hyperlink>
    </w:p>
    <w:p w14:paraId="0C32DAD7" w14:textId="77777777" w:rsidR="00487A40" w:rsidRDefault="00487A40" w:rsidP="00487A40">
      <w:pPr>
        <w:pStyle w:val="PaperBody"/>
        <w:spacing w:after="0"/>
      </w:pPr>
    </w:p>
    <w:p w14:paraId="160220E2" w14:textId="77777777" w:rsidR="00487A40" w:rsidRPr="00981DB6" w:rsidRDefault="00487A40" w:rsidP="00487A40">
      <w:pPr>
        <w:pStyle w:val="PaperBody"/>
        <w:spacing w:after="0"/>
        <w:rPr>
          <w:rStyle w:val="Hyperlink"/>
          <w:rFonts w:cs="Arial"/>
          <w:szCs w:val="18"/>
        </w:rPr>
      </w:pPr>
      <w:r w:rsidRPr="00452B21">
        <w:rPr>
          <w:rFonts w:cs="Arial"/>
          <w:bCs/>
          <w:i/>
          <w:szCs w:val="18"/>
          <w:lang w:val="en-CA"/>
        </w:rPr>
        <w:t>SAS® Explorer: Use and Customization</w:t>
      </w:r>
      <w:r>
        <w:rPr>
          <w:rFonts w:cs="Arial"/>
          <w:bCs/>
          <w:szCs w:val="18"/>
          <w:lang w:val="en-CA"/>
        </w:rPr>
        <w:t xml:space="preserve">, DeVenezia, R., NESUG 2005, </w:t>
      </w:r>
      <w:hyperlink r:id="rId29" w:history="1">
        <w:r>
          <w:rPr>
            <w:rStyle w:val="Hyperlink"/>
          </w:rPr>
          <w:t>http://www.nesug.org/proceedings/nesug05/ap/ap6.pdf</w:t>
        </w:r>
      </w:hyperlink>
    </w:p>
    <w:p w14:paraId="6AB4291C" w14:textId="77777777" w:rsidR="00487A40" w:rsidRDefault="00487A40" w:rsidP="00487A40">
      <w:pPr>
        <w:pStyle w:val="PaperBody"/>
        <w:spacing w:after="0"/>
        <w:rPr>
          <w:rStyle w:val="Hyperlink"/>
        </w:rPr>
      </w:pPr>
    </w:p>
    <w:p w14:paraId="1C99FB0E" w14:textId="77777777" w:rsidR="00487A40" w:rsidRDefault="00487A40" w:rsidP="00487A40">
      <w:pPr>
        <w:pStyle w:val="PaperBody"/>
        <w:spacing w:after="0"/>
        <w:rPr>
          <w:rStyle w:val="Hyperlink"/>
        </w:rPr>
      </w:pPr>
      <w:r w:rsidRPr="00452B21">
        <w:rPr>
          <w:rFonts w:cs="Arial"/>
          <w:i/>
          <w:szCs w:val="18"/>
        </w:rPr>
        <w:t>Step-by-Step Programming with Base SAS® Software</w:t>
      </w:r>
      <w:proofErr w:type="gramStart"/>
      <w:r w:rsidRPr="00452B21">
        <w:rPr>
          <w:rFonts w:cs="Arial"/>
          <w:i/>
          <w:szCs w:val="18"/>
        </w:rPr>
        <w:t>,  Customizing</w:t>
      </w:r>
      <w:proofErr w:type="gramEnd"/>
      <w:r w:rsidRPr="00452B21">
        <w:rPr>
          <w:rFonts w:cs="Arial"/>
          <w:i/>
          <w:szCs w:val="18"/>
        </w:rPr>
        <w:t xml:space="preserve"> the SAS Widowing Environment </w:t>
      </w:r>
      <w:hyperlink r:id="rId30" w:anchor="a001115650.htm" w:history="1">
        <w:r>
          <w:rPr>
            <w:rStyle w:val="Hyperlink"/>
          </w:rPr>
          <w:t>http://support.sas.com/documentation/cdl/en/basess/58133/HTML/default/viewer.htm#a001115650.htm</w:t>
        </w:r>
      </w:hyperlink>
    </w:p>
    <w:p w14:paraId="5A41006E" w14:textId="77777777" w:rsidR="00487A40" w:rsidRPr="000110E0" w:rsidRDefault="00487A40" w:rsidP="00487A40">
      <w:pPr>
        <w:spacing w:before="240"/>
        <w:rPr>
          <w:rFonts w:ascii="Arial" w:hAnsi="Arial" w:cs="Arial"/>
          <w:sz w:val="18"/>
          <w:szCs w:val="18"/>
        </w:rPr>
      </w:pPr>
      <w:r w:rsidRPr="000110E0">
        <w:rPr>
          <w:rFonts w:ascii="Arial" w:hAnsi="Arial" w:cs="Arial"/>
          <w:bCs/>
          <w:i/>
          <w:sz w:val="18"/>
          <w:szCs w:val="18"/>
          <w:lang w:val="en-CA"/>
        </w:rPr>
        <w:t>Which SASAUTOS Macros A</w:t>
      </w:r>
      <w:r>
        <w:rPr>
          <w:rFonts w:ascii="Arial" w:hAnsi="Arial" w:cs="Arial"/>
          <w:bCs/>
          <w:i/>
          <w:sz w:val="18"/>
          <w:szCs w:val="18"/>
          <w:lang w:val="en-CA"/>
        </w:rPr>
        <w:t>re Available to My SAS® Session</w:t>
      </w:r>
      <w:proofErr w:type="gramStart"/>
      <w:r>
        <w:rPr>
          <w:rFonts w:ascii="Arial" w:hAnsi="Arial" w:cs="Arial"/>
          <w:bCs/>
          <w:i/>
          <w:sz w:val="18"/>
          <w:szCs w:val="18"/>
          <w:lang w:val="en-CA"/>
        </w:rPr>
        <w:t>?</w:t>
      </w:r>
      <w:r>
        <w:rPr>
          <w:rFonts w:ascii="Arial" w:hAnsi="Arial" w:cs="Arial"/>
          <w:bCs/>
          <w:sz w:val="18"/>
          <w:szCs w:val="18"/>
          <w:lang w:val="en-CA"/>
        </w:rPr>
        <w:t>,</w:t>
      </w:r>
      <w:proofErr w:type="gramEnd"/>
      <w:r>
        <w:rPr>
          <w:rFonts w:ascii="Arial" w:hAnsi="Arial" w:cs="Arial"/>
          <w:bCs/>
          <w:sz w:val="18"/>
          <w:szCs w:val="18"/>
          <w:lang w:val="en-CA"/>
        </w:rPr>
        <w:t xml:space="preserve"> </w:t>
      </w:r>
      <w:r w:rsidRPr="000110E0">
        <w:rPr>
          <w:rFonts w:ascii="Arial" w:hAnsi="Arial" w:cs="Arial"/>
          <w:sz w:val="18"/>
          <w:szCs w:val="18"/>
          <w:lang w:val="en-CA"/>
        </w:rPr>
        <w:t>Droogendyk</w:t>
      </w:r>
      <w:r>
        <w:rPr>
          <w:rFonts w:ascii="Arial" w:hAnsi="Arial" w:cs="Arial"/>
          <w:sz w:val="18"/>
          <w:szCs w:val="18"/>
          <w:lang w:val="en-CA"/>
        </w:rPr>
        <w:t xml:space="preserve">, H, SESUG 2008, </w:t>
      </w:r>
      <w:hyperlink r:id="rId31" w:history="1">
        <w:r w:rsidRPr="000110E0">
          <w:rPr>
            <w:rStyle w:val="Hyperlink"/>
            <w:rFonts w:ascii="Arial" w:hAnsi="Arial" w:cs="Arial"/>
            <w:sz w:val="18"/>
            <w:szCs w:val="18"/>
          </w:rPr>
          <w:t>http://analytics.ncsu.edu/sesug/2008/SBC-126.pdf</w:t>
        </w:r>
      </w:hyperlink>
    </w:p>
    <w:p w14:paraId="0DE1AE6C" w14:textId="1D366BBE" w:rsidR="00EB2E41" w:rsidRPr="00676A5D" w:rsidRDefault="00EB2E41" w:rsidP="004A0465">
      <w:pPr>
        <w:pStyle w:val="PaperBody"/>
        <w:spacing w:after="0"/>
        <w:rPr>
          <w:rStyle w:val="Hyperlink"/>
          <w:color w:val="auto"/>
          <w:u w:val="none"/>
        </w:rPr>
      </w:pPr>
    </w:p>
    <w:p w14:paraId="6D976AB4" w14:textId="1B50BD25" w:rsidR="0030406D" w:rsidRPr="00D61D89" w:rsidRDefault="0030406D" w:rsidP="00D61D89">
      <w:pPr>
        <w:pStyle w:val="Heading1"/>
      </w:pPr>
      <w:bookmarkStart w:id="7" w:name="_Toc272756049"/>
      <w:bookmarkEnd w:id="6"/>
      <w:r w:rsidRPr="00D61D89">
        <w:t xml:space="preserve">Contact Information </w:t>
      </w:r>
      <w:bookmarkEnd w:id="7"/>
    </w:p>
    <w:p w14:paraId="72C8B5B6"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3A4ECA81" w14:textId="77777777" w:rsidR="00487A40" w:rsidRDefault="00487A40" w:rsidP="00487A40">
      <w:pPr>
        <w:pStyle w:val="NormalWeb"/>
        <w:tabs>
          <w:tab w:val="left" w:pos="4536"/>
          <w:tab w:val="left" w:pos="9160"/>
          <w:tab w:val="left" w:pos="10076"/>
          <w:tab w:val="left" w:pos="10992"/>
          <w:tab w:val="left" w:pos="11908"/>
          <w:tab w:val="left" w:pos="12824"/>
          <w:tab w:val="left" w:pos="13740"/>
          <w:tab w:val="left" w:pos="14656"/>
        </w:tabs>
        <w:spacing w:before="120" w:beforeAutospacing="0" w:after="0" w:afterAutospacing="0"/>
        <w:ind w:left="720"/>
        <w:rPr>
          <w:rFonts w:ascii="Arial" w:eastAsia="Arial Unicode MS" w:hAnsi="Arial" w:cs="Arial"/>
          <w:sz w:val="18"/>
          <w:szCs w:val="18"/>
        </w:rPr>
      </w:pPr>
      <w:r w:rsidRPr="00045F58">
        <w:rPr>
          <w:rFonts w:ascii="Arial" w:eastAsia="Arial Unicode MS" w:hAnsi="Arial" w:cs="Arial"/>
          <w:sz w:val="18"/>
          <w:szCs w:val="18"/>
        </w:rPr>
        <w:t>Arthur Tabachneck, Ph.D.</w:t>
      </w:r>
      <w:r>
        <w:rPr>
          <w:rFonts w:ascii="Arial" w:eastAsia="Arial Unicode MS" w:hAnsi="Arial" w:cs="Arial"/>
          <w:sz w:val="18"/>
          <w:szCs w:val="18"/>
        </w:rPr>
        <w:t>, CEO</w:t>
      </w:r>
    </w:p>
    <w:p w14:paraId="7BBB7D4B" w14:textId="77777777" w:rsidR="00487A40" w:rsidRDefault="00487A40" w:rsidP="00487A40">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eastAsia="Arial Unicode MS" w:hAnsi="Arial" w:cs="Arial"/>
          <w:sz w:val="18"/>
          <w:szCs w:val="18"/>
        </w:rPr>
      </w:pPr>
      <w:r>
        <w:rPr>
          <w:rFonts w:ascii="Arial" w:eastAsia="Arial Unicode MS" w:hAnsi="Arial" w:cs="Arial"/>
          <w:sz w:val="18"/>
          <w:szCs w:val="18"/>
        </w:rPr>
        <w:t>Analyst Finder, Inc.</w:t>
      </w:r>
      <w:r w:rsidRPr="00110FFA">
        <w:rPr>
          <w:rFonts w:ascii="Arial" w:eastAsia="Arial Unicode MS" w:hAnsi="Arial" w:cs="Arial"/>
          <w:sz w:val="18"/>
          <w:szCs w:val="18"/>
        </w:rPr>
        <w:t xml:space="preserve"> T</w:t>
      </w:r>
      <w:r>
        <w:rPr>
          <w:rFonts w:ascii="Arial" w:eastAsia="Arial Unicode MS" w:hAnsi="Arial" w:cs="Arial"/>
          <w:sz w:val="18"/>
          <w:szCs w:val="18"/>
        </w:rPr>
        <w:t>hornhill</w:t>
      </w:r>
      <w:r w:rsidRPr="00110FFA">
        <w:rPr>
          <w:rFonts w:ascii="Arial" w:eastAsia="Arial Unicode MS" w:hAnsi="Arial" w:cs="Arial"/>
          <w:sz w:val="18"/>
          <w:szCs w:val="18"/>
        </w:rPr>
        <w:t xml:space="preserve">, </w:t>
      </w:r>
      <w:proofErr w:type="gramStart"/>
      <w:r w:rsidRPr="00110FFA">
        <w:rPr>
          <w:rFonts w:ascii="Arial" w:eastAsia="Arial Unicode MS" w:hAnsi="Arial" w:cs="Arial"/>
          <w:sz w:val="18"/>
          <w:szCs w:val="18"/>
        </w:rPr>
        <w:t>ON</w:t>
      </w:r>
      <w:r>
        <w:rPr>
          <w:rFonts w:ascii="Arial" w:eastAsia="Arial Unicode MS" w:hAnsi="Arial" w:cs="Arial"/>
          <w:sz w:val="18"/>
          <w:szCs w:val="18"/>
        </w:rPr>
        <w:t xml:space="preserve"> </w:t>
      </w:r>
      <w:r w:rsidRPr="00110FFA">
        <w:rPr>
          <w:rFonts w:ascii="Arial" w:eastAsia="Arial Unicode MS" w:hAnsi="Arial" w:cs="Arial"/>
          <w:sz w:val="18"/>
          <w:szCs w:val="18"/>
        </w:rPr>
        <w:t xml:space="preserve"> Canada</w:t>
      </w:r>
      <w:proofErr w:type="gramEnd"/>
    </w:p>
    <w:p w14:paraId="62C29C8E" w14:textId="77777777" w:rsidR="00487A40" w:rsidRDefault="00487A40" w:rsidP="00487A40">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Style w:val="Hyperlink"/>
          <w:rFonts w:ascii="Arial" w:eastAsia="Arial Unicode MS" w:hAnsi="Arial" w:cs="Arial"/>
          <w:sz w:val="18"/>
          <w:szCs w:val="18"/>
          <w:lang w:val="fr-FR"/>
        </w:rPr>
      </w:pPr>
      <w:r w:rsidRPr="0045649E">
        <w:rPr>
          <w:rFonts w:ascii="Arial" w:eastAsia="Arial Unicode MS" w:hAnsi="Arial" w:cs="Arial"/>
          <w:sz w:val="18"/>
          <w:szCs w:val="18"/>
          <w:lang w:val="fr-FR"/>
        </w:rPr>
        <w:t xml:space="preserve">E-mail: </w:t>
      </w:r>
      <w:r w:rsidRPr="00160BF4">
        <w:rPr>
          <w:rFonts w:ascii="Arial" w:eastAsia="Arial Unicode MS" w:hAnsi="Arial" w:cs="Arial"/>
          <w:sz w:val="18"/>
          <w:szCs w:val="18"/>
          <w:lang w:val="fr-FR"/>
        </w:rPr>
        <w:t>a</w:t>
      </w:r>
      <w:r>
        <w:rPr>
          <w:rFonts w:ascii="Arial" w:eastAsia="Arial Unicode MS" w:hAnsi="Arial" w:cs="Arial"/>
          <w:sz w:val="18"/>
          <w:szCs w:val="18"/>
          <w:lang w:val="fr-FR"/>
        </w:rPr>
        <w:t>rt</w:t>
      </w:r>
      <w:r w:rsidRPr="00160BF4">
        <w:rPr>
          <w:rFonts w:ascii="Arial" w:eastAsia="Arial Unicode MS" w:hAnsi="Arial" w:cs="Arial"/>
          <w:sz w:val="18"/>
          <w:szCs w:val="18"/>
          <w:lang w:val="fr-FR"/>
        </w:rPr>
        <w:t>@</w:t>
      </w:r>
      <w:r>
        <w:rPr>
          <w:rFonts w:ascii="Arial" w:eastAsia="Arial Unicode MS" w:hAnsi="Arial" w:cs="Arial"/>
          <w:sz w:val="18"/>
          <w:szCs w:val="18"/>
          <w:lang w:val="fr-FR"/>
        </w:rPr>
        <w:t>analystfinder</w:t>
      </w:r>
      <w:r w:rsidRPr="00160BF4">
        <w:rPr>
          <w:rFonts w:ascii="Arial" w:eastAsia="Arial Unicode MS" w:hAnsi="Arial" w:cs="Arial"/>
          <w:sz w:val="18"/>
          <w:szCs w:val="18"/>
          <w:lang w:val="fr-FR"/>
        </w:rPr>
        <w:t>.com</w:t>
      </w:r>
    </w:p>
    <w:p w14:paraId="5EFCEC98" w14:textId="77777777" w:rsidR="00487A40" w:rsidRDefault="00487A40" w:rsidP="00487A40">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Style w:val="Hyperlink"/>
          <w:rFonts w:ascii="Arial" w:eastAsia="Arial Unicode MS" w:hAnsi="Arial" w:cs="Arial"/>
          <w:sz w:val="18"/>
          <w:szCs w:val="18"/>
          <w:lang w:val="fr-FR"/>
        </w:rPr>
      </w:pPr>
    </w:p>
    <w:p w14:paraId="280D6A79" w14:textId="77777777" w:rsidR="00487A40" w:rsidRDefault="00487A40" w:rsidP="00487A40">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hAnsi="Arial" w:cs="Arial"/>
          <w:sz w:val="18"/>
          <w:szCs w:val="18"/>
          <w:lang w:val="en-CA"/>
        </w:rPr>
      </w:pPr>
      <w:r>
        <w:rPr>
          <w:rFonts w:ascii="Arial" w:hAnsi="Arial" w:cs="Arial"/>
          <w:sz w:val="18"/>
          <w:szCs w:val="18"/>
          <w:lang w:val="en-CA"/>
        </w:rPr>
        <w:t>Tom Abernathy</w:t>
      </w:r>
    </w:p>
    <w:p w14:paraId="25BA62F9" w14:textId="77777777" w:rsidR="00487A40" w:rsidRDefault="00487A40" w:rsidP="00487A40">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hAnsi="Arial" w:cs="Arial"/>
          <w:sz w:val="18"/>
          <w:szCs w:val="18"/>
          <w:lang w:val="en-CA"/>
        </w:rPr>
      </w:pPr>
      <w:r>
        <w:rPr>
          <w:rFonts w:ascii="Arial" w:hAnsi="Arial" w:cs="Arial"/>
          <w:sz w:val="18"/>
          <w:szCs w:val="18"/>
          <w:lang w:val="en-CA"/>
        </w:rPr>
        <w:t>Pfizer, Inc.</w:t>
      </w:r>
    </w:p>
    <w:p w14:paraId="7A73BB14" w14:textId="77777777" w:rsidR="00487A40" w:rsidRDefault="00487A40" w:rsidP="00487A40">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eastAsia="Arial Unicode MS" w:hAnsi="Arial" w:cs="Arial"/>
          <w:sz w:val="18"/>
          <w:szCs w:val="18"/>
          <w:lang w:val="fr-FR"/>
        </w:rPr>
      </w:pPr>
      <w:r>
        <w:rPr>
          <w:rFonts w:ascii="Arial" w:hAnsi="Arial" w:cs="Arial"/>
          <w:sz w:val="18"/>
          <w:szCs w:val="18"/>
          <w:lang w:val="en-CA"/>
        </w:rPr>
        <w:t>New York, NY 1001</w:t>
      </w:r>
    </w:p>
    <w:p w14:paraId="44DCD930" w14:textId="77777777" w:rsidR="00487A40" w:rsidRDefault="00487A40" w:rsidP="00487A40">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hAnsi="Arial" w:cs="Arial"/>
          <w:color w:val="0000FF"/>
          <w:sz w:val="18"/>
          <w:szCs w:val="18"/>
          <w:lang w:val="en-CA"/>
        </w:rPr>
      </w:pPr>
      <w:r>
        <w:rPr>
          <w:rFonts w:ascii="Arial" w:hAnsi="Arial" w:cs="Arial"/>
          <w:color w:val="000000"/>
          <w:sz w:val="18"/>
          <w:szCs w:val="18"/>
          <w:lang w:val="en-CA"/>
        </w:rPr>
        <w:t xml:space="preserve">E-mail: </w:t>
      </w:r>
      <w:r w:rsidRPr="00160BF4">
        <w:rPr>
          <w:rFonts w:ascii="Arial" w:hAnsi="Arial" w:cs="Arial"/>
          <w:sz w:val="18"/>
          <w:szCs w:val="18"/>
          <w:lang w:val="en-CA"/>
        </w:rPr>
        <w:t>tom.abernathy@pfizer.com</w:t>
      </w:r>
    </w:p>
    <w:p w14:paraId="6784E811" w14:textId="77777777" w:rsidR="00487A40" w:rsidRDefault="00487A40" w:rsidP="00487A40">
      <w:pPr>
        <w:pStyle w:val="NormalWeb"/>
        <w:tabs>
          <w:tab w:val="left" w:pos="4680"/>
          <w:tab w:val="left" w:pos="9160"/>
          <w:tab w:val="left" w:pos="10076"/>
          <w:tab w:val="left" w:pos="10992"/>
          <w:tab w:val="left" w:pos="11908"/>
          <w:tab w:val="left" w:pos="12824"/>
          <w:tab w:val="left" w:pos="13740"/>
          <w:tab w:val="left" w:pos="14656"/>
        </w:tabs>
        <w:spacing w:before="240" w:beforeAutospacing="0" w:after="0" w:afterAutospacing="0"/>
        <w:ind w:left="720"/>
        <w:rPr>
          <w:rFonts w:ascii="Arial" w:eastAsia="Arial Unicode MS" w:hAnsi="Arial" w:cs="Arial"/>
          <w:sz w:val="18"/>
          <w:szCs w:val="18"/>
        </w:rPr>
      </w:pPr>
      <w:r>
        <w:rPr>
          <w:rFonts w:ascii="Arial" w:eastAsia="Arial Unicode MS" w:hAnsi="Arial" w:cs="Arial"/>
          <w:sz w:val="18"/>
          <w:szCs w:val="18"/>
        </w:rPr>
        <w:t>Matthew Kastin</w:t>
      </w:r>
    </w:p>
    <w:p w14:paraId="70C7C803" w14:textId="77777777" w:rsidR="00487A40" w:rsidRDefault="00487A40" w:rsidP="00487A40">
      <w:pPr>
        <w:pStyle w:val="NormalWeb"/>
        <w:tabs>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eastAsia="Arial Unicode MS" w:hAnsi="Arial" w:cs="Arial"/>
          <w:sz w:val="18"/>
          <w:szCs w:val="18"/>
        </w:rPr>
      </w:pPr>
      <w:r>
        <w:rPr>
          <w:rFonts w:ascii="Arial" w:eastAsia="Arial Unicode MS" w:hAnsi="Arial" w:cs="Arial"/>
          <w:sz w:val="18"/>
          <w:szCs w:val="18"/>
        </w:rPr>
        <w:t>NORC at the University of Chicago</w:t>
      </w:r>
    </w:p>
    <w:p w14:paraId="3B511440" w14:textId="77777777" w:rsidR="00487A40" w:rsidRPr="00110FFA" w:rsidRDefault="00487A40" w:rsidP="00487A40">
      <w:pPr>
        <w:pStyle w:val="NormalWeb"/>
        <w:tabs>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eastAsia="Arial Unicode MS" w:hAnsi="Arial" w:cs="Arial"/>
          <w:sz w:val="18"/>
          <w:szCs w:val="18"/>
        </w:rPr>
      </w:pPr>
      <w:r>
        <w:rPr>
          <w:rFonts w:ascii="Arial" w:eastAsia="Arial Unicode MS" w:hAnsi="Arial" w:cs="Arial"/>
          <w:sz w:val="18"/>
          <w:szCs w:val="18"/>
        </w:rPr>
        <w:t>Chicago, IL</w:t>
      </w:r>
    </w:p>
    <w:p w14:paraId="3082AA27" w14:textId="77777777" w:rsidR="00487A40" w:rsidRPr="0045649E" w:rsidRDefault="00487A40" w:rsidP="00487A40">
      <w:pPr>
        <w:pStyle w:val="NormalWeb"/>
        <w:tabs>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eastAsia="Arial Unicode MS" w:hAnsi="Arial" w:cs="Arial"/>
          <w:sz w:val="18"/>
          <w:szCs w:val="18"/>
          <w:lang w:val="fr-FR"/>
        </w:rPr>
      </w:pPr>
      <w:r w:rsidRPr="0045649E">
        <w:rPr>
          <w:rFonts w:ascii="Arial" w:eastAsia="Arial Unicode MS" w:hAnsi="Arial" w:cs="Arial"/>
          <w:sz w:val="18"/>
          <w:szCs w:val="18"/>
          <w:lang w:val="fr-FR"/>
        </w:rPr>
        <w:t xml:space="preserve">E-mail: </w:t>
      </w:r>
      <w:r w:rsidRPr="00110B36">
        <w:rPr>
          <w:rFonts w:ascii="Arial" w:eastAsia="Arial Unicode MS" w:hAnsi="Arial" w:cs="Arial"/>
          <w:sz w:val="18"/>
          <w:szCs w:val="18"/>
          <w:lang w:val="fr-FR"/>
        </w:rPr>
        <w:t>fried.egg@verizon.net</w:t>
      </w:r>
    </w:p>
    <w:p w14:paraId="5A35FCC8" w14:textId="77777777" w:rsidR="00895254" w:rsidRPr="0030406D" w:rsidRDefault="00895254">
      <w:pPr>
        <w:pStyle w:val="AddressBlock"/>
        <w:rPr>
          <w:rFonts w:cs="Arial"/>
        </w:rPr>
      </w:pPr>
    </w:p>
    <w:p w14:paraId="6F85CB87" w14:textId="77777777" w:rsidR="0030406D" w:rsidRPr="0030406D" w:rsidRDefault="0030406D">
      <w:pPr>
        <w:pStyle w:val="PaperBody"/>
        <w:rPr>
          <w:rFonts w:cs="Arial"/>
        </w:rPr>
      </w:pPr>
      <w:r w:rsidRPr="0030406D">
        <w:rPr>
          <w:rFonts w:cs="Arial"/>
        </w:rPr>
        <w:t xml:space="preserve">SAS and all other SAS Institute Inc. product or service names are registered trademarks or trademarks of SAS Institute Inc. in the </w:t>
      </w:r>
      <w:smartTag w:uri="urn:schemas-microsoft-com:office:smarttags" w:element="place">
        <w:smartTag w:uri="urn:schemas-microsoft-com:office:smarttags" w:element="country-region">
          <w:r w:rsidRPr="0030406D">
            <w:rPr>
              <w:rFonts w:cs="Arial"/>
            </w:rPr>
            <w:t>USA</w:t>
          </w:r>
        </w:smartTag>
      </w:smartTag>
      <w:r w:rsidRPr="0030406D">
        <w:rPr>
          <w:rFonts w:cs="Arial"/>
        </w:rPr>
        <w:t xml:space="preserve"> and other countries. ® indicates </w:t>
      </w:r>
      <w:smartTag w:uri="urn:schemas-microsoft-com:office:smarttags" w:element="place">
        <w:smartTag w:uri="urn:schemas-microsoft-com:office:smarttags" w:element="country-region">
          <w:r w:rsidRPr="0030406D">
            <w:rPr>
              <w:rFonts w:cs="Arial"/>
            </w:rPr>
            <w:t>USA</w:t>
          </w:r>
        </w:smartTag>
      </w:smartTag>
      <w:r w:rsidR="00762137">
        <w:rPr>
          <w:rFonts w:cs="Arial"/>
        </w:rPr>
        <w:t xml:space="preserve"> registration. </w:t>
      </w:r>
    </w:p>
    <w:p w14:paraId="318C4BC6" w14:textId="77777777" w:rsidR="0030406D" w:rsidRDefault="0030406D">
      <w:pPr>
        <w:pStyle w:val="PaperBody"/>
        <w:rPr>
          <w:rFonts w:cs="Arial"/>
        </w:rPr>
      </w:pPr>
      <w:r w:rsidRPr="0030406D">
        <w:rPr>
          <w:rFonts w:cs="Arial"/>
        </w:rPr>
        <w:t xml:space="preserve">Other brand and product names are trademarks of their respective companies. </w:t>
      </w:r>
    </w:p>
    <w:p w14:paraId="11FA00FF" w14:textId="77777777" w:rsidR="00575082" w:rsidRPr="00E75EFE" w:rsidRDefault="005E7B73" w:rsidP="00575082">
      <w:pPr>
        <w:jc w:val="center"/>
        <w:rPr>
          <w:rFonts w:ascii="Arial" w:hAnsi="Arial" w:cs="Arial"/>
          <w:sz w:val="18"/>
          <w:szCs w:val="18"/>
        </w:rPr>
      </w:pPr>
      <w:r>
        <w:br w:type="page"/>
      </w:r>
      <w:bookmarkStart w:id="8" w:name="formattedsamples"/>
      <w:bookmarkEnd w:id="8"/>
      <w:r w:rsidR="00C57397">
        <w:lastRenderedPageBreak/>
        <w:t xml:space="preserve"> </w:t>
      </w:r>
      <w:r w:rsidR="00575082">
        <w:rPr>
          <w:rFonts w:ascii="Arial" w:hAnsi="Arial" w:cs="Arial"/>
          <w:b/>
          <w:color w:val="000000"/>
        </w:rPr>
        <w:t>APPENDIX A</w:t>
      </w:r>
    </w:p>
    <w:p w14:paraId="2D12DE8F" w14:textId="77777777" w:rsidR="00487A40" w:rsidRDefault="00487A40" w:rsidP="00487A40">
      <w:pPr>
        <w:autoSpaceDE w:val="0"/>
        <w:autoSpaceDN w:val="0"/>
        <w:adjustRightInd w:val="0"/>
        <w:jc w:val="center"/>
        <w:rPr>
          <w:rFonts w:ascii="Arial" w:hAnsi="Arial" w:cs="Arial"/>
          <w:b/>
          <w:sz w:val="20"/>
          <w:szCs w:val="20"/>
        </w:rPr>
      </w:pPr>
      <w:r>
        <w:rPr>
          <w:rFonts w:ascii="Arial" w:hAnsi="Arial" w:cs="Arial"/>
          <w:b/>
          <w:sz w:val="20"/>
          <w:szCs w:val="20"/>
        </w:rPr>
        <w:t>/*THE %EXPORTXL MACRO*/</w:t>
      </w:r>
    </w:p>
    <w:p w14:paraId="47F0E121" w14:textId="77777777" w:rsidR="00487A40" w:rsidRPr="00A86B66" w:rsidRDefault="00487A40" w:rsidP="00487A40">
      <w:pPr>
        <w:autoSpaceDE w:val="0"/>
        <w:autoSpaceDN w:val="0"/>
        <w:adjustRightInd w:val="0"/>
        <w:rPr>
          <w:rFonts w:ascii="Courier New" w:hAnsi="Courier New" w:cs="Courier New"/>
          <w:color w:val="000000" w:themeColor="text1"/>
          <w:sz w:val="20"/>
          <w:szCs w:val="20"/>
        </w:rPr>
      </w:pPr>
    </w:p>
    <w:p w14:paraId="7EF97CE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The %exportxl macro</w:t>
      </w:r>
    </w:p>
    <w:p w14:paraId="4439F34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7E35BAC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This macro exports SAS datasets to Excel. It only requires base SAS and</w:t>
      </w:r>
    </w:p>
    <w:p w14:paraId="6E4B975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provides the abilities to:</w:t>
      </w:r>
    </w:p>
    <w:p w14:paraId="64FAF62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0AC1D32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 create new workbooks, worksheets, and modify existing worksheets</w:t>
      </w:r>
    </w:p>
    <w:p w14:paraId="48CED76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 include or not include a row containing variable names or labels</w:t>
      </w:r>
    </w:p>
    <w:p w14:paraId="422AB93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 output to a range that isn't pre-defined</w:t>
      </w:r>
    </w:p>
    <w:p w14:paraId="7C10B6F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 use Excel templates or workbooks as templates</w:t>
      </w:r>
    </w:p>
    <w:p w14:paraId="28490EB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 output formatted or unformatted values</w:t>
      </w:r>
    </w:p>
    <w:p w14:paraId="15C606E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 export a file to your system's clipboard so that it can be pasted</w:t>
      </w:r>
    </w:p>
    <w:p w14:paraId="69039AE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into another program (e.g., Word or Powerpoint)</w:t>
      </w:r>
    </w:p>
    <w:p w14:paraId="4A5A07E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 avoid 32/64 bit incompatibility issues</w:t>
      </w:r>
    </w:p>
    <w:p w14:paraId="7AEDF20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 create pivot tables</w:t>
      </w:r>
    </w:p>
    <w:p w14:paraId="156B9AF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5C25B3A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The macro was designed so that it can be called directly or included</w:t>
      </w:r>
    </w:p>
    <w:p w14:paraId="2D69DC0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as a SAS abbreviation</w:t>
      </w:r>
    </w:p>
    <w:p w14:paraId="512B6BA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09CF02A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AUTHORS: Arthur Tabachneck, Tom Abernathy and Matt Kastin</w:t>
      </w:r>
    </w:p>
    <w:p w14:paraId="65A6621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CREATED: August 6, 2013</w:t>
      </w:r>
    </w:p>
    <w:p w14:paraId="3B0EE66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MOST RECENT VERSION: November 10, 2017</w:t>
      </w:r>
    </w:p>
    <w:p w14:paraId="45A8C3AC" w14:textId="77777777" w:rsidR="00487A40" w:rsidRPr="00487A40" w:rsidRDefault="00487A40" w:rsidP="00487A40">
      <w:pPr>
        <w:pStyle w:val="PaperBody"/>
        <w:spacing w:after="0"/>
        <w:rPr>
          <w:rFonts w:ascii="Courier New" w:hAnsi="Courier New" w:cs="Courier New"/>
          <w:lang w:val="en-CA"/>
        </w:rPr>
      </w:pPr>
    </w:p>
    <w:p w14:paraId="76676C4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Named Parameter Descriptions:</w:t>
      </w:r>
    </w:p>
    <w:p w14:paraId="78B2EFD5" w14:textId="77777777" w:rsidR="00487A40" w:rsidRPr="00487A40" w:rsidRDefault="00487A40" w:rsidP="00487A40">
      <w:pPr>
        <w:pStyle w:val="PaperBody"/>
        <w:spacing w:after="0"/>
        <w:rPr>
          <w:rFonts w:ascii="Courier New" w:hAnsi="Courier New" w:cs="Courier New"/>
          <w:lang w:val="en-CA"/>
        </w:rPr>
      </w:pPr>
    </w:p>
    <w:p w14:paraId="03A7B63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data: the parameter to which you would assign the name of the file that</w:t>
      </w:r>
    </w:p>
    <w:p w14:paraId="54053A5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you want to export.  Like with PROC EXPORT, you can use either a one or</w:t>
      </w:r>
    </w:p>
    <w:p w14:paraId="679CBCF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two-level </w:t>
      </w:r>
      <w:proofErr w:type="gramStart"/>
      <w:r w:rsidRPr="00487A40">
        <w:rPr>
          <w:rFonts w:ascii="Courier New" w:hAnsi="Courier New" w:cs="Courier New"/>
          <w:lang w:val="en-CA"/>
        </w:rPr>
        <w:t>filename,</w:t>
      </w:r>
      <w:proofErr w:type="gramEnd"/>
      <w:r w:rsidRPr="00487A40">
        <w:rPr>
          <w:rFonts w:ascii="Courier New" w:hAnsi="Courier New" w:cs="Courier New"/>
          <w:lang w:val="en-CA"/>
        </w:rPr>
        <w:t xml:space="preserve"> and dataset options can be included.  If you assign</w:t>
      </w:r>
    </w:p>
    <w:p w14:paraId="030AAFB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 one-level filename, the libname work will be used.  When the macro is</w:t>
      </w:r>
    </w:p>
    <w:p w14:paraId="4C02F03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called as an action from a SAS Explorer window, this parameter should be</w:t>
      </w:r>
    </w:p>
    <w:p w14:paraId="27C662C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set to equal: data=%8b</w:t>
      </w:r>
      <w:proofErr w:type="gramStart"/>
      <w:r w:rsidRPr="00487A40">
        <w:rPr>
          <w:rFonts w:ascii="Courier New" w:hAnsi="Courier New" w:cs="Courier New"/>
          <w:lang w:val="en-CA"/>
        </w:rPr>
        <w:t>.%</w:t>
      </w:r>
      <w:proofErr w:type="gramEnd"/>
      <w:r w:rsidRPr="00487A40">
        <w:rPr>
          <w:rFonts w:ascii="Courier New" w:hAnsi="Courier New" w:cs="Courier New"/>
          <w:lang w:val="en-CA"/>
        </w:rPr>
        <w:t>32b which the macro will interpret as</w:t>
      </w:r>
    </w:p>
    <w:p w14:paraId="00C8FD6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libname.filename of the file that was selected</w:t>
      </w:r>
    </w:p>
    <w:p w14:paraId="39AE5BB1" w14:textId="77777777" w:rsidR="00487A40" w:rsidRPr="00487A40" w:rsidRDefault="00487A40" w:rsidP="00487A40">
      <w:pPr>
        <w:pStyle w:val="PaperBody"/>
        <w:spacing w:after="0"/>
        <w:rPr>
          <w:rFonts w:ascii="Courier New" w:hAnsi="Courier New" w:cs="Courier New"/>
          <w:lang w:val="en-CA"/>
        </w:rPr>
      </w:pPr>
    </w:p>
    <w:p w14:paraId="7100782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outfile: the parameter to which you would assign the path and filename of</w:t>
      </w:r>
    </w:p>
    <w:p w14:paraId="3A0D85B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the </w:t>
      </w:r>
      <w:proofErr w:type="gramStart"/>
      <w:r w:rsidRPr="00487A40">
        <w:rPr>
          <w:rFonts w:ascii="Courier New" w:hAnsi="Courier New" w:cs="Courier New"/>
          <w:lang w:val="en-CA"/>
        </w:rPr>
        <w:t>workbook that you want the macro to either create</w:t>
      </w:r>
      <w:proofErr w:type="gramEnd"/>
      <w:r w:rsidRPr="00487A40">
        <w:rPr>
          <w:rFonts w:ascii="Courier New" w:hAnsi="Courier New" w:cs="Courier New"/>
          <w:lang w:val="en-CA"/>
        </w:rPr>
        <w:t xml:space="preserve"> or modify.  The</w:t>
      </w:r>
    </w:p>
    <w:p w14:paraId="33CED34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file’s path must exist before the macro is run. Any one of the following</w:t>
      </w:r>
    </w:p>
    <w:p w14:paraId="208D48C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values can be used:</w:t>
      </w:r>
    </w:p>
    <w:p w14:paraId="672DD44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6435ADC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Any valid filename (including path) for which you have write access</w:t>
      </w:r>
    </w:p>
    <w:p w14:paraId="7A58095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Null The output file will be created using the selected data </w:t>
      </w:r>
      <w:proofErr w:type="gramStart"/>
      <w:r w:rsidRPr="00487A40">
        <w:rPr>
          <w:rFonts w:ascii="Courier New" w:hAnsi="Courier New" w:cs="Courier New"/>
          <w:lang w:val="en-CA"/>
        </w:rPr>
        <w:t>file’s</w:t>
      </w:r>
      <w:proofErr w:type="gramEnd"/>
    </w:p>
    <w:p w14:paraId="1E6B90A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pathname, a back slash, the selected data file’s filename, and</w:t>
      </w:r>
    </w:p>
    <w:p w14:paraId="1F99DB5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the xlsx extension</w:t>
      </w:r>
    </w:p>
    <w:p w14:paraId="6C80960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    Provide window for user input during run</w:t>
      </w:r>
    </w:p>
    <w:p w14:paraId="1C08B3A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14E10C8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sheet: the parameter to which you would assign the name of the worksheet</w:t>
      </w:r>
    </w:p>
    <w:p w14:paraId="18AA380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that you want to either create or modify. Any one of the following</w:t>
      </w:r>
    </w:p>
    <w:p w14:paraId="5533A1E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values can be used:</w:t>
      </w:r>
    </w:p>
    <w:p w14:paraId="38D8154E" w14:textId="77777777" w:rsidR="00487A40" w:rsidRPr="00487A40" w:rsidRDefault="00487A40" w:rsidP="00487A40">
      <w:pPr>
        <w:pStyle w:val="PaperBody"/>
        <w:spacing w:after="0"/>
        <w:rPr>
          <w:rFonts w:ascii="Courier New" w:hAnsi="Courier New" w:cs="Courier New"/>
          <w:lang w:val="en-CA"/>
        </w:rPr>
      </w:pPr>
    </w:p>
    <w:p w14:paraId="54B6361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Any valid worksheet name</w:t>
      </w:r>
    </w:p>
    <w:p w14:paraId="6D46DC2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Null The filename of the data parameter</w:t>
      </w:r>
    </w:p>
    <w:p w14:paraId="5278103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    Provide window for user input during run</w:t>
      </w:r>
    </w:p>
    <w:p w14:paraId="6313F928" w14:textId="77777777" w:rsidR="00487A40" w:rsidRPr="00487A40" w:rsidRDefault="00487A40" w:rsidP="00487A40">
      <w:pPr>
        <w:pStyle w:val="PaperBody"/>
        <w:spacing w:after="0"/>
        <w:rPr>
          <w:rFonts w:ascii="Courier New" w:hAnsi="Courier New" w:cs="Courier New"/>
          <w:lang w:val="en-CA"/>
        </w:rPr>
      </w:pPr>
    </w:p>
    <w:p w14:paraId="104A5D2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type: the parameter you would use to indicate the type of process that</w:t>
      </w:r>
    </w:p>
    <w:p w14:paraId="0FE58BE6" w14:textId="41E166D3"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you want to run. The default </w:t>
      </w:r>
      <w:r w:rsidR="00F776B1">
        <w:rPr>
          <w:rFonts w:ascii="Courier New" w:hAnsi="Courier New" w:cs="Courier New"/>
          <w:lang w:val="en-CA"/>
        </w:rPr>
        <w:t xml:space="preserve">value of this parameter is: N. </w:t>
      </w:r>
      <w:r w:rsidRPr="00487A40">
        <w:rPr>
          <w:rFonts w:ascii="Courier New" w:hAnsi="Courier New" w:cs="Courier New"/>
          <w:lang w:val="en-CA"/>
        </w:rPr>
        <w:t>Any one of</w:t>
      </w:r>
    </w:p>
    <w:p w14:paraId="7434B66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the following values can be used:</w:t>
      </w:r>
    </w:p>
    <w:p w14:paraId="2546113E" w14:textId="77777777" w:rsidR="00487A40" w:rsidRPr="00487A40" w:rsidRDefault="00487A40" w:rsidP="00487A40">
      <w:pPr>
        <w:pStyle w:val="PaperBody"/>
        <w:spacing w:after="0"/>
        <w:rPr>
          <w:rFonts w:ascii="Courier New" w:hAnsi="Courier New" w:cs="Courier New"/>
          <w:lang w:val="en-CA"/>
        </w:rPr>
      </w:pPr>
    </w:p>
    <w:p w14:paraId="0C10353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N Create a new workbook</w:t>
      </w:r>
    </w:p>
    <w:p w14:paraId="64D55F1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A</w:t>
      </w:r>
      <w:proofErr w:type="gramEnd"/>
      <w:r w:rsidRPr="00487A40">
        <w:rPr>
          <w:rFonts w:ascii="Courier New" w:hAnsi="Courier New" w:cs="Courier New"/>
          <w:lang w:val="en-CA"/>
        </w:rPr>
        <w:t xml:space="preserve"> Add a new worksheet to an existing workbook</w:t>
      </w:r>
    </w:p>
    <w:p w14:paraId="68AD910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M Modify an existing worksheet</w:t>
      </w:r>
    </w:p>
    <w:p w14:paraId="65A0AE2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 Copy the dataset to your system’s clipboard</w:t>
      </w:r>
    </w:p>
    <w:p w14:paraId="6046D3E1" w14:textId="77777777" w:rsidR="00487A40" w:rsidRPr="00487A40" w:rsidRDefault="00487A40" w:rsidP="00487A40">
      <w:pPr>
        <w:pStyle w:val="PaperBody"/>
        <w:spacing w:after="0"/>
        <w:rPr>
          <w:rFonts w:ascii="Courier New" w:hAnsi="Courier New" w:cs="Courier New"/>
          <w:lang w:val="en-CA"/>
        </w:rPr>
      </w:pPr>
    </w:p>
    <w:p w14:paraId="183B4F4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usenames: the parameter you would use to indicate whether you want the</w:t>
      </w:r>
    </w:p>
    <w:p w14:paraId="365D504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first row of the range to contain the first data record, the variable</w:t>
      </w:r>
    </w:p>
    <w:p w14:paraId="34DC91F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names, or the variable labels. The default value of this parameter is: Y.</w:t>
      </w:r>
    </w:p>
    <w:p w14:paraId="0CD7E3E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Any one of the following values can be used:</w:t>
      </w:r>
    </w:p>
    <w:p w14:paraId="514FF455" w14:textId="77777777" w:rsidR="00487A40" w:rsidRPr="00487A40" w:rsidRDefault="00487A40" w:rsidP="00487A40">
      <w:pPr>
        <w:pStyle w:val="PaperBody"/>
        <w:spacing w:after="0"/>
        <w:rPr>
          <w:rFonts w:ascii="Courier New" w:hAnsi="Courier New" w:cs="Courier New"/>
          <w:lang w:val="en-CA"/>
        </w:rPr>
      </w:pPr>
    </w:p>
    <w:p w14:paraId="035D36A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N Don’t include a variable name row</w:t>
      </w:r>
    </w:p>
    <w:p w14:paraId="2A073D8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Y You </w:t>
      </w:r>
      <w:proofErr w:type="gramStart"/>
      <w:r w:rsidRPr="00487A40">
        <w:rPr>
          <w:rFonts w:ascii="Courier New" w:hAnsi="Courier New" w:cs="Courier New"/>
          <w:lang w:val="en-CA"/>
        </w:rPr>
        <w:t>want</w:t>
      </w:r>
      <w:proofErr w:type="gramEnd"/>
      <w:r w:rsidRPr="00487A40">
        <w:rPr>
          <w:rFonts w:ascii="Courier New" w:hAnsi="Courier New" w:cs="Courier New"/>
          <w:lang w:val="en-CA"/>
        </w:rPr>
        <w:t xml:space="preserve"> the top most row to contain variable names</w:t>
      </w:r>
    </w:p>
    <w:p w14:paraId="72CF293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 You </w:t>
      </w:r>
      <w:proofErr w:type="gramStart"/>
      <w:r w:rsidRPr="00487A40">
        <w:rPr>
          <w:rFonts w:ascii="Courier New" w:hAnsi="Courier New" w:cs="Courier New"/>
          <w:lang w:val="en-CA"/>
        </w:rPr>
        <w:t>want</w:t>
      </w:r>
      <w:proofErr w:type="gramEnd"/>
      <w:r w:rsidRPr="00487A40">
        <w:rPr>
          <w:rFonts w:ascii="Courier New" w:hAnsi="Courier New" w:cs="Courier New"/>
          <w:lang w:val="en-CA"/>
        </w:rPr>
        <w:t xml:space="preserve"> the top most row to contain variable labels if they exist,</w:t>
      </w:r>
    </w:p>
    <w:p w14:paraId="106E363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otherwise use variable names</w:t>
      </w:r>
    </w:p>
    <w:p w14:paraId="6F23D92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 Provide window for user input during run</w:t>
      </w:r>
    </w:p>
    <w:p w14:paraId="4D4E1424" w14:textId="77777777" w:rsidR="00487A40" w:rsidRPr="00487A40" w:rsidRDefault="00487A40" w:rsidP="00487A40">
      <w:pPr>
        <w:pStyle w:val="PaperBody"/>
        <w:spacing w:after="0"/>
        <w:rPr>
          <w:rFonts w:ascii="Courier New" w:hAnsi="Courier New" w:cs="Courier New"/>
          <w:lang w:val="en-CA"/>
        </w:rPr>
      </w:pPr>
    </w:p>
    <w:p w14:paraId="47678FC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range: the parameter you would use to indicate the upper left cell where</w:t>
      </w:r>
    </w:p>
    <w:p w14:paraId="6B04ACC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you want the table to begin.  The default value is: A1. Any one of The</w:t>
      </w:r>
    </w:p>
    <w:p w14:paraId="2D65FB9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following values can be used:</w:t>
      </w:r>
    </w:p>
    <w:p w14:paraId="3C71452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607650E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Any valid Excel cell name</w:t>
      </w:r>
    </w:p>
    <w:p w14:paraId="360A1A5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 Provide window for user input during run</w:t>
      </w:r>
    </w:p>
    <w:p w14:paraId="3CA22BF7" w14:textId="77777777" w:rsidR="00487A40" w:rsidRPr="00487A40" w:rsidRDefault="00487A40" w:rsidP="00487A40">
      <w:pPr>
        <w:pStyle w:val="PaperBody"/>
        <w:spacing w:after="0"/>
        <w:rPr>
          <w:rFonts w:ascii="Courier New" w:hAnsi="Courier New" w:cs="Courier New"/>
          <w:lang w:val="en-CA"/>
        </w:rPr>
      </w:pPr>
    </w:p>
    <w:p w14:paraId="347D75D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template: the parameter you would use if you have a preformatted Excel</w:t>
      </w:r>
    </w:p>
    <w:p w14:paraId="4C1E0A5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template (or Excel workbook) that you want to apply to the data you are</w:t>
      </w:r>
    </w:p>
    <w:p w14:paraId="377FEB5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exporting.</w:t>
      </w:r>
      <w:proofErr w:type="gramEnd"/>
      <w:r w:rsidRPr="00487A40">
        <w:rPr>
          <w:rFonts w:ascii="Courier New" w:hAnsi="Courier New" w:cs="Courier New"/>
          <w:lang w:val="en-CA"/>
        </w:rPr>
        <w:t xml:space="preserve"> In such a case, use this parameter to specify the </w:t>
      </w:r>
      <w:proofErr w:type="gramStart"/>
      <w:r w:rsidRPr="00487A40">
        <w:rPr>
          <w:rFonts w:ascii="Courier New" w:hAnsi="Courier New" w:cs="Courier New"/>
          <w:lang w:val="en-CA"/>
        </w:rPr>
        <w:t>template’s</w:t>
      </w:r>
      <w:proofErr w:type="gramEnd"/>
    </w:p>
    <w:p w14:paraId="4174883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path and filename (e.g., template=c:\temp\</w:t>
      </w:r>
      <w:proofErr w:type="gramStart"/>
      <w:r w:rsidRPr="00487A40">
        <w:rPr>
          <w:rFonts w:ascii="Courier New" w:hAnsi="Courier New" w:cs="Courier New"/>
          <w:lang w:val="en-CA"/>
        </w:rPr>
        <w:t>template.xltx )</w:t>
      </w:r>
      <w:proofErr w:type="gramEnd"/>
      <w:r w:rsidRPr="00487A40">
        <w:rPr>
          <w:rFonts w:ascii="Courier New" w:hAnsi="Courier New" w:cs="Courier New"/>
          <w:lang w:val="en-CA"/>
        </w:rPr>
        <w:t>. Any one of the</w:t>
      </w:r>
    </w:p>
    <w:p w14:paraId="2E9A08A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following values can be used:</w:t>
      </w:r>
    </w:p>
    <w:p w14:paraId="664BFA96" w14:textId="77777777" w:rsidR="00487A40" w:rsidRPr="00487A40" w:rsidRDefault="00487A40" w:rsidP="00487A40">
      <w:pPr>
        <w:pStyle w:val="PaperBody"/>
        <w:spacing w:after="0"/>
        <w:rPr>
          <w:rFonts w:ascii="Courier New" w:hAnsi="Courier New" w:cs="Courier New"/>
          <w:lang w:val="en-CA"/>
        </w:rPr>
      </w:pPr>
    </w:p>
    <w:p w14:paraId="0BD9449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Any valid workbook or template filename (including path)</w:t>
      </w:r>
    </w:p>
    <w:p w14:paraId="2929A84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Null No template is to be used</w:t>
      </w:r>
    </w:p>
    <w:p w14:paraId="3E2A827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    Provide window for user input during run</w:t>
      </w:r>
    </w:p>
    <w:p w14:paraId="7FDAF52D" w14:textId="77777777" w:rsidR="00487A40" w:rsidRPr="00487A40" w:rsidRDefault="00487A40" w:rsidP="00487A40">
      <w:pPr>
        <w:pStyle w:val="PaperBody"/>
        <w:spacing w:after="0"/>
        <w:rPr>
          <w:rFonts w:ascii="Courier New" w:hAnsi="Courier New" w:cs="Courier New"/>
          <w:lang w:val="en-CA"/>
        </w:rPr>
      </w:pPr>
    </w:p>
    <w:p w14:paraId="0DFCAE2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templatesheet: If you include the template parameter you must use this</w:t>
      </w:r>
    </w:p>
    <w:p w14:paraId="31B273F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parameter to specify the template's Worksheet that contains the template</w:t>
      </w:r>
    </w:p>
    <w:p w14:paraId="2617F4D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you want to apply (e.g.</w:t>
      </w:r>
      <w:proofErr w:type="gramStart"/>
      <w:r w:rsidRPr="00487A40">
        <w:rPr>
          <w:rFonts w:ascii="Courier New" w:hAnsi="Courier New" w:cs="Courier New"/>
          <w:lang w:val="en-CA"/>
        </w:rPr>
        <w:t>,  templatesheet</w:t>
      </w:r>
      <w:proofErr w:type="gramEnd"/>
      <w:r w:rsidRPr="00487A40">
        <w:rPr>
          <w:rFonts w:ascii="Courier New" w:hAnsi="Courier New" w:cs="Courier New"/>
          <w:lang w:val="en-CA"/>
        </w:rPr>
        <w:t>=template ).  Either of the</w:t>
      </w:r>
    </w:p>
    <w:p w14:paraId="0017DC3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following values can be used:</w:t>
      </w:r>
    </w:p>
    <w:p w14:paraId="2E678E6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55CF0B9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Any existing worksheet name</w:t>
      </w:r>
    </w:p>
    <w:p w14:paraId="02FD79B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 Provide window for user input during run</w:t>
      </w:r>
    </w:p>
    <w:p w14:paraId="5133996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4391E80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useformats: the parameter you would use to indicate whether you want a</w:t>
      </w:r>
    </w:p>
    <w:p w14:paraId="4F7F47E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dataset’s formats to be applied when you exporting its data.</w:t>
      </w:r>
      <w:proofErr w:type="gramEnd"/>
      <w:r w:rsidRPr="00487A40">
        <w:rPr>
          <w:rFonts w:ascii="Courier New" w:hAnsi="Courier New" w:cs="Courier New"/>
          <w:lang w:val="en-CA"/>
        </w:rPr>
        <w:t xml:space="preserve">  The default</w:t>
      </w:r>
    </w:p>
    <w:p w14:paraId="60F76B2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value of this parameter is: N. Any one of the following values can be</w:t>
      </w:r>
    </w:p>
    <w:p w14:paraId="0ED75E8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used:</w:t>
      </w:r>
    </w:p>
    <w:p w14:paraId="775288A8" w14:textId="77777777" w:rsidR="00487A40" w:rsidRPr="00487A40" w:rsidRDefault="00487A40" w:rsidP="00487A40">
      <w:pPr>
        <w:pStyle w:val="PaperBody"/>
        <w:spacing w:after="0"/>
        <w:rPr>
          <w:rFonts w:ascii="Courier New" w:hAnsi="Courier New" w:cs="Courier New"/>
          <w:lang w:val="en-CA"/>
        </w:rPr>
      </w:pPr>
    </w:p>
    <w:p w14:paraId="34517B8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Y If you want a dataset’s formats to be applied</w:t>
      </w:r>
    </w:p>
    <w:p w14:paraId="34FCFCD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N If you don’t want a dataset’s formats to be applied</w:t>
      </w:r>
    </w:p>
    <w:p w14:paraId="687C247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 Provide window for user input during run</w:t>
      </w:r>
    </w:p>
    <w:p w14:paraId="7D909038" w14:textId="77777777" w:rsidR="00487A40" w:rsidRPr="00487A40" w:rsidRDefault="00487A40" w:rsidP="00487A40">
      <w:pPr>
        <w:pStyle w:val="PaperBody"/>
        <w:spacing w:after="0"/>
        <w:rPr>
          <w:rFonts w:ascii="Courier New" w:hAnsi="Courier New" w:cs="Courier New"/>
          <w:lang w:val="en-CA"/>
        </w:rPr>
      </w:pPr>
    </w:p>
    <w:p w14:paraId="2DF9B91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usenotepad: If you're running this macro on a server, or on an operating</w:t>
      </w:r>
    </w:p>
    <w:p w14:paraId="603F88A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system that doesn’t provide direct access to your computer’s clipboard,</w:t>
      </w:r>
    </w:p>
    <w:p w14:paraId="0069E62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or have an Excel configuration that clears the clipboard upon opening,</w:t>
      </w:r>
    </w:p>
    <w:p w14:paraId="79AE3EB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set this parameter to equal 'Y'. You should only use this parameter if</w:t>
      </w:r>
    </w:p>
    <w:p w14:paraId="2CA85A8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you meet one of the above conditions, as it is less efficient than the</w:t>
      </w:r>
    </w:p>
    <w:p w14:paraId="51A4EA4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method used for this parameter's default value (i.e., N). Any one of the</w:t>
      </w:r>
    </w:p>
    <w:p w14:paraId="3EBD1A8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following values can be used:</w:t>
      </w:r>
    </w:p>
    <w:p w14:paraId="77AED03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0876591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N Don't use Notepad</w:t>
      </w:r>
    </w:p>
    <w:p w14:paraId="3F43DCE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Y Use your system's or server's version of Notepad</w:t>
      </w:r>
    </w:p>
    <w:p w14:paraId="297D9FA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53634D9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pivot: the parameter you would use to indicate whether you want a</w:t>
      </w:r>
    </w:p>
    <w:p w14:paraId="23A49E5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pivot table created at the same time as you're exporting data.  The</w:t>
      </w:r>
    </w:p>
    <w:p w14:paraId="7D5ADBB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default value of this parameter is a NULL value.</w:t>
      </w:r>
    </w:p>
    <w:p w14:paraId="21AD296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0B1AD19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you want the macro to create a pivot table, this parameter should</w:t>
      </w:r>
    </w:p>
    <w:p w14:paraId="1EE7D1B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contain a space separated list of all of the character variables you</w:t>
      </w:r>
    </w:p>
    <w:p w14:paraId="3E65525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want the Pivot Table to use as class variables, followed by another</w:t>
      </w:r>
    </w:p>
    <w:p w14:paraId="5014ACE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space,</w:t>
      </w:r>
      <w:proofErr w:type="gramEnd"/>
      <w:r w:rsidRPr="00487A40">
        <w:rPr>
          <w:rFonts w:ascii="Courier New" w:hAnsi="Courier New" w:cs="Courier New"/>
          <w:lang w:val="en-CA"/>
        </w:rPr>
        <w:t xml:space="preserve"> and the name of the variable you want the Pivot Table to use</w:t>
      </w:r>
    </w:p>
    <w:p w14:paraId="443AA0F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as its analytical variable.</w:t>
      </w:r>
      <w:proofErr w:type="gramEnd"/>
      <w:r w:rsidRPr="00487A40">
        <w:rPr>
          <w:rFonts w:ascii="Courier New" w:hAnsi="Courier New" w:cs="Courier New"/>
          <w:lang w:val="en-CA"/>
        </w:rPr>
        <w:t xml:space="preserve"> Any one of the following values can be used:</w:t>
      </w:r>
    </w:p>
    <w:p w14:paraId="183F002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43F57D6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Space separated list of variable names</w:t>
      </w:r>
    </w:p>
    <w:p w14:paraId="3BD8E33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 Provide window for user input during run</w:t>
      </w:r>
    </w:p>
    <w:p w14:paraId="0A906B3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616D574C" w14:textId="77777777" w:rsidR="00487A40" w:rsidRPr="00487A40" w:rsidRDefault="00487A40" w:rsidP="00487A40">
      <w:pPr>
        <w:pStyle w:val="PaperBody"/>
        <w:spacing w:after="0"/>
        <w:rPr>
          <w:rFonts w:ascii="Courier New" w:hAnsi="Courier New" w:cs="Courier New"/>
          <w:lang w:val="en-CA"/>
        </w:rPr>
      </w:pPr>
    </w:p>
    <w:p w14:paraId="3ABADB4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w:t>
      </w:r>
    </w:p>
    <w:p w14:paraId="2D7BC089" w14:textId="77777777" w:rsidR="00487A40" w:rsidRPr="00487A40" w:rsidRDefault="00487A40" w:rsidP="00487A40">
      <w:pPr>
        <w:pStyle w:val="PaperBody"/>
        <w:spacing w:after="0"/>
        <w:rPr>
          <w:rFonts w:ascii="Courier New" w:hAnsi="Courier New" w:cs="Courier New"/>
          <w:lang w:val="en-CA"/>
        </w:rPr>
      </w:pPr>
    </w:p>
    <w:p w14:paraId="7F961E0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%macro </w:t>
      </w:r>
      <w:proofErr w:type="gramStart"/>
      <w:r w:rsidRPr="00487A40">
        <w:rPr>
          <w:rFonts w:ascii="Courier New" w:hAnsi="Courier New" w:cs="Courier New"/>
          <w:lang w:val="en-CA"/>
        </w:rPr>
        <w:t>exportxl(</w:t>
      </w:r>
      <w:proofErr w:type="gramEnd"/>
      <w:r w:rsidRPr="00487A40">
        <w:rPr>
          <w:rFonts w:ascii="Courier New" w:hAnsi="Courier New" w:cs="Courier New"/>
          <w:lang w:val="en-CA"/>
        </w:rPr>
        <w:t>data=,</w:t>
      </w:r>
    </w:p>
    <w:p w14:paraId="3D0A358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outfile=,</w:t>
      </w:r>
    </w:p>
    <w:p w14:paraId="4BB541C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sheet=,</w:t>
      </w:r>
    </w:p>
    <w:p w14:paraId="03A879A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type=N,</w:t>
      </w:r>
    </w:p>
    <w:p w14:paraId="714FF52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usenames=Y,</w:t>
      </w:r>
    </w:p>
    <w:p w14:paraId="237BB75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range=A1,</w:t>
      </w:r>
    </w:p>
    <w:p w14:paraId="5C34B7C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template=,</w:t>
      </w:r>
    </w:p>
    <w:p w14:paraId="6D7C2CB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templatesheet=,</w:t>
      </w:r>
    </w:p>
    <w:p w14:paraId="4FCBF18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useformats=N,</w:t>
      </w:r>
    </w:p>
    <w:p w14:paraId="5DFE60F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usenotepad=N,</w:t>
      </w:r>
    </w:p>
    <w:p w14:paraId="02DA22F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pivot=);</w:t>
      </w:r>
    </w:p>
    <w:p w14:paraId="057D4684" w14:textId="77777777" w:rsidR="00487A40" w:rsidRPr="00487A40" w:rsidRDefault="00487A40" w:rsidP="00487A40">
      <w:pPr>
        <w:pStyle w:val="PaperBody"/>
        <w:spacing w:after="0"/>
        <w:rPr>
          <w:rFonts w:ascii="Courier New" w:hAnsi="Courier New" w:cs="Courier New"/>
          <w:lang w:val="en-CA"/>
        </w:rPr>
      </w:pPr>
    </w:p>
    <w:p w14:paraId="3206DA1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/*Check whether the data parameter contains a one or two-level filename*/</w:t>
      </w:r>
    </w:p>
    <w:p w14:paraId="4BE8C42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/*and, if needed, separate libname and data from data set options */</w:t>
      </w:r>
    </w:p>
    <w:p w14:paraId="3BB95AF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lp=%</w:t>
      </w:r>
      <w:proofErr w:type="gramStart"/>
      <w:r w:rsidRPr="00487A40">
        <w:rPr>
          <w:rFonts w:ascii="Courier New" w:hAnsi="Courier New" w:cs="Courier New"/>
          <w:lang w:val="en-CA"/>
        </w:rPr>
        <w:t>sysfunc(</w:t>
      </w:r>
      <w:proofErr w:type="gramEnd"/>
      <w:r w:rsidRPr="00487A40">
        <w:rPr>
          <w:rFonts w:ascii="Courier New" w:hAnsi="Courier New" w:cs="Courier New"/>
          <w:i/>
          <w:iCs/>
          <w:lang w:val="en-CA"/>
        </w:rPr>
        <w:t>findc</w:t>
      </w:r>
      <w:r w:rsidRPr="00487A40">
        <w:rPr>
          <w:rFonts w:ascii="Courier New" w:hAnsi="Courier New" w:cs="Courier New"/>
          <w:lang w:val="en-CA"/>
        </w:rPr>
        <w:t>(</w:t>
      </w:r>
      <w:r w:rsidRPr="00487A40">
        <w:rPr>
          <w:rFonts w:ascii="Courier New" w:hAnsi="Courier New" w:cs="Courier New"/>
          <w:i/>
          <w:iCs/>
          <w:lang w:val="en-CA"/>
        </w:rPr>
        <w:t>%superq</w:t>
      </w:r>
      <w:r w:rsidRPr="00487A40">
        <w:rPr>
          <w:rFonts w:ascii="Courier New" w:hAnsi="Courier New" w:cs="Courier New"/>
          <w:lang w:val="en-CA"/>
        </w:rPr>
        <w:t>(data),</w:t>
      </w:r>
      <w:r w:rsidRPr="00487A40">
        <w:rPr>
          <w:rFonts w:ascii="Courier New" w:hAnsi="Courier New" w:cs="Courier New"/>
          <w:i/>
          <w:iCs/>
          <w:lang w:val="en-CA"/>
        </w:rPr>
        <w:t>%str</w:t>
      </w:r>
      <w:r w:rsidRPr="00487A40">
        <w:rPr>
          <w:rFonts w:ascii="Courier New" w:hAnsi="Courier New" w:cs="Courier New"/>
          <w:lang w:val="en-CA"/>
        </w:rPr>
        <w:t>(%()));</w:t>
      </w:r>
    </w:p>
    <w:p w14:paraId="50E40C5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&amp;lp. %then %</w:t>
      </w:r>
      <w:proofErr w:type="gramStart"/>
      <w:r w:rsidRPr="00487A40">
        <w:rPr>
          <w:rFonts w:ascii="Courier New" w:hAnsi="Courier New" w:cs="Courier New"/>
          <w:lang w:val="en-CA"/>
        </w:rPr>
        <w:t>do</w:t>
      </w:r>
      <w:proofErr w:type="gramEnd"/>
      <w:r w:rsidRPr="00487A40">
        <w:rPr>
          <w:rFonts w:ascii="Courier New" w:hAnsi="Courier New" w:cs="Courier New"/>
          <w:lang w:val="en-CA"/>
        </w:rPr>
        <w:t>;</w:t>
      </w:r>
    </w:p>
    <w:p w14:paraId="57B9AE6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rp=%</w:t>
      </w:r>
      <w:proofErr w:type="gramStart"/>
      <w:r w:rsidRPr="00487A40">
        <w:rPr>
          <w:rFonts w:ascii="Courier New" w:hAnsi="Courier New" w:cs="Courier New"/>
          <w:lang w:val="en-CA"/>
        </w:rPr>
        <w:t>sysfunc(</w:t>
      </w:r>
      <w:proofErr w:type="gramEnd"/>
      <w:r w:rsidRPr="00487A40">
        <w:rPr>
          <w:rFonts w:ascii="Courier New" w:hAnsi="Courier New" w:cs="Courier New"/>
          <w:i/>
          <w:iCs/>
          <w:lang w:val="en-CA"/>
        </w:rPr>
        <w:t>findc</w:t>
      </w:r>
      <w:r w:rsidRPr="00487A40">
        <w:rPr>
          <w:rFonts w:ascii="Courier New" w:hAnsi="Courier New" w:cs="Courier New"/>
          <w:lang w:val="en-CA"/>
        </w:rPr>
        <w:t>(</w:t>
      </w:r>
      <w:r w:rsidRPr="00487A40">
        <w:rPr>
          <w:rFonts w:ascii="Courier New" w:hAnsi="Courier New" w:cs="Courier New"/>
          <w:i/>
          <w:iCs/>
          <w:lang w:val="en-CA"/>
        </w:rPr>
        <w:t>%superq</w:t>
      </w:r>
      <w:r w:rsidRPr="00487A40">
        <w:rPr>
          <w:rFonts w:ascii="Courier New" w:hAnsi="Courier New" w:cs="Courier New"/>
          <w:lang w:val="en-CA"/>
        </w:rPr>
        <w:t>(data),</w:t>
      </w:r>
      <w:r w:rsidRPr="00487A40">
        <w:rPr>
          <w:rFonts w:ascii="Courier New" w:hAnsi="Courier New" w:cs="Courier New"/>
          <w:i/>
          <w:iCs/>
          <w:lang w:val="en-CA"/>
        </w:rPr>
        <w:t>%str</w:t>
      </w:r>
      <w:r w:rsidRPr="00487A40">
        <w:rPr>
          <w:rFonts w:ascii="Courier New" w:hAnsi="Courier New" w:cs="Courier New"/>
          <w:lang w:val="en-CA"/>
        </w:rPr>
        <w:t>(%)),b));</w:t>
      </w:r>
    </w:p>
    <w:p w14:paraId="0963C47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dsoptions=%</w:t>
      </w:r>
      <w:proofErr w:type="gramStart"/>
      <w:r w:rsidRPr="00487A40">
        <w:rPr>
          <w:rFonts w:ascii="Courier New" w:hAnsi="Courier New" w:cs="Courier New"/>
          <w:lang w:val="en-CA"/>
        </w:rPr>
        <w:t>qsysfunc(</w:t>
      </w:r>
      <w:proofErr w:type="gramEnd"/>
      <w:r w:rsidRPr="00487A40">
        <w:rPr>
          <w:rFonts w:ascii="Courier New" w:hAnsi="Courier New" w:cs="Courier New"/>
          <w:lang w:val="en-CA"/>
        </w:rPr>
        <w:t>substrn(%nrstr(%superq(data)),&amp;lp+1,&amp;rp-&amp;lp-1));</w:t>
      </w:r>
    </w:p>
    <w:p w14:paraId="5374BB0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data=%</w:t>
      </w:r>
      <w:proofErr w:type="gramStart"/>
      <w:r w:rsidRPr="00487A40">
        <w:rPr>
          <w:rFonts w:ascii="Courier New" w:hAnsi="Courier New" w:cs="Courier New"/>
          <w:lang w:val="en-CA"/>
        </w:rPr>
        <w:t>sysfunc(</w:t>
      </w:r>
      <w:proofErr w:type="gramEnd"/>
      <w:r w:rsidRPr="00487A40">
        <w:rPr>
          <w:rFonts w:ascii="Courier New" w:hAnsi="Courier New" w:cs="Courier New"/>
          <w:lang w:val="en-CA"/>
        </w:rPr>
        <w:t>substrn(%nrstr(%superq(data)),1,%eval(&amp;lp-1)));</w:t>
      </w:r>
    </w:p>
    <w:p w14:paraId="4039004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65CC3E6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%let dsoptions=;</w:t>
      </w:r>
    </w:p>
    <w:p w14:paraId="67826EA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proofErr w:type="gramStart"/>
      <w:r w:rsidRPr="00487A40">
        <w:rPr>
          <w:rFonts w:ascii="Courier New" w:hAnsi="Courier New" w:cs="Courier New"/>
          <w:lang w:val="en-CA"/>
        </w:rPr>
        <w:t>sysfunc(</w:t>
      </w:r>
      <w:proofErr w:type="gramEnd"/>
      <w:r w:rsidRPr="00487A40">
        <w:rPr>
          <w:rFonts w:ascii="Courier New" w:hAnsi="Courier New" w:cs="Courier New"/>
          <w:i/>
          <w:iCs/>
          <w:lang w:val="en-CA"/>
        </w:rPr>
        <w:t>countw</w:t>
      </w:r>
      <w:r w:rsidRPr="00487A40">
        <w:rPr>
          <w:rFonts w:ascii="Courier New" w:hAnsi="Courier New" w:cs="Courier New"/>
          <w:lang w:val="en-CA"/>
        </w:rPr>
        <w:t>(&amp;data.)) eq 2 %then %do;</w:t>
      </w:r>
    </w:p>
    <w:p w14:paraId="11DCAF5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libnm=</w:t>
      </w:r>
      <w:r w:rsidRPr="00487A40">
        <w:rPr>
          <w:rFonts w:ascii="Courier New" w:hAnsi="Courier New" w:cs="Courier New"/>
          <w:i/>
          <w:iCs/>
          <w:lang w:val="en-CA"/>
        </w:rPr>
        <w:t>%</w:t>
      </w:r>
      <w:proofErr w:type="gramStart"/>
      <w:r w:rsidRPr="00487A40">
        <w:rPr>
          <w:rFonts w:ascii="Courier New" w:hAnsi="Courier New" w:cs="Courier New"/>
          <w:i/>
          <w:iCs/>
          <w:lang w:val="en-CA"/>
        </w:rPr>
        <w:t>scan</w:t>
      </w:r>
      <w:r w:rsidRPr="00487A40">
        <w:rPr>
          <w:rFonts w:ascii="Courier New" w:hAnsi="Courier New" w:cs="Courier New"/>
          <w:lang w:val="en-CA"/>
        </w:rPr>
        <w:t>(</w:t>
      </w:r>
      <w:proofErr w:type="gramEnd"/>
      <w:r w:rsidRPr="00487A40">
        <w:rPr>
          <w:rFonts w:ascii="Courier New" w:hAnsi="Courier New" w:cs="Courier New"/>
          <w:lang w:val="en-CA"/>
        </w:rPr>
        <w:t>&amp;data.,1);</w:t>
      </w:r>
    </w:p>
    <w:p w14:paraId="5A3FD4A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filenm=</w:t>
      </w:r>
      <w:r w:rsidRPr="00487A40">
        <w:rPr>
          <w:rFonts w:ascii="Courier New" w:hAnsi="Courier New" w:cs="Courier New"/>
          <w:i/>
          <w:iCs/>
          <w:lang w:val="en-CA"/>
        </w:rPr>
        <w:t>%</w:t>
      </w:r>
      <w:proofErr w:type="gramStart"/>
      <w:r w:rsidRPr="00487A40">
        <w:rPr>
          <w:rFonts w:ascii="Courier New" w:hAnsi="Courier New" w:cs="Courier New"/>
          <w:i/>
          <w:iCs/>
          <w:lang w:val="en-CA"/>
        </w:rPr>
        <w:t>scan</w:t>
      </w:r>
      <w:r w:rsidRPr="00487A40">
        <w:rPr>
          <w:rFonts w:ascii="Courier New" w:hAnsi="Courier New" w:cs="Courier New"/>
          <w:lang w:val="en-CA"/>
        </w:rPr>
        <w:t>(</w:t>
      </w:r>
      <w:proofErr w:type="gramEnd"/>
      <w:r w:rsidRPr="00487A40">
        <w:rPr>
          <w:rFonts w:ascii="Courier New" w:hAnsi="Courier New" w:cs="Courier New"/>
          <w:lang w:val="en-CA"/>
        </w:rPr>
        <w:t>&amp;data.,2);</w:t>
      </w:r>
    </w:p>
    <w:p w14:paraId="5DCD028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1CE6A6F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%do;</w:t>
      </w:r>
    </w:p>
    <w:p w14:paraId="579F6AB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libnm=work;</w:t>
      </w:r>
    </w:p>
    <w:p w14:paraId="19CD5E9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filenm=&amp;data</w:t>
      </w:r>
      <w:proofErr w:type="gramStart"/>
      <w:r w:rsidRPr="00487A40">
        <w:rPr>
          <w:rFonts w:ascii="Courier New" w:hAnsi="Courier New" w:cs="Courier New"/>
          <w:lang w:val="en-CA"/>
        </w:rPr>
        <w:t>.;</w:t>
      </w:r>
      <w:proofErr w:type="gramEnd"/>
    </w:p>
    <w:p w14:paraId="76B2D9F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465FBB88" w14:textId="77777777" w:rsidR="00487A40" w:rsidRPr="00487A40" w:rsidRDefault="00487A40" w:rsidP="00487A40">
      <w:pPr>
        <w:pStyle w:val="PaperBody"/>
        <w:spacing w:after="0"/>
        <w:rPr>
          <w:rFonts w:ascii="Courier New" w:hAnsi="Courier New" w:cs="Courier New"/>
          <w:lang w:val="en-CA"/>
        </w:rPr>
      </w:pPr>
    </w:p>
    <w:p w14:paraId="61AA273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&amp;outfile.) eq W %then %do;</w:t>
      </w:r>
    </w:p>
    <w:p w14:paraId="57B089B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2AA0AFB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window outfile rows=8 columns=80</w:t>
      </w:r>
    </w:p>
    <w:p w14:paraId="7181BEB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irow=1 icolumn=2 color=black</w:t>
      </w:r>
    </w:p>
    <w:p w14:paraId="197E7E6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#2 @3 'Enter path and filename of desired outfile</w:t>
      </w:r>
      <w:proofErr w:type="gramStart"/>
      <w:r w:rsidRPr="00487A40">
        <w:rPr>
          <w:rFonts w:ascii="Courier New" w:hAnsi="Courier New" w:cs="Courier New"/>
          <w:lang w:val="en-CA"/>
        </w:rPr>
        <w:t>: '</w:t>
      </w:r>
      <w:proofErr w:type="gramEnd"/>
    </w:p>
    <w:p w14:paraId="24C2E12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color=gray outfile $70. required=yes</w:t>
      </w:r>
    </w:p>
    <w:p w14:paraId="6344321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attr=underline color=yellow;</w:t>
      </w:r>
    </w:p>
    <w:p w14:paraId="4A427A8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DISPLAY outfile</w:t>
      </w:r>
      <w:proofErr w:type="gramEnd"/>
      <w:r w:rsidRPr="00487A40">
        <w:rPr>
          <w:rFonts w:ascii="Courier New" w:hAnsi="Courier New" w:cs="Courier New"/>
          <w:lang w:val="en-CA"/>
        </w:rPr>
        <w:t xml:space="preserve"> blank;</w:t>
      </w:r>
    </w:p>
    <w:p w14:paraId="7363E65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call </w:t>
      </w:r>
      <w:proofErr w:type="gramStart"/>
      <w:r w:rsidRPr="00487A40">
        <w:rPr>
          <w:rFonts w:ascii="Courier New" w:hAnsi="Courier New" w:cs="Courier New"/>
          <w:i/>
          <w:iCs/>
          <w:lang w:val="en-CA"/>
        </w:rPr>
        <w:t>symputx</w:t>
      </w:r>
      <w:r w:rsidRPr="00487A40">
        <w:rPr>
          <w:rFonts w:ascii="Courier New" w:hAnsi="Courier New" w:cs="Courier New"/>
          <w:lang w:val="en-CA"/>
        </w:rPr>
        <w:t>(</w:t>
      </w:r>
      <w:proofErr w:type="gramEnd"/>
      <w:r w:rsidRPr="00487A40">
        <w:rPr>
          <w:rFonts w:ascii="Courier New" w:hAnsi="Courier New" w:cs="Courier New"/>
          <w:lang w:val="en-CA"/>
        </w:rPr>
        <w:t>'outfile',outfile);</w:t>
      </w:r>
    </w:p>
    <w:p w14:paraId="5A8841C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stop;</w:t>
      </w:r>
    </w:p>
    <w:p w14:paraId="3850C66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0DD896C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491DABC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length</w:t>
      </w:r>
      <w:r w:rsidRPr="00487A40">
        <w:rPr>
          <w:rFonts w:ascii="Courier New" w:hAnsi="Courier New" w:cs="Courier New"/>
          <w:lang w:val="en-CA"/>
        </w:rPr>
        <w:t>(</w:t>
      </w:r>
      <w:proofErr w:type="gramEnd"/>
      <w:r w:rsidRPr="00487A40">
        <w:rPr>
          <w:rFonts w:ascii="Courier New" w:hAnsi="Courier New" w:cs="Courier New"/>
          <w:lang w:val="en-CA"/>
        </w:rPr>
        <w:t>&amp;outfile.) lt 1 %then</w:t>
      </w:r>
    </w:p>
    <w:p w14:paraId="12530C4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outfile=%</w:t>
      </w:r>
      <w:proofErr w:type="gramStart"/>
      <w:r w:rsidRPr="00487A40">
        <w:rPr>
          <w:rFonts w:ascii="Courier New" w:hAnsi="Courier New" w:cs="Courier New"/>
          <w:lang w:val="en-CA"/>
        </w:rPr>
        <w:t>sysfunc(</w:t>
      </w:r>
      <w:proofErr w:type="gramEnd"/>
      <w:r w:rsidRPr="00487A40">
        <w:rPr>
          <w:rFonts w:ascii="Courier New" w:hAnsi="Courier New" w:cs="Courier New"/>
          <w:i/>
          <w:iCs/>
          <w:lang w:val="en-CA"/>
        </w:rPr>
        <w:t>pathname</w:t>
      </w:r>
      <w:r w:rsidRPr="00487A40">
        <w:rPr>
          <w:rFonts w:ascii="Courier New" w:hAnsi="Courier New" w:cs="Courier New"/>
          <w:lang w:val="en-CA"/>
        </w:rPr>
        <w:t>(&amp;libnm.))\&amp;filenm</w:t>
      </w:r>
      <w:proofErr w:type="gramStart"/>
      <w:r w:rsidRPr="00487A40">
        <w:rPr>
          <w:rFonts w:ascii="Courier New" w:hAnsi="Courier New" w:cs="Courier New"/>
          <w:lang w:val="en-CA"/>
        </w:rPr>
        <w:t>..</w:t>
      </w:r>
      <w:proofErr w:type="gramEnd"/>
      <w:r w:rsidRPr="00487A40">
        <w:rPr>
          <w:rFonts w:ascii="Courier New" w:hAnsi="Courier New" w:cs="Courier New"/>
          <w:lang w:val="en-CA"/>
        </w:rPr>
        <w:t>xlsx</w:t>
      </w:r>
      <w:proofErr w:type="gramStart"/>
      <w:r w:rsidRPr="00487A40">
        <w:rPr>
          <w:rFonts w:ascii="Courier New" w:hAnsi="Courier New" w:cs="Courier New"/>
          <w:lang w:val="en-CA"/>
        </w:rPr>
        <w:t>;;</w:t>
      </w:r>
      <w:proofErr w:type="gramEnd"/>
    </w:p>
    <w:p w14:paraId="170B526B" w14:textId="77777777" w:rsidR="00487A40" w:rsidRPr="00487A40" w:rsidRDefault="00487A40" w:rsidP="00487A40">
      <w:pPr>
        <w:pStyle w:val="PaperBody"/>
        <w:spacing w:after="0"/>
        <w:rPr>
          <w:rFonts w:ascii="Courier New" w:hAnsi="Courier New" w:cs="Courier New"/>
          <w:lang w:val="en-CA"/>
        </w:rPr>
      </w:pPr>
    </w:p>
    <w:p w14:paraId="28659D0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&amp;sheet.) eq W %then %do;</w:t>
      </w:r>
    </w:p>
    <w:p w14:paraId="5D46CED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007912A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window sheet rows=8 columns=80</w:t>
      </w:r>
    </w:p>
    <w:p w14:paraId="3FCC50C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irow=1 icolumn=2 color=black</w:t>
      </w:r>
    </w:p>
    <w:p w14:paraId="1C43B52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#2 @3 'Enter valid worksheet name</w:t>
      </w:r>
      <w:proofErr w:type="gramStart"/>
      <w:r w:rsidRPr="00487A40">
        <w:rPr>
          <w:rFonts w:ascii="Courier New" w:hAnsi="Courier New" w:cs="Courier New"/>
          <w:lang w:val="en-CA"/>
        </w:rPr>
        <w:t>: '</w:t>
      </w:r>
      <w:proofErr w:type="gramEnd"/>
    </w:p>
    <w:p w14:paraId="6C89ED8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color=gray sheet $40. required=yes</w:t>
      </w:r>
    </w:p>
    <w:p w14:paraId="0269B1F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attr=underline color=yellow;</w:t>
      </w:r>
    </w:p>
    <w:p w14:paraId="2BDC9EC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DISPLAY sheet blank;</w:t>
      </w:r>
    </w:p>
    <w:p w14:paraId="49C3260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call </w:t>
      </w:r>
      <w:proofErr w:type="gramStart"/>
      <w:r w:rsidRPr="00487A40">
        <w:rPr>
          <w:rFonts w:ascii="Courier New" w:hAnsi="Courier New" w:cs="Courier New"/>
          <w:i/>
          <w:iCs/>
          <w:lang w:val="en-CA"/>
        </w:rPr>
        <w:t>symputx</w:t>
      </w:r>
      <w:r w:rsidRPr="00487A40">
        <w:rPr>
          <w:rFonts w:ascii="Courier New" w:hAnsi="Courier New" w:cs="Courier New"/>
          <w:lang w:val="en-CA"/>
        </w:rPr>
        <w:t>(</w:t>
      </w:r>
      <w:proofErr w:type="gramEnd"/>
      <w:r w:rsidRPr="00487A40">
        <w:rPr>
          <w:rFonts w:ascii="Courier New" w:hAnsi="Courier New" w:cs="Courier New"/>
          <w:lang w:val="en-CA"/>
        </w:rPr>
        <w:t>'sheet',sheet);</w:t>
      </w:r>
    </w:p>
    <w:p w14:paraId="5E97028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stop;</w:t>
      </w:r>
    </w:p>
    <w:p w14:paraId="6248FE6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2553F3C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20BC150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length</w:t>
      </w:r>
      <w:r w:rsidRPr="00487A40">
        <w:rPr>
          <w:rFonts w:ascii="Courier New" w:hAnsi="Courier New" w:cs="Courier New"/>
          <w:lang w:val="en-CA"/>
        </w:rPr>
        <w:t>(</w:t>
      </w:r>
      <w:proofErr w:type="gramEnd"/>
      <w:r w:rsidRPr="00487A40">
        <w:rPr>
          <w:rFonts w:ascii="Courier New" w:hAnsi="Courier New" w:cs="Courier New"/>
          <w:lang w:val="en-CA"/>
        </w:rPr>
        <w:t>&amp;sheet.) lt 1 %then</w:t>
      </w:r>
    </w:p>
    <w:p w14:paraId="6A7E769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sheet=&amp;</w:t>
      </w:r>
      <w:proofErr w:type="gramStart"/>
      <w:r w:rsidRPr="00487A40">
        <w:rPr>
          <w:rFonts w:ascii="Courier New" w:hAnsi="Courier New" w:cs="Courier New"/>
          <w:lang w:val="en-CA"/>
        </w:rPr>
        <w:t>filenm.;;</w:t>
      </w:r>
      <w:proofErr w:type="gramEnd"/>
    </w:p>
    <w:p w14:paraId="10978327" w14:textId="77777777" w:rsidR="00487A40" w:rsidRPr="00487A40" w:rsidRDefault="00487A40" w:rsidP="00487A40">
      <w:pPr>
        <w:pStyle w:val="PaperBody"/>
        <w:spacing w:after="0"/>
        <w:rPr>
          <w:rFonts w:ascii="Courier New" w:hAnsi="Courier New" w:cs="Courier New"/>
          <w:lang w:val="en-CA"/>
        </w:rPr>
      </w:pPr>
    </w:p>
    <w:p w14:paraId="1F8F26E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/*Left for compatibility with previous version*/</w:t>
      </w:r>
    </w:p>
    <w:p w14:paraId="51D4BE3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&amp;type.) eq P %then %do;</w:t>
      </w:r>
    </w:p>
    <w:p w14:paraId="6993253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proc</w:t>
      </w:r>
      <w:r w:rsidRPr="00487A40">
        <w:rPr>
          <w:rFonts w:ascii="Courier New" w:hAnsi="Courier New" w:cs="Courier New"/>
          <w:lang w:val="en-CA"/>
        </w:rPr>
        <w:t xml:space="preserve"> </w:t>
      </w:r>
      <w:r w:rsidRPr="00487A40">
        <w:rPr>
          <w:rFonts w:ascii="Courier New" w:hAnsi="Courier New" w:cs="Courier New"/>
          <w:bCs/>
          <w:lang w:val="en-CA"/>
        </w:rPr>
        <w:t>export</w:t>
      </w:r>
    </w:p>
    <w:p w14:paraId="4D06AC6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data=&amp;libnm</w:t>
      </w:r>
      <w:proofErr w:type="gramStart"/>
      <w:r w:rsidRPr="00487A40">
        <w:rPr>
          <w:rFonts w:ascii="Courier New" w:hAnsi="Courier New" w:cs="Courier New"/>
          <w:lang w:val="en-CA"/>
        </w:rPr>
        <w:t>..&amp;filenm.</w:t>
      </w:r>
      <w:proofErr w:type="gramEnd"/>
    </w:p>
    <w:p w14:paraId="140FEE7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length</w:t>
      </w:r>
      <w:r w:rsidRPr="00487A40">
        <w:rPr>
          <w:rFonts w:ascii="Courier New" w:hAnsi="Courier New" w:cs="Courier New"/>
          <w:lang w:val="en-CA"/>
        </w:rPr>
        <w:t>(</w:t>
      </w:r>
      <w:proofErr w:type="gramEnd"/>
      <w:r w:rsidRPr="00487A40">
        <w:rPr>
          <w:rFonts w:ascii="Courier New" w:hAnsi="Courier New" w:cs="Courier New"/>
          <w:i/>
          <w:iCs/>
          <w:lang w:val="en-CA"/>
        </w:rPr>
        <w:t>%unquote</w:t>
      </w:r>
      <w:r w:rsidRPr="00487A40">
        <w:rPr>
          <w:rFonts w:ascii="Courier New" w:hAnsi="Courier New" w:cs="Courier New"/>
          <w:lang w:val="en-CA"/>
        </w:rPr>
        <w:t>(&amp;dsoptions.)) gt 2 %then (</w:t>
      </w:r>
      <w:r w:rsidRPr="00487A40">
        <w:rPr>
          <w:rFonts w:ascii="Courier New" w:hAnsi="Courier New" w:cs="Courier New"/>
          <w:i/>
          <w:iCs/>
          <w:lang w:val="en-CA"/>
        </w:rPr>
        <w:t>%unquote</w:t>
      </w:r>
      <w:r w:rsidRPr="00487A40">
        <w:rPr>
          <w:rFonts w:ascii="Courier New" w:hAnsi="Courier New" w:cs="Courier New"/>
          <w:lang w:val="en-CA"/>
        </w:rPr>
        <w:t>(&amp;dsoptions.));</w:t>
      </w:r>
    </w:p>
    <w:p w14:paraId="423B196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outfile= "&amp;outfile."</w:t>
      </w:r>
    </w:p>
    <w:p w14:paraId="704B432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dbms=xlsx</w:t>
      </w:r>
    </w:p>
    <w:p w14:paraId="125C709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replace</w:t>
      </w:r>
    </w:p>
    <w:p w14:paraId="7F56F0B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455E9E3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&amp;sheet. ne "" %then sheet="&amp;sheet.</w:t>
      </w:r>
      <w:proofErr w:type="gramStart"/>
      <w:r w:rsidRPr="00487A40">
        <w:rPr>
          <w:rFonts w:ascii="Courier New" w:hAnsi="Courier New" w:cs="Courier New"/>
          <w:lang w:val="en-CA"/>
        </w:rPr>
        <w:t>";;</w:t>
      </w:r>
      <w:proofErr w:type="gramEnd"/>
    </w:p>
    <w:p w14:paraId="59E85AC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41EE6F7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7337CBE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 of compatibility code - Note: above is not documented in paper*/</w:t>
      </w:r>
    </w:p>
    <w:p w14:paraId="3E9721C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%do;</w:t>
      </w:r>
    </w:p>
    <w:p w14:paraId="46F8CC7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&amp;range.) eq W %then %do;</w:t>
      </w:r>
    </w:p>
    <w:p w14:paraId="51C8583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0DECA979" w14:textId="07C618ED" w:rsidR="00487A40" w:rsidRPr="00487A40" w:rsidRDefault="00487A40" w:rsidP="00487A40">
      <w:pPr>
        <w:pStyle w:val="PaperBody"/>
        <w:spacing w:after="0"/>
        <w:rPr>
          <w:rFonts w:ascii="Courier New" w:hAnsi="Courier New" w:cs="Courier New"/>
          <w:lang w:val="en-CA"/>
        </w:rPr>
      </w:pPr>
      <w:r>
        <w:rPr>
          <w:rFonts w:ascii="Courier New" w:hAnsi="Courier New" w:cs="Courier New"/>
          <w:lang w:val="en-CA"/>
        </w:rPr>
        <w:t xml:space="preserve">       </w:t>
      </w:r>
      <w:r w:rsidRPr="00487A40">
        <w:rPr>
          <w:rFonts w:ascii="Courier New" w:hAnsi="Courier New" w:cs="Courier New"/>
          <w:lang w:val="en-CA"/>
        </w:rPr>
        <w:t>window range rows=8 columns=80</w:t>
      </w:r>
    </w:p>
    <w:p w14:paraId="4B2E2D9F" w14:textId="55B70095"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irow=1 icolumn=2 color=black</w:t>
      </w:r>
    </w:p>
    <w:p w14:paraId="4598FC1C" w14:textId="689E2EB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#2 @3 'Enter the upper left cell where range should begin (e.g. D5)</w:t>
      </w:r>
      <w:proofErr w:type="gramStart"/>
      <w:r w:rsidRPr="00487A40">
        <w:rPr>
          <w:rFonts w:ascii="Courier New" w:hAnsi="Courier New" w:cs="Courier New"/>
          <w:lang w:val="en-CA"/>
        </w:rPr>
        <w:t>: '</w:t>
      </w:r>
      <w:proofErr w:type="gramEnd"/>
    </w:p>
    <w:p w14:paraId="190CA5BA" w14:textId="1773137A"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color=gray range $41. required=yes</w:t>
      </w:r>
    </w:p>
    <w:p w14:paraId="153E8519" w14:textId="34BEDF80"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attr=underline color=yellow;</w:t>
      </w:r>
    </w:p>
    <w:p w14:paraId="1A84D039" w14:textId="19910379"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DISPLAY range blank;</w:t>
      </w:r>
    </w:p>
    <w:p w14:paraId="7434E0C3" w14:textId="6B3F07DB"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call </w:t>
      </w:r>
      <w:proofErr w:type="gramStart"/>
      <w:r w:rsidRPr="00487A40">
        <w:rPr>
          <w:rFonts w:ascii="Courier New" w:hAnsi="Courier New" w:cs="Courier New"/>
          <w:i/>
          <w:iCs/>
          <w:lang w:val="en-CA"/>
        </w:rPr>
        <w:t>symputx</w:t>
      </w:r>
      <w:r w:rsidRPr="00487A40">
        <w:rPr>
          <w:rFonts w:ascii="Courier New" w:hAnsi="Courier New" w:cs="Courier New"/>
          <w:lang w:val="en-CA"/>
        </w:rPr>
        <w:t>(</w:t>
      </w:r>
      <w:proofErr w:type="gramEnd"/>
      <w:r w:rsidRPr="00487A40">
        <w:rPr>
          <w:rFonts w:ascii="Courier New" w:hAnsi="Courier New" w:cs="Courier New"/>
          <w:lang w:val="en-CA"/>
        </w:rPr>
        <w:t>'range',range);</w:t>
      </w:r>
    </w:p>
    <w:p w14:paraId="2B9F92AD" w14:textId="6C1D40A9"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stop;</w:t>
      </w:r>
    </w:p>
    <w:p w14:paraId="23CAB7D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32FA6C8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4C23035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%if </w:t>
      </w:r>
      <w:r w:rsidRPr="00487A40">
        <w:rPr>
          <w:rFonts w:ascii="Courier New" w:hAnsi="Courier New" w:cs="Courier New"/>
          <w:i/>
          <w:iCs/>
          <w:lang w:val="en-CA"/>
        </w:rPr>
        <w:t>%</w:t>
      </w:r>
      <w:proofErr w:type="gramStart"/>
      <w:r w:rsidRPr="00487A40">
        <w:rPr>
          <w:rFonts w:ascii="Courier New" w:hAnsi="Courier New" w:cs="Courier New"/>
          <w:i/>
          <w:iCs/>
          <w:lang w:val="en-CA"/>
        </w:rPr>
        <w:t>length</w:t>
      </w:r>
      <w:r w:rsidRPr="00487A40">
        <w:rPr>
          <w:rFonts w:ascii="Courier New" w:hAnsi="Courier New" w:cs="Courier New"/>
          <w:lang w:val="en-CA"/>
        </w:rPr>
        <w:t>(</w:t>
      </w:r>
      <w:proofErr w:type="gramEnd"/>
      <w:r w:rsidRPr="00487A40">
        <w:rPr>
          <w:rFonts w:ascii="Courier New" w:hAnsi="Courier New" w:cs="Courier New"/>
          <w:lang w:val="en-CA"/>
        </w:rPr>
        <w:t>&amp;range.) lt 2 %then %do;</w:t>
      </w:r>
    </w:p>
    <w:p w14:paraId="7644CBB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range=A1;</w:t>
      </w:r>
    </w:p>
    <w:p w14:paraId="48482FE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1461A315" w14:textId="77777777" w:rsidR="00487A40" w:rsidRPr="00487A40" w:rsidRDefault="00487A40" w:rsidP="00487A40">
      <w:pPr>
        <w:pStyle w:val="PaperBody"/>
        <w:spacing w:after="0"/>
        <w:rPr>
          <w:rFonts w:ascii="Courier New" w:hAnsi="Courier New" w:cs="Courier New"/>
          <w:lang w:val="en-CA"/>
        </w:rPr>
      </w:pPr>
    </w:p>
    <w:p w14:paraId="00BA160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template) eq W %then %do;</w:t>
      </w:r>
    </w:p>
    <w:p w14:paraId="7DEBC34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58AECE6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window template rows=8 columns=80</w:t>
      </w:r>
    </w:p>
    <w:p w14:paraId="45326FA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irow=1 icolumn=2 color=black</w:t>
      </w:r>
    </w:p>
    <w:p w14:paraId="3AF373F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#2 @3 'Enter the template path and name</w:t>
      </w:r>
      <w:proofErr w:type="gramStart"/>
      <w:r w:rsidRPr="00487A40">
        <w:rPr>
          <w:rFonts w:ascii="Courier New" w:hAnsi="Courier New" w:cs="Courier New"/>
          <w:lang w:val="en-CA"/>
        </w:rPr>
        <w:t>: '</w:t>
      </w:r>
      <w:proofErr w:type="gramEnd"/>
    </w:p>
    <w:p w14:paraId="28B50AC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color=gray template $41. required=yes</w:t>
      </w:r>
    </w:p>
    <w:p w14:paraId="446B164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attr=underline color=yellow;</w:t>
      </w:r>
    </w:p>
    <w:p w14:paraId="5B43C05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DISPLAY template blank;</w:t>
      </w:r>
    </w:p>
    <w:p w14:paraId="5137D70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call </w:t>
      </w:r>
      <w:proofErr w:type="gramStart"/>
      <w:r w:rsidRPr="00487A40">
        <w:rPr>
          <w:rFonts w:ascii="Courier New" w:hAnsi="Courier New" w:cs="Courier New"/>
          <w:i/>
          <w:iCs/>
          <w:lang w:val="en-CA"/>
        </w:rPr>
        <w:t>symputx</w:t>
      </w:r>
      <w:r w:rsidRPr="00487A40">
        <w:rPr>
          <w:rFonts w:ascii="Courier New" w:hAnsi="Courier New" w:cs="Courier New"/>
          <w:lang w:val="en-CA"/>
        </w:rPr>
        <w:t>(</w:t>
      </w:r>
      <w:proofErr w:type="gramEnd"/>
      <w:r w:rsidRPr="00487A40">
        <w:rPr>
          <w:rFonts w:ascii="Courier New" w:hAnsi="Courier New" w:cs="Courier New"/>
          <w:lang w:val="en-CA"/>
        </w:rPr>
        <w:t>'template',template);</w:t>
      </w:r>
    </w:p>
    <w:p w14:paraId="6640EB3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stop;</w:t>
      </w:r>
    </w:p>
    <w:p w14:paraId="638C048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0D978D3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0A10168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%if </w:t>
      </w:r>
      <w:r w:rsidRPr="00487A40">
        <w:rPr>
          <w:rFonts w:ascii="Courier New" w:hAnsi="Courier New" w:cs="Courier New"/>
          <w:i/>
          <w:iCs/>
          <w:lang w:val="en-CA"/>
        </w:rPr>
        <w:t>%</w:t>
      </w:r>
      <w:proofErr w:type="gramStart"/>
      <w:r w:rsidRPr="00487A40">
        <w:rPr>
          <w:rFonts w:ascii="Courier New" w:hAnsi="Courier New" w:cs="Courier New"/>
          <w:i/>
          <w:iCs/>
          <w:lang w:val="en-CA"/>
        </w:rPr>
        <w:t>length</w:t>
      </w:r>
      <w:r w:rsidRPr="00487A40">
        <w:rPr>
          <w:rFonts w:ascii="Courier New" w:hAnsi="Courier New" w:cs="Courier New"/>
          <w:lang w:val="en-CA"/>
        </w:rPr>
        <w:t>(</w:t>
      </w:r>
      <w:proofErr w:type="gramEnd"/>
      <w:r w:rsidRPr="00487A40">
        <w:rPr>
          <w:rFonts w:ascii="Courier New" w:hAnsi="Courier New" w:cs="Courier New"/>
          <w:lang w:val="en-CA"/>
        </w:rPr>
        <w:t>&amp;template.) lt 2 %then %do;</w:t>
      </w:r>
    </w:p>
    <w:p w14:paraId="263BD87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template=;</w:t>
      </w:r>
    </w:p>
    <w:p w14:paraId="60ECD86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79379D18" w14:textId="77777777" w:rsidR="00487A40" w:rsidRPr="00487A40" w:rsidRDefault="00487A40" w:rsidP="00487A40">
      <w:pPr>
        <w:pStyle w:val="PaperBody"/>
        <w:spacing w:after="0"/>
        <w:rPr>
          <w:rFonts w:ascii="Courier New" w:hAnsi="Courier New" w:cs="Courier New"/>
          <w:lang w:val="en-CA"/>
        </w:rPr>
      </w:pPr>
    </w:p>
    <w:p w14:paraId="6592973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&amp;templatesheet.) eq W %then %do;</w:t>
      </w:r>
    </w:p>
    <w:p w14:paraId="43BF9EE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293FC4C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window templatesheet rows=8 columns=80</w:t>
      </w:r>
    </w:p>
    <w:p w14:paraId="0E6DF83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irow=1 icolumn=2 color=black</w:t>
      </w:r>
    </w:p>
    <w:p w14:paraId="2BD8269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#2 @3 "Enter the template sheet's name</w:t>
      </w:r>
      <w:proofErr w:type="gramStart"/>
      <w:r w:rsidRPr="00487A40">
        <w:rPr>
          <w:rFonts w:ascii="Courier New" w:hAnsi="Courier New" w:cs="Courier New"/>
          <w:lang w:val="en-CA"/>
        </w:rPr>
        <w:t>: "</w:t>
      </w:r>
      <w:proofErr w:type="gramEnd"/>
    </w:p>
    <w:p w14:paraId="1E4DCCD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color=gray templatesheet $41. required=yes</w:t>
      </w:r>
    </w:p>
    <w:p w14:paraId="29B9423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attr=underline color=yellow;</w:t>
      </w:r>
    </w:p>
    <w:p w14:paraId="432DB1C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DISPLAY templatesheet blank;</w:t>
      </w:r>
    </w:p>
    <w:p w14:paraId="4B095CC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call </w:t>
      </w:r>
      <w:proofErr w:type="gramStart"/>
      <w:r w:rsidRPr="00487A40">
        <w:rPr>
          <w:rFonts w:ascii="Courier New" w:hAnsi="Courier New" w:cs="Courier New"/>
          <w:i/>
          <w:iCs/>
          <w:lang w:val="en-CA"/>
        </w:rPr>
        <w:t>symputx</w:t>
      </w:r>
      <w:r w:rsidRPr="00487A40">
        <w:rPr>
          <w:rFonts w:ascii="Courier New" w:hAnsi="Courier New" w:cs="Courier New"/>
          <w:lang w:val="en-CA"/>
        </w:rPr>
        <w:t>(</w:t>
      </w:r>
      <w:proofErr w:type="gramEnd"/>
      <w:r w:rsidRPr="00487A40">
        <w:rPr>
          <w:rFonts w:ascii="Courier New" w:hAnsi="Courier New" w:cs="Courier New"/>
          <w:lang w:val="en-CA"/>
        </w:rPr>
        <w:t>'templatesheet',templatesheet);</w:t>
      </w:r>
    </w:p>
    <w:p w14:paraId="41384CE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stop;</w:t>
      </w:r>
    </w:p>
    <w:p w14:paraId="27EC00C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23E5D21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42B99E5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%if </w:t>
      </w:r>
      <w:r w:rsidRPr="00487A40">
        <w:rPr>
          <w:rFonts w:ascii="Courier New" w:hAnsi="Courier New" w:cs="Courier New"/>
          <w:i/>
          <w:iCs/>
          <w:lang w:val="en-CA"/>
        </w:rPr>
        <w:t>%</w:t>
      </w:r>
      <w:proofErr w:type="gramStart"/>
      <w:r w:rsidRPr="00487A40">
        <w:rPr>
          <w:rFonts w:ascii="Courier New" w:hAnsi="Courier New" w:cs="Courier New"/>
          <w:i/>
          <w:iCs/>
          <w:lang w:val="en-CA"/>
        </w:rPr>
        <w:t>length</w:t>
      </w:r>
      <w:r w:rsidRPr="00487A40">
        <w:rPr>
          <w:rFonts w:ascii="Courier New" w:hAnsi="Courier New" w:cs="Courier New"/>
          <w:lang w:val="en-CA"/>
        </w:rPr>
        <w:t>(</w:t>
      </w:r>
      <w:proofErr w:type="gramEnd"/>
      <w:r w:rsidRPr="00487A40">
        <w:rPr>
          <w:rFonts w:ascii="Courier New" w:hAnsi="Courier New" w:cs="Courier New"/>
          <w:lang w:val="en-CA"/>
        </w:rPr>
        <w:t>&amp;templatesheet.) lt 2 %then %do;</w:t>
      </w:r>
    </w:p>
    <w:p w14:paraId="65FD1FB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templatesheet=;</w:t>
      </w:r>
    </w:p>
    <w:p w14:paraId="3AB77A3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2BD860AE" w14:textId="77777777" w:rsidR="00487A40" w:rsidRPr="00487A40" w:rsidRDefault="00487A40" w:rsidP="00487A40">
      <w:pPr>
        <w:pStyle w:val="PaperBody"/>
        <w:spacing w:after="0"/>
        <w:rPr>
          <w:rFonts w:ascii="Courier New" w:hAnsi="Courier New" w:cs="Courier New"/>
          <w:lang w:val="en-CA"/>
        </w:rPr>
      </w:pPr>
    </w:p>
    <w:p w14:paraId="2701BEB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&amp;pivot) eq W %then %do;</w:t>
      </w:r>
    </w:p>
    <w:p w14:paraId="08FF361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41CB23F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window pivot rows=8 columns=80</w:t>
      </w:r>
    </w:p>
    <w:p w14:paraId="292F8E2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irow=1 icolumn=2 color=black</w:t>
      </w:r>
    </w:p>
    <w:p w14:paraId="206C41D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#2 @3 'Enter the space separated class and analysis variable list</w:t>
      </w:r>
      <w:proofErr w:type="gramStart"/>
      <w:r w:rsidRPr="00487A40">
        <w:rPr>
          <w:rFonts w:ascii="Courier New" w:hAnsi="Courier New" w:cs="Courier New"/>
          <w:lang w:val="en-CA"/>
        </w:rPr>
        <w:t>: '</w:t>
      </w:r>
      <w:proofErr w:type="gramEnd"/>
    </w:p>
    <w:p w14:paraId="74266AE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color=gray pivot $41. required=yes</w:t>
      </w:r>
    </w:p>
    <w:p w14:paraId="00E0410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attr=underline color=yellow;</w:t>
      </w:r>
    </w:p>
    <w:p w14:paraId="362AFE4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DISPLAY pivot blank;</w:t>
      </w:r>
    </w:p>
    <w:p w14:paraId="2A6AFDF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call </w:t>
      </w:r>
      <w:proofErr w:type="gramStart"/>
      <w:r w:rsidRPr="00487A40">
        <w:rPr>
          <w:rFonts w:ascii="Courier New" w:hAnsi="Courier New" w:cs="Courier New"/>
          <w:i/>
          <w:iCs/>
          <w:lang w:val="en-CA"/>
        </w:rPr>
        <w:t>symputx</w:t>
      </w:r>
      <w:r w:rsidRPr="00487A40">
        <w:rPr>
          <w:rFonts w:ascii="Courier New" w:hAnsi="Courier New" w:cs="Courier New"/>
          <w:lang w:val="en-CA"/>
        </w:rPr>
        <w:t>(</w:t>
      </w:r>
      <w:proofErr w:type="gramEnd"/>
      <w:r w:rsidRPr="00487A40">
        <w:rPr>
          <w:rFonts w:ascii="Courier New" w:hAnsi="Courier New" w:cs="Courier New"/>
          <w:lang w:val="en-CA"/>
        </w:rPr>
        <w:t>'pivot',pivot);</w:t>
      </w:r>
    </w:p>
    <w:p w14:paraId="659D7C7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stop;</w:t>
      </w:r>
    </w:p>
    <w:p w14:paraId="65BCC09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153629A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59E853E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%if </w:t>
      </w:r>
      <w:r w:rsidRPr="00487A40">
        <w:rPr>
          <w:rFonts w:ascii="Courier New" w:hAnsi="Courier New" w:cs="Courier New"/>
          <w:i/>
          <w:iCs/>
          <w:lang w:val="en-CA"/>
        </w:rPr>
        <w:t>%</w:t>
      </w:r>
      <w:proofErr w:type="gramStart"/>
      <w:r w:rsidRPr="00487A40">
        <w:rPr>
          <w:rFonts w:ascii="Courier New" w:hAnsi="Courier New" w:cs="Courier New"/>
          <w:i/>
          <w:iCs/>
          <w:lang w:val="en-CA"/>
        </w:rPr>
        <w:t>length</w:t>
      </w:r>
      <w:r w:rsidRPr="00487A40">
        <w:rPr>
          <w:rFonts w:ascii="Courier New" w:hAnsi="Courier New" w:cs="Courier New"/>
          <w:lang w:val="en-CA"/>
        </w:rPr>
        <w:t>(</w:t>
      </w:r>
      <w:proofErr w:type="gramEnd"/>
      <w:r w:rsidRPr="00487A40">
        <w:rPr>
          <w:rFonts w:ascii="Courier New" w:hAnsi="Courier New" w:cs="Courier New"/>
          <w:lang w:val="en-CA"/>
        </w:rPr>
        <w:t>&amp;pivot.) lt 2 %then %do;</w:t>
      </w:r>
    </w:p>
    <w:p w14:paraId="40E821F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pivot=;</w:t>
      </w:r>
    </w:p>
    <w:p w14:paraId="246B87B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4C41B3BF" w14:textId="77777777" w:rsidR="00487A40" w:rsidRPr="00487A40" w:rsidRDefault="00487A40" w:rsidP="00487A40">
      <w:pPr>
        <w:pStyle w:val="PaperBody"/>
        <w:spacing w:after="0"/>
        <w:rPr>
          <w:rFonts w:ascii="Courier New" w:hAnsi="Courier New" w:cs="Courier New"/>
          <w:lang w:val="en-CA"/>
        </w:rPr>
      </w:pPr>
    </w:p>
    <w:p w14:paraId="0F99787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&amp;useformats) eq W %then %do;</w:t>
      </w:r>
    </w:p>
    <w:p w14:paraId="0DAE103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69B007C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window useformats rows=8 columns=80</w:t>
      </w:r>
    </w:p>
    <w:p w14:paraId="212777A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irow=1 icolumn=2 color=black</w:t>
      </w:r>
    </w:p>
    <w:p w14:paraId="0225D5A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#2 @3 'Enter whether to use formats (Y/N)</w:t>
      </w:r>
      <w:proofErr w:type="gramStart"/>
      <w:r w:rsidRPr="00487A40">
        <w:rPr>
          <w:rFonts w:ascii="Courier New" w:hAnsi="Courier New" w:cs="Courier New"/>
          <w:lang w:val="en-CA"/>
        </w:rPr>
        <w:t>: '</w:t>
      </w:r>
      <w:proofErr w:type="gramEnd"/>
    </w:p>
    <w:p w14:paraId="0083146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color=gray useformats $1. required=yes</w:t>
      </w:r>
    </w:p>
    <w:p w14:paraId="3FB39DD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attr=underline color=yellow;</w:t>
      </w:r>
    </w:p>
    <w:p w14:paraId="68BB6F2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DISPLAY useformats blank;</w:t>
      </w:r>
    </w:p>
    <w:p w14:paraId="79A43CC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call </w:t>
      </w:r>
      <w:proofErr w:type="gramStart"/>
      <w:r w:rsidRPr="00487A40">
        <w:rPr>
          <w:rFonts w:ascii="Courier New" w:hAnsi="Courier New" w:cs="Courier New"/>
          <w:i/>
          <w:iCs/>
          <w:lang w:val="en-CA"/>
        </w:rPr>
        <w:t>symputx</w:t>
      </w:r>
      <w:r w:rsidRPr="00487A40">
        <w:rPr>
          <w:rFonts w:ascii="Courier New" w:hAnsi="Courier New" w:cs="Courier New"/>
          <w:lang w:val="en-CA"/>
        </w:rPr>
        <w:t>(</w:t>
      </w:r>
      <w:proofErr w:type="gramEnd"/>
      <w:r w:rsidRPr="00487A40">
        <w:rPr>
          <w:rFonts w:ascii="Courier New" w:hAnsi="Courier New" w:cs="Courier New"/>
          <w:lang w:val="en-CA"/>
        </w:rPr>
        <w:t>'useformats',useformats);</w:t>
      </w:r>
    </w:p>
    <w:p w14:paraId="2CBB8F2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stop;</w:t>
      </w:r>
    </w:p>
    <w:p w14:paraId="3270B44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28BFBB3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%end;</w:t>
      </w:r>
    </w:p>
    <w:p w14:paraId="5E7EF1A5" w14:textId="77777777" w:rsidR="00487A40" w:rsidRPr="00487A40" w:rsidRDefault="00487A40" w:rsidP="00487A40">
      <w:pPr>
        <w:pStyle w:val="PaperBody"/>
        <w:spacing w:after="0"/>
        <w:rPr>
          <w:rFonts w:ascii="Courier New" w:hAnsi="Courier New" w:cs="Courier New"/>
          <w:lang w:val="en-CA"/>
        </w:rPr>
      </w:pPr>
    </w:p>
    <w:p w14:paraId="470922A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4483471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dsid=</w:t>
      </w:r>
      <w:proofErr w:type="gramStart"/>
      <w:r w:rsidRPr="00487A40">
        <w:rPr>
          <w:rFonts w:ascii="Courier New" w:hAnsi="Courier New" w:cs="Courier New"/>
          <w:i/>
          <w:iCs/>
          <w:lang w:val="en-CA"/>
        </w:rPr>
        <w:t>open</w:t>
      </w:r>
      <w:r w:rsidRPr="00487A40">
        <w:rPr>
          <w:rFonts w:ascii="Courier New" w:hAnsi="Courier New" w:cs="Courier New"/>
          <w:lang w:val="en-CA"/>
        </w:rPr>
        <w:t>(</w:t>
      </w:r>
      <w:proofErr w:type="gramEnd"/>
      <w:r w:rsidRPr="00487A40">
        <w:rPr>
          <w:rFonts w:ascii="Courier New" w:hAnsi="Courier New" w:cs="Courier New"/>
          <w:i/>
          <w:iCs/>
          <w:lang w:val="en-CA"/>
        </w:rPr>
        <w:t>catx</w:t>
      </w:r>
      <w:r w:rsidRPr="00487A40">
        <w:rPr>
          <w:rFonts w:ascii="Courier New" w:hAnsi="Courier New" w:cs="Courier New"/>
          <w:lang w:val="en-CA"/>
        </w:rPr>
        <w:t>('.',"&amp;libnm.","&amp;filenm."));</w:t>
      </w:r>
    </w:p>
    <w:p w14:paraId="7B4B492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dsid eq 0 then do;</w:t>
      </w:r>
    </w:p>
    <w:p w14:paraId="1242F49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close</w:t>
      </w:r>
      <w:r w:rsidRPr="00487A40">
        <w:rPr>
          <w:rFonts w:ascii="Courier New" w:hAnsi="Courier New" w:cs="Courier New"/>
          <w:lang w:val="en-CA"/>
        </w:rPr>
        <w:t>(</w:t>
      </w:r>
      <w:proofErr w:type="gramEnd"/>
      <w:r w:rsidRPr="00487A40">
        <w:rPr>
          <w:rFonts w:ascii="Courier New" w:hAnsi="Courier New" w:cs="Courier New"/>
          <w:lang w:val="en-CA"/>
        </w:rPr>
        <w:t>dsid);</w:t>
      </w:r>
    </w:p>
    <w:p w14:paraId="2DAD924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link err</w:t>
      </w:r>
      <w:proofErr w:type="gramEnd"/>
      <w:r w:rsidRPr="00487A40">
        <w:rPr>
          <w:rFonts w:ascii="Courier New" w:hAnsi="Courier New" w:cs="Courier New"/>
          <w:lang w:val="en-CA"/>
        </w:rPr>
        <w:t>;</w:t>
      </w:r>
    </w:p>
    <w:p w14:paraId="76D196B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618EE98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close</w:t>
      </w:r>
      <w:r w:rsidRPr="00487A40">
        <w:rPr>
          <w:rFonts w:ascii="Courier New" w:hAnsi="Courier New" w:cs="Courier New"/>
          <w:lang w:val="en-CA"/>
        </w:rPr>
        <w:t>(</w:t>
      </w:r>
      <w:proofErr w:type="gramEnd"/>
      <w:r w:rsidRPr="00487A40">
        <w:rPr>
          <w:rFonts w:ascii="Courier New" w:hAnsi="Courier New" w:cs="Courier New"/>
          <w:lang w:val="en-CA"/>
        </w:rPr>
        <w:t>dsid);</w:t>
      </w:r>
    </w:p>
    <w:p w14:paraId="42A1C92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err: </w:t>
      </w:r>
    </w:p>
    <w:p w14:paraId="53AF4A6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do;</w:t>
      </w:r>
    </w:p>
    <w:p w14:paraId="06C5BB0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m = </w:t>
      </w:r>
      <w:proofErr w:type="gramStart"/>
      <w:r w:rsidRPr="00487A40">
        <w:rPr>
          <w:rFonts w:ascii="Courier New" w:hAnsi="Courier New" w:cs="Courier New"/>
          <w:i/>
          <w:iCs/>
          <w:lang w:val="en-CA"/>
        </w:rPr>
        <w:t>sysmsg</w:t>
      </w:r>
      <w:r w:rsidRPr="00487A40">
        <w:rPr>
          <w:rFonts w:ascii="Courier New" w:hAnsi="Courier New" w:cs="Courier New"/>
          <w:lang w:val="en-CA"/>
        </w:rPr>
        <w:t>(</w:t>
      </w:r>
      <w:proofErr w:type="gramEnd"/>
      <w:r w:rsidRPr="00487A40">
        <w:rPr>
          <w:rFonts w:ascii="Courier New" w:hAnsi="Courier New" w:cs="Courier New"/>
          <w:lang w:val="en-CA"/>
        </w:rPr>
        <w:t>);</w:t>
      </w:r>
    </w:p>
    <w:p w14:paraId="6AA4566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m;</w:t>
      </w:r>
    </w:p>
    <w:p w14:paraId="3D929D7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stop;</w:t>
      </w:r>
    </w:p>
    <w:p w14:paraId="3CB0542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5398EED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2D0EF742" w14:textId="77777777" w:rsidR="00487A40" w:rsidRPr="00487A40" w:rsidRDefault="00487A40" w:rsidP="00487A40">
      <w:pPr>
        <w:pStyle w:val="PaperBody"/>
        <w:spacing w:after="0"/>
        <w:rPr>
          <w:rFonts w:ascii="Courier New" w:hAnsi="Courier New" w:cs="Courier New"/>
          <w:lang w:val="en-CA"/>
        </w:rPr>
      </w:pPr>
    </w:p>
    <w:p w14:paraId="32307A5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t_e_m_p;</w:t>
      </w:r>
    </w:p>
    <w:p w14:paraId="08D1390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set &amp;libnm</w:t>
      </w:r>
      <w:proofErr w:type="gramStart"/>
      <w:r w:rsidRPr="00487A40">
        <w:rPr>
          <w:rFonts w:ascii="Courier New" w:hAnsi="Courier New" w:cs="Courier New"/>
          <w:lang w:val="en-CA"/>
        </w:rPr>
        <w:t>..&amp;filenm.</w:t>
      </w:r>
      <w:proofErr w:type="gramEnd"/>
      <w:r w:rsidRPr="00487A40">
        <w:rPr>
          <w:rFonts w:ascii="Courier New" w:hAnsi="Courier New" w:cs="Courier New"/>
          <w:lang w:val="en-CA"/>
        </w:rPr>
        <w:t xml:space="preserve"> (</w:t>
      </w:r>
      <w:r w:rsidRPr="00487A40">
        <w:rPr>
          <w:rFonts w:ascii="Courier New" w:hAnsi="Courier New" w:cs="Courier New"/>
          <w:i/>
          <w:iCs/>
          <w:lang w:val="en-CA"/>
        </w:rPr>
        <w:t>%</w:t>
      </w:r>
      <w:proofErr w:type="gramStart"/>
      <w:r w:rsidRPr="00487A40">
        <w:rPr>
          <w:rFonts w:ascii="Courier New" w:hAnsi="Courier New" w:cs="Courier New"/>
          <w:i/>
          <w:iCs/>
          <w:lang w:val="en-CA"/>
        </w:rPr>
        <w:t>unquote</w:t>
      </w:r>
      <w:r w:rsidRPr="00487A40">
        <w:rPr>
          <w:rFonts w:ascii="Courier New" w:hAnsi="Courier New" w:cs="Courier New"/>
          <w:lang w:val="en-CA"/>
        </w:rPr>
        <w:t>(</w:t>
      </w:r>
      <w:proofErr w:type="gramEnd"/>
      <w:r w:rsidRPr="00487A40">
        <w:rPr>
          <w:rFonts w:ascii="Courier New" w:hAnsi="Courier New" w:cs="Courier New"/>
          <w:lang w:val="en-CA"/>
        </w:rPr>
        <w:t>&amp;dsoptions.) obs=1);</w:t>
      </w:r>
    </w:p>
    <w:p w14:paraId="5D84FBC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51BC23BD" w14:textId="77777777" w:rsidR="00487A40" w:rsidRPr="00487A40" w:rsidRDefault="00487A40" w:rsidP="00487A40">
      <w:pPr>
        <w:pStyle w:val="PaperBody"/>
        <w:spacing w:after="0"/>
        <w:rPr>
          <w:rFonts w:ascii="Courier New" w:hAnsi="Courier New" w:cs="Courier New"/>
          <w:lang w:val="en-CA"/>
        </w:rPr>
      </w:pPr>
    </w:p>
    <w:p w14:paraId="39B3DBB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proc</w:t>
      </w:r>
      <w:r w:rsidRPr="00487A40">
        <w:rPr>
          <w:rFonts w:ascii="Courier New" w:hAnsi="Courier New" w:cs="Courier New"/>
          <w:lang w:val="en-CA"/>
        </w:rPr>
        <w:t xml:space="preserve"> </w:t>
      </w:r>
      <w:r w:rsidRPr="00487A40">
        <w:rPr>
          <w:rFonts w:ascii="Courier New" w:hAnsi="Courier New" w:cs="Courier New"/>
          <w:bCs/>
          <w:lang w:val="en-CA"/>
        </w:rPr>
        <w:t>sql</w:t>
      </w:r>
      <w:r w:rsidRPr="00487A40">
        <w:rPr>
          <w:rFonts w:ascii="Courier New" w:hAnsi="Courier New" w:cs="Courier New"/>
          <w:lang w:val="en-CA"/>
        </w:rPr>
        <w:t xml:space="preserve"> noprint;</w:t>
      </w:r>
    </w:p>
    <w:p w14:paraId="4400849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select name</w:t>
      </w:r>
      <w:proofErr w:type="gramStart"/>
      <w:r w:rsidRPr="00487A40">
        <w:rPr>
          <w:rFonts w:ascii="Courier New" w:hAnsi="Courier New" w:cs="Courier New"/>
          <w:lang w:val="en-CA"/>
        </w:rPr>
        <w:t>,length,type,format,strip</w:t>
      </w:r>
      <w:proofErr w:type="gramEnd"/>
      <w:r w:rsidRPr="00487A40">
        <w:rPr>
          <w:rFonts w:ascii="Courier New" w:hAnsi="Courier New" w:cs="Courier New"/>
          <w:lang w:val="en-CA"/>
        </w:rPr>
        <w:t>(</w:t>
      </w:r>
      <w:r w:rsidRPr="00487A40">
        <w:rPr>
          <w:rFonts w:ascii="Courier New" w:hAnsi="Courier New" w:cs="Courier New"/>
          <w:i/>
          <w:iCs/>
          <w:lang w:val="en-CA"/>
        </w:rPr>
        <w:t>coalescec</w:t>
      </w:r>
      <w:r w:rsidRPr="00487A40">
        <w:rPr>
          <w:rFonts w:ascii="Courier New" w:hAnsi="Courier New" w:cs="Courier New"/>
          <w:lang w:val="en-CA"/>
        </w:rPr>
        <w:t>(label,name))</w:t>
      </w:r>
    </w:p>
    <w:p w14:paraId="62ECA7B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into :vnames</w:t>
      </w:r>
      <w:proofErr w:type="gramEnd"/>
      <w:r w:rsidRPr="00487A40">
        <w:rPr>
          <w:rFonts w:ascii="Courier New" w:hAnsi="Courier New" w:cs="Courier New"/>
          <w:lang w:val="en-CA"/>
        </w:rPr>
        <w:t xml:space="preserve"> separated by "~",</w:t>
      </w:r>
    </w:p>
    <w:p w14:paraId="2BEC180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:vlengths</w:t>
      </w:r>
      <w:proofErr w:type="gramEnd"/>
      <w:r w:rsidRPr="00487A40">
        <w:rPr>
          <w:rFonts w:ascii="Courier New" w:hAnsi="Courier New" w:cs="Courier New"/>
          <w:lang w:val="en-CA"/>
        </w:rPr>
        <w:t xml:space="preserve"> separated by "~",</w:t>
      </w:r>
    </w:p>
    <w:p w14:paraId="1B620BD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:vtypes</w:t>
      </w:r>
      <w:proofErr w:type="gramEnd"/>
      <w:r w:rsidRPr="00487A40">
        <w:rPr>
          <w:rFonts w:ascii="Courier New" w:hAnsi="Courier New" w:cs="Courier New"/>
          <w:lang w:val="en-CA"/>
        </w:rPr>
        <w:t xml:space="preserve"> separated by "~",</w:t>
      </w:r>
    </w:p>
    <w:p w14:paraId="1B6C643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:vformats</w:t>
      </w:r>
      <w:proofErr w:type="gramEnd"/>
      <w:r w:rsidRPr="00487A40">
        <w:rPr>
          <w:rFonts w:ascii="Courier New" w:hAnsi="Courier New" w:cs="Courier New"/>
          <w:lang w:val="en-CA"/>
        </w:rPr>
        <w:t xml:space="preserve"> separated by "~",</w:t>
      </w:r>
    </w:p>
    <w:p w14:paraId="284E2FA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:vlabels</w:t>
      </w:r>
      <w:proofErr w:type="gramEnd"/>
      <w:r w:rsidRPr="00487A40">
        <w:rPr>
          <w:rFonts w:ascii="Courier New" w:hAnsi="Courier New" w:cs="Courier New"/>
          <w:lang w:val="en-CA"/>
        </w:rPr>
        <w:t xml:space="preserve"> separated by "~"</w:t>
      </w:r>
    </w:p>
    <w:p w14:paraId="5A8816E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from dictionary.columns</w:t>
      </w:r>
    </w:p>
    <w:p w14:paraId="31E37CF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where libname="WORK" and</w:t>
      </w:r>
    </w:p>
    <w:p w14:paraId="7F3D58B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memname="T_E_M_P"</w:t>
      </w:r>
    </w:p>
    <w:p w14:paraId="6F81F1B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67222BE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quit</w:t>
      </w:r>
      <w:r w:rsidRPr="00487A40">
        <w:rPr>
          <w:rFonts w:ascii="Courier New" w:hAnsi="Courier New" w:cs="Courier New"/>
          <w:lang w:val="en-CA"/>
        </w:rPr>
        <w:t>;</w:t>
      </w:r>
    </w:p>
    <w:p w14:paraId="24FC237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nvar=&amp;</w:t>
      </w:r>
      <w:proofErr w:type="gramStart"/>
      <w:r w:rsidRPr="00487A40">
        <w:rPr>
          <w:rFonts w:ascii="Courier New" w:hAnsi="Courier New" w:cs="Courier New"/>
          <w:lang w:val="en-CA"/>
        </w:rPr>
        <w:t>sqlobs.;</w:t>
      </w:r>
      <w:proofErr w:type="gramEnd"/>
    </w:p>
    <w:p w14:paraId="77E8D262" w14:textId="77777777" w:rsidR="00487A40" w:rsidRPr="00487A40" w:rsidRDefault="00487A40" w:rsidP="00487A40">
      <w:pPr>
        <w:pStyle w:val="PaperBody"/>
        <w:spacing w:after="0"/>
        <w:rPr>
          <w:rFonts w:ascii="Courier New" w:hAnsi="Courier New" w:cs="Courier New"/>
          <w:lang w:val="en-CA"/>
        </w:rPr>
      </w:pPr>
    </w:p>
    <w:p w14:paraId="39DBF11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filename code2inc temp;</w:t>
      </w:r>
    </w:p>
    <w:p w14:paraId="45BDB49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19C5AA2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file code2inc;</w:t>
      </w:r>
    </w:p>
    <w:p w14:paraId="4F1E1EF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length script $80;</w:t>
      </w:r>
    </w:p>
    <w:p w14:paraId="5197DB4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length fmt $32;</w:t>
      </w:r>
    </w:p>
    <w:p w14:paraId="49C406F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do i=1 to &amp;nvar;</w:t>
      </w:r>
    </w:p>
    <w:p w14:paraId="004AFE5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i gt 1 then put 'rc=</w:t>
      </w:r>
      <w:proofErr w:type="gramStart"/>
      <w:r w:rsidRPr="00487A40">
        <w:rPr>
          <w:rFonts w:ascii="Courier New" w:hAnsi="Courier New" w:cs="Courier New"/>
          <w:lang w:val="en-CA"/>
        </w:rPr>
        <w:t>fput(</w:t>
      </w:r>
      <w:proofErr w:type="gramEnd"/>
      <w:r w:rsidRPr="00487A40">
        <w:rPr>
          <w:rFonts w:ascii="Courier New" w:hAnsi="Courier New" w:cs="Courier New"/>
          <w:lang w:val="en-CA"/>
        </w:rPr>
        <w:t>fid,"09"x);';</w:t>
      </w:r>
    </w:p>
    <w:p w14:paraId="580CA26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&amp;useformats.) eq Y %then %do;</w:t>
      </w:r>
    </w:p>
    <w:p w14:paraId="77BE3B5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fmt=</w:t>
      </w:r>
      <w:proofErr w:type="gramStart"/>
      <w:r w:rsidRPr="00487A40">
        <w:rPr>
          <w:rFonts w:ascii="Courier New" w:hAnsi="Courier New" w:cs="Courier New"/>
          <w:i/>
          <w:iCs/>
          <w:lang w:val="en-CA"/>
        </w:rPr>
        <w:t>scan</w:t>
      </w:r>
      <w:r w:rsidRPr="00487A40">
        <w:rPr>
          <w:rFonts w:ascii="Courier New" w:hAnsi="Courier New" w:cs="Courier New"/>
          <w:lang w:val="en-CA"/>
        </w:rPr>
        <w:t>(</w:t>
      </w:r>
      <w:proofErr w:type="gramEnd"/>
      <w:r w:rsidRPr="00487A40">
        <w:rPr>
          <w:rFonts w:ascii="Courier New" w:hAnsi="Courier New" w:cs="Courier New"/>
          <w:lang w:val="en-CA"/>
        </w:rPr>
        <w:t>"&amp;vformats.",i,"~","M");</w:t>
      </w:r>
    </w:p>
    <w:p w14:paraId="57F7EB4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5D0AA95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call </w:t>
      </w:r>
      <w:proofErr w:type="gramStart"/>
      <w:r w:rsidRPr="00487A40">
        <w:rPr>
          <w:rFonts w:ascii="Courier New" w:hAnsi="Courier New" w:cs="Courier New"/>
          <w:i/>
          <w:iCs/>
          <w:lang w:val="en-CA"/>
        </w:rPr>
        <w:t>missing</w:t>
      </w:r>
      <w:r w:rsidRPr="00487A40">
        <w:rPr>
          <w:rFonts w:ascii="Courier New" w:hAnsi="Courier New" w:cs="Courier New"/>
          <w:lang w:val="en-CA"/>
        </w:rPr>
        <w:t>(</w:t>
      </w:r>
      <w:proofErr w:type="gramEnd"/>
      <w:r w:rsidRPr="00487A40">
        <w:rPr>
          <w:rFonts w:ascii="Courier New" w:hAnsi="Courier New" w:cs="Courier New"/>
          <w:lang w:val="en-CA"/>
        </w:rPr>
        <w:t>fmt);;</w:t>
      </w:r>
    </w:p>
    <w:p w14:paraId="7D0F233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proofErr w:type="gramStart"/>
      <w:r w:rsidRPr="00487A40">
        <w:rPr>
          <w:rFonts w:ascii="Courier New" w:hAnsi="Courier New" w:cs="Courier New"/>
          <w:i/>
          <w:iCs/>
          <w:lang w:val="en-CA"/>
        </w:rPr>
        <w:t>scan</w:t>
      </w:r>
      <w:r w:rsidRPr="00487A40">
        <w:rPr>
          <w:rFonts w:ascii="Courier New" w:hAnsi="Courier New" w:cs="Courier New"/>
          <w:lang w:val="en-CA"/>
        </w:rPr>
        <w:t>(</w:t>
      </w:r>
      <w:proofErr w:type="gramEnd"/>
      <w:r w:rsidRPr="00487A40">
        <w:rPr>
          <w:rFonts w:ascii="Courier New" w:hAnsi="Courier New" w:cs="Courier New"/>
          <w:lang w:val="en-CA"/>
        </w:rPr>
        <w:t>"&amp;vtypes.",i,"~") eq 'char' then do;</w:t>
      </w:r>
    </w:p>
    <w:p w14:paraId="48C66F5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proofErr w:type="gramStart"/>
      <w:r w:rsidRPr="00487A40">
        <w:rPr>
          <w:rFonts w:ascii="Courier New" w:hAnsi="Courier New" w:cs="Courier New"/>
          <w:i/>
          <w:iCs/>
          <w:lang w:val="en-CA"/>
        </w:rPr>
        <w:t>missing</w:t>
      </w:r>
      <w:r w:rsidRPr="00487A40">
        <w:rPr>
          <w:rFonts w:ascii="Courier New" w:hAnsi="Courier New" w:cs="Courier New"/>
          <w:lang w:val="en-CA"/>
        </w:rPr>
        <w:t>(</w:t>
      </w:r>
      <w:proofErr w:type="gramEnd"/>
      <w:r w:rsidRPr="00487A40">
        <w:rPr>
          <w:rFonts w:ascii="Courier New" w:hAnsi="Courier New" w:cs="Courier New"/>
          <w:lang w:val="en-CA"/>
        </w:rPr>
        <w:t>fmt) then</w:t>
      </w:r>
    </w:p>
    <w:p w14:paraId="7FAB04C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fmt=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w:t>
      </w:r>
      <w:r w:rsidRPr="00487A40">
        <w:rPr>
          <w:rFonts w:ascii="Courier New" w:hAnsi="Courier New" w:cs="Courier New"/>
          <w:i/>
          <w:iCs/>
          <w:lang w:val="en-CA"/>
        </w:rPr>
        <w:t>scan</w:t>
      </w:r>
      <w:r w:rsidRPr="00487A40">
        <w:rPr>
          <w:rFonts w:ascii="Courier New" w:hAnsi="Courier New" w:cs="Courier New"/>
          <w:lang w:val="en-CA"/>
        </w:rPr>
        <w:t>("&amp;vlengths.",i,"~","M"),'.');</w:t>
      </w:r>
    </w:p>
    <w:p w14:paraId="5EE3E0E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'rc=fput(fid,putc(put(',</w:t>
      </w:r>
    </w:p>
    <w:p w14:paraId="67389D4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i/>
          <w:iCs/>
          <w:lang w:val="en-CA"/>
        </w:rPr>
        <w:t>scan</w:t>
      </w:r>
      <w:r w:rsidRPr="00487A40">
        <w:rPr>
          <w:rFonts w:ascii="Courier New" w:hAnsi="Courier New" w:cs="Courier New"/>
          <w:lang w:val="en-CA"/>
        </w:rPr>
        <w:t>(</w:t>
      </w:r>
      <w:proofErr w:type="gramEnd"/>
      <w:r w:rsidRPr="00487A40">
        <w:rPr>
          <w:rFonts w:ascii="Courier New" w:hAnsi="Courier New" w:cs="Courier New"/>
          <w:lang w:val="en-CA"/>
        </w:rPr>
        <w:t>"&amp;vnames.",i,"~","M"),',',fmt,"),'$char",</w:t>
      </w:r>
    </w:p>
    <w:p w14:paraId="01F62A4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i/>
          <w:iCs/>
          <w:lang w:val="en-CA"/>
        </w:rPr>
        <w:t>scan</w:t>
      </w:r>
      <w:r w:rsidRPr="00487A40">
        <w:rPr>
          <w:rFonts w:ascii="Courier New" w:hAnsi="Courier New" w:cs="Courier New"/>
          <w:lang w:val="en-CA"/>
        </w:rPr>
        <w:t>(</w:t>
      </w:r>
      <w:proofErr w:type="gramEnd"/>
      <w:r w:rsidRPr="00487A40">
        <w:rPr>
          <w:rFonts w:ascii="Courier New" w:hAnsi="Courier New" w:cs="Courier New"/>
          <w:lang w:val="en-CA"/>
        </w:rPr>
        <w:t>"&amp;vlengths.",i,"~","M"),".'));");</w:t>
      </w:r>
    </w:p>
    <w:p w14:paraId="5BBF85F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5D83D8E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262439C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do;</w:t>
      </w:r>
    </w:p>
    <w:p w14:paraId="56C8914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proofErr w:type="gramStart"/>
      <w:r w:rsidRPr="00487A40">
        <w:rPr>
          <w:rFonts w:ascii="Courier New" w:hAnsi="Courier New" w:cs="Courier New"/>
          <w:i/>
          <w:iCs/>
          <w:lang w:val="en-CA"/>
        </w:rPr>
        <w:t>missing</w:t>
      </w:r>
      <w:r w:rsidRPr="00487A40">
        <w:rPr>
          <w:rFonts w:ascii="Courier New" w:hAnsi="Courier New" w:cs="Courier New"/>
          <w:lang w:val="en-CA"/>
        </w:rPr>
        <w:t>(</w:t>
      </w:r>
      <w:proofErr w:type="gramEnd"/>
      <w:r w:rsidRPr="00487A40">
        <w:rPr>
          <w:rFonts w:ascii="Courier New" w:hAnsi="Courier New" w:cs="Courier New"/>
          <w:lang w:val="en-CA"/>
        </w:rPr>
        <w:t>fmt) then fmt='best32.';</w:t>
      </w:r>
    </w:p>
    <w:p w14:paraId="677A4DC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'rc=fput(fid,putc(put(',</w:t>
      </w:r>
    </w:p>
    <w:p w14:paraId="5A067DD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w:t>
      </w:r>
      <w:proofErr w:type="gramStart"/>
      <w:r w:rsidRPr="00487A40">
        <w:rPr>
          <w:rFonts w:ascii="Courier New" w:hAnsi="Courier New" w:cs="Courier New"/>
          <w:i/>
          <w:iCs/>
          <w:lang w:val="en-CA"/>
        </w:rPr>
        <w:t>scan</w:t>
      </w:r>
      <w:r w:rsidRPr="00487A40">
        <w:rPr>
          <w:rFonts w:ascii="Courier New" w:hAnsi="Courier New" w:cs="Courier New"/>
          <w:lang w:val="en-CA"/>
        </w:rPr>
        <w:t>(</w:t>
      </w:r>
      <w:proofErr w:type="gramEnd"/>
      <w:r w:rsidRPr="00487A40">
        <w:rPr>
          <w:rFonts w:ascii="Courier New" w:hAnsi="Courier New" w:cs="Courier New"/>
          <w:lang w:val="en-CA"/>
        </w:rPr>
        <w:t>"&amp;vnames.",i,"~","M"),',',fmt,"),'$char32.'));");</w:t>
      </w:r>
    </w:p>
    <w:p w14:paraId="46179EC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13338FD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3C22DB0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2038F81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'rc=</w:t>
      </w:r>
      <w:proofErr w:type="gramStart"/>
      <w:r w:rsidRPr="00487A40">
        <w:rPr>
          <w:rFonts w:ascii="Courier New" w:hAnsi="Courier New" w:cs="Courier New"/>
          <w:lang w:val="en-CA"/>
        </w:rPr>
        <w:t>fwrite(</w:t>
      </w:r>
      <w:proofErr w:type="gramEnd"/>
      <w:r w:rsidRPr="00487A40">
        <w:rPr>
          <w:rFonts w:ascii="Courier New" w:hAnsi="Courier New" w:cs="Courier New"/>
          <w:lang w:val="en-CA"/>
        </w:rPr>
        <w:t>fid);';</w:t>
      </w:r>
    </w:p>
    <w:p w14:paraId="4492DA8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50D577A1" w14:textId="77777777" w:rsidR="00487A40" w:rsidRPr="00487A40" w:rsidRDefault="00487A40" w:rsidP="00487A40">
      <w:pPr>
        <w:pStyle w:val="PaperBody"/>
        <w:spacing w:after="0"/>
        <w:rPr>
          <w:rFonts w:ascii="Courier New" w:hAnsi="Courier New" w:cs="Courier New"/>
          <w:lang w:val="en-CA"/>
        </w:rPr>
      </w:pPr>
    </w:p>
    <w:p w14:paraId="285B437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5038F0B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dsid=</w:t>
      </w:r>
      <w:proofErr w:type="gramStart"/>
      <w:r w:rsidRPr="00487A40">
        <w:rPr>
          <w:rFonts w:ascii="Courier New" w:hAnsi="Courier New" w:cs="Courier New"/>
          <w:i/>
          <w:iCs/>
          <w:lang w:val="en-CA"/>
        </w:rPr>
        <w:t>open</w:t>
      </w:r>
      <w:r w:rsidRPr="00487A40">
        <w:rPr>
          <w:rFonts w:ascii="Courier New" w:hAnsi="Courier New" w:cs="Courier New"/>
          <w:lang w:val="en-CA"/>
        </w:rPr>
        <w:t>(</w:t>
      </w:r>
      <w:proofErr w:type="gramEnd"/>
      <w:r w:rsidRPr="00487A40">
        <w:rPr>
          <w:rFonts w:ascii="Courier New" w:hAnsi="Courier New" w:cs="Courier New"/>
          <w:lang w:val="en-CA"/>
        </w:rPr>
        <w:t>"work.t_e_m_p");</w:t>
      </w:r>
    </w:p>
    <w:p w14:paraId="33789D2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attrn</w:t>
      </w:r>
      <w:r w:rsidRPr="00487A40">
        <w:rPr>
          <w:rFonts w:ascii="Courier New" w:hAnsi="Courier New" w:cs="Courier New"/>
          <w:lang w:val="en-CA"/>
        </w:rPr>
        <w:t>(</w:t>
      </w:r>
      <w:proofErr w:type="gramEnd"/>
      <w:r w:rsidRPr="00487A40">
        <w:rPr>
          <w:rFonts w:ascii="Courier New" w:hAnsi="Courier New" w:cs="Courier New"/>
          <w:lang w:val="en-CA"/>
        </w:rPr>
        <w:t>dsid,'any');</w:t>
      </w:r>
    </w:p>
    <w:p w14:paraId="35321C9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rc ne 1 then do;</w:t>
      </w:r>
    </w:p>
    <w:p w14:paraId="5E7EA50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close</w:t>
      </w:r>
      <w:r w:rsidRPr="00487A40">
        <w:rPr>
          <w:rFonts w:ascii="Courier New" w:hAnsi="Courier New" w:cs="Courier New"/>
          <w:lang w:val="en-CA"/>
        </w:rPr>
        <w:t>(</w:t>
      </w:r>
      <w:proofErr w:type="gramEnd"/>
      <w:r w:rsidRPr="00487A40">
        <w:rPr>
          <w:rFonts w:ascii="Courier New" w:hAnsi="Courier New" w:cs="Courier New"/>
          <w:lang w:val="en-CA"/>
        </w:rPr>
        <w:t>dsid);</w:t>
      </w:r>
    </w:p>
    <w:p w14:paraId="3B8D691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link err</w:t>
      </w:r>
      <w:proofErr w:type="gramEnd"/>
      <w:r w:rsidRPr="00487A40">
        <w:rPr>
          <w:rFonts w:ascii="Courier New" w:hAnsi="Courier New" w:cs="Courier New"/>
          <w:lang w:val="en-CA"/>
        </w:rPr>
        <w:t>;</w:t>
      </w:r>
    </w:p>
    <w:p w14:paraId="3B055AA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577323C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close</w:t>
      </w:r>
      <w:r w:rsidRPr="00487A40">
        <w:rPr>
          <w:rFonts w:ascii="Courier New" w:hAnsi="Courier New" w:cs="Courier New"/>
          <w:lang w:val="en-CA"/>
        </w:rPr>
        <w:t>(</w:t>
      </w:r>
      <w:proofErr w:type="gramEnd"/>
      <w:r w:rsidRPr="00487A40">
        <w:rPr>
          <w:rFonts w:ascii="Courier New" w:hAnsi="Courier New" w:cs="Courier New"/>
          <w:lang w:val="en-CA"/>
        </w:rPr>
        <w:t>dsid);</w:t>
      </w:r>
    </w:p>
    <w:p w14:paraId="772FD60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err: </w:t>
      </w:r>
    </w:p>
    <w:p w14:paraId="0133348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do;</w:t>
      </w:r>
    </w:p>
    <w:p w14:paraId="24739C8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m = </w:t>
      </w:r>
      <w:proofErr w:type="gramStart"/>
      <w:r w:rsidRPr="00487A40">
        <w:rPr>
          <w:rFonts w:ascii="Courier New" w:hAnsi="Courier New" w:cs="Courier New"/>
          <w:i/>
          <w:iCs/>
          <w:lang w:val="en-CA"/>
        </w:rPr>
        <w:t>sysmsg</w:t>
      </w:r>
      <w:r w:rsidRPr="00487A40">
        <w:rPr>
          <w:rFonts w:ascii="Courier New" w:hAnsi="Courier New" w:cs="Courier New"/>
          <w:lang w:val="en-CA"/>
        </w:rPr>
        <w:t>(</w:t>
      </w:r>
      <w:proofErr w:type="gramEnd"/>
      <w:r w:rsidRPr="00487A40">
        <w:rPr>
          <w:rFonts w:ascii="Courier New" w:hAnsi="Courier New" w:cs="Courier New"/>
          <w:lang w:val="en-CA"/>
        </w:rPr>
        <w:t>);</w:t>
      </w:r>
    </w:p>
    <w:p w14:paraId="0248AD5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m;</w:t>
      </w:r>
    </w:p>
    <w:p w14:paraId="392E3D0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stop;</w:t>
      </w:r>
    </w:p>
    <w:p w14:paraId="3DE81F0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0CFA604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7C4C4161" w14:textId="77777777" w:rsidR="00487A40" w:rsidRPr="00487A40" w:rsidRDefault="00487A40" w:rsidP="00487A40">
      <w:pPr>
        <w:pStyle w:val="PaperBody"/>
        <w:spacing w:after="0"/>
        <w:rPr>
          <w:rFonts w:ascii="Courier New" w:hAnsi="Courier New" w:cs="Courier New"/>
          <w:lang w:val="en-CA"/>
        </w:rPr>
      </w:pPr>
    </w:p>
    <w:p w14:paraId="1475324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6F16BA5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&amp;usenotepad) eq Y %then %do;</w:t>
      </w:r>
    </w:p>
    <w:p w14:paraId="55F8633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server_path=%</w:t>
      </w:r>
      <w:proofErr w:type="gramStart"/>
      <w:r w:rsidRPr="00487A40">
        <w:rPr>
          <w:rFonts w:ascii="Courier New" w:hAnsi="Courier New" w:cs="Courier New"/>
          <w:lang w:val="en-CA"/>
        </w:rPr>
        <w:t>sysfunc(</w:t>
      </w:r>
      <w:proofErr w:type="gramEnd"/>
      <w:r w:rsidRPr="00487A40">
        <w:rPr>
          <w:rFonts w:ascii="Courier New" w:hAnsi="Courier New" w:cs="Courier New"/>
          <w:i/>
          <w:iCs/>
          <w:lang w:val="en-CA"/>
        </w:rPr>
        <w:t>pathname</w:t>
      </w:r>
      <w:r w:rsidRPr="00487A40">
        <w:rPr>
          <w:rFonts w:ascii="Courier New" w:hAnsi="Courier New" w:cs="Courier New"/>
          <w:lang w:val="en-CA"/>
        </w:rPr>
        <w:t>(work));</w:t>
      </w:r>
    </w:p>
    <w:p w14:paraId="35022DB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filename</w:t>
      </w:r>
      <w:r w:rsidRPr="00487A40">
        <w:rPr>
          <w:rFonts w:ascii="Courier New" w:hAnsi="Courier New" w:cs="Courier New"/>
          <w:lang w:val="en-CA"/>
        </w:rPr>
        <w:t>(</w:t>
      </w:r>
      <w:proofErr w:type="gramEnd"/>
      <w:r w:rsidRPr="00487A40">
        <w:rPr>
          <w:rFonts w:ascii="Courier New" w:hAnsi="Courier New" w:cs="Courier New"/>
          <w:lang w:val="en-CA"/>
        </w:rPr>
        <w:t>'clippy',"&amp;server_path.\clip.txt",'DISK');</w:t>
      </w:r>
    </w:p>
    <w:p w14:paraId="2FA1647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5D97AA3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%do;</w:t>
      </w:r>
    </w:p>
    <w:p w14:paraId="1E69749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filename</w:t>
      </w:r>
      <w:r w:rsidRPr="00487A40">
        <w:rPr>
          <w:rFonts w:ascii="Courier New" w:hAnsi="Courier New" w:cs="Courier New"/>
          <w:lang w:val="en-CA"/>
        </w:rPr>
        <w:t>(</w:t>
      </w:r>
      <w:proofErr w:type="gramEnd"/>
      <w:r w:rsidRPr="00487A40">
        <w:rPr>
          <w:rFonts w:ascii="Courier New" w:hAnsi="Courier New" w:cs="Courier New"/>
          <w:lang w:val="en-CA"/>
        </w:rPr>
        <w:t>'clippy',' ','clipbrd');</w:t>
      </w:r>
    </w:p>
    <w:p w14:paraId="4EAAADA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04D5CA7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fid eq 0 then link err;</w:t>
      </w:r>
    </w:p>
    <w:p w14:paraId="18C54AC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do i = 1 to &amp;</w:t>
      </w:r>
      <w:proofErr w:type="gramStart"/>
      <w:r w:rsidRPr="00487A40">
        <w:rPr>
          <w:rFonts w:ascii="Courier New" w:hAnsi="Courier New" w:cs="Courier New"/>
          <w:lang w:val="en-CA"/>
        </w:rPr>
        <w:t>nvar.;</w:t>
      </w:r>
      <w:proofErr w:type="gramEnd"/>
    </w:p>
    <w:p w14:paraId="63D20DA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&amp;usenames.) ne N %then %do;</w:t>
      </w:r>
    </w:p>
    <w:p w14:paraId="0C61BDD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i gt 1 then rc=</w:t>
      </w:r>
      <w:proofErr w:type="gramStart"/>
      <w:r w:rsidRPr="00487A40">
        <w:rPr>
          <w:rFonts w:ascii="Courier New" w:hAnsi="Courier New" w:cs="Courier New"/>
          <w:i/>
          <w:iCs/>
          <w:lang w:val="en-CA"/>
        </w:rPr>
        <w:t>fput</w:t>
      </w:r>
      <w:r w:rsidRPr="00487A40">
        <w:rPr>
          <w:rFonts w:ascii="Courier New" w:hAnsi="Courier New" w:cs="Courier New"/>
          <w:lang w:val="en-CA"/>
        </w:rPr>
        <w:t>(</w:t>
      </w:r>
      <w:proofErr w:type="gramEnd"/>
      <w:r w:rsidRPr="00487A40">
        <w:rPr>
          <w:rFonts w:ascii="Courier New" w:hAnsi="Courier New" w:cs="Courier New"/>
          <w:lang w:val="en-CA"/>
        </w:rPr>
        <w:t>fid,'09'x);</w:t>
      </w:r>
    </w:p>
    <w:p w14:paraId="1CBBDD1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&amp;usenames.) eq Y %then %do;</w:t>
      </w:r>
    </w:p>
    <w:p w14:paraId="6E1D468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fput</w:t>
      </w:r>
      <w:r w:rsidRPr="00487A40">
        <w:rPr>
          <w:rFonts w:ascii="Courier New" w:hAnsi="Courier New" w:cs="Courier New"/>
          <w:lang w:val="en-CA"/>
        </w:rPr>
        <w:t>(</w:t>
      </w:r>
      <w:proofErr w:type="gramEnd"/>
      <w:r w:rsidRPr="00487A40">
        <w:rPr>
          <w:rFonts w:ascii="Courier New" w:hAnsi="Courier New" w:cs="Courier New"/>
          <w:lang w:val="en-CA"/>
        </w:rPr>
        <w:t>fid,</w:t>
      </w:r>
      <w:r w:rsidRPr="00487A40">
        <w:rPr>
          <w:rFonts w:ascii="Courier New" w:hAnsi="Courier New" w:cs="Courier New"/>
          <w:i/>
          <w:iCs/>
          <w:lang w:val="en-CA"/>
        </w:rPr>
        <w:t>scan</w:t>
      </w:r>
      <w:r w:rsidRPr="00487A40">
        <w:rPr>
          <w:rFonts w:ascii="Courier New" w:hAnsi="Courier New" w:cs="Courier New"/>
          <w:lang w:val="en-CA"/>
        </w:rPr>
        <w:t>("&amp;vnames.",i,"~","M"));</w:t>
      </w:r>
    </w:p>
    <w:p w14:paraId="742738A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1FB449F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%do;</w:t>
      </w:r>
    </w:p>
    <w:p w14:paraId="628540B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proofErr w:type="gramStart"/>
      <w:r w:rsidRPr="00487A40">
        <w:rPr>
          <w:rFonts w:ascii="Courier New" w:hAnsi="Courier New" w:cs="Courier New"/>
          <w:i/>
          <w:iCs/>
          <w:lang w:val="en-CA"/>
        </w:rPr>
        <w:t>missing</w:t>
      </w:r>
      <w:r w:rsidRPr="00487A40">
        <w:rPr>
          <w:rFonts w:ascii="Courier New" w:hAnsi="Courier New" w:cs="Courier New"/>
          <w:lang w:val="en-CA"/>
        </w:rPr>
        <w:t>(</w:t>
      </w:r>
      <w:proofErr w:type="gramEnd"/>
      <w:r w:rsidRPr="00487A40">
        <w:rPr>
          <w:rFonts w:ascii="Courier New" w:hAnsi="Courier New" w:cs="Courier New"/>
          <w:i/>
          <w:iCs/>
          <w:lang w:val="en-CA"/>
        </w:rPr>
        <w:t>scan</w:t>
      </w:r>
      <w:r w:rsidRPr="00487A40">
        <w:rPr>
          <w:rFonts w:ascii="Courier New" w:hAnsi="Courier New" w:cs="Courier New"/>
          <w:lang w:val="en-CA"/>
        </w:rPr>
        <w:t>("&amp;vlabels.",i,"~","M")) then</w:t>
      </w:r>
    </w:p>
    <w:p w14:paraId="2D11C0F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fput</w:t>
      </w:r>
      <w:r w:rsidRPr="00487A40">
        <w:rPr>
          <w:rFonts w:ascii="Courier New" w:hAnsi="Courier New" w:cs="Courier New"/>
          <w:lang w:val="en-CA"/>
        </w:rPr>
        <w:t>(</w:t>
      </w:r>
      <w:proofErr w:type="gramEnd"/>
      <w:r w:rsidRPr="00487A40">
        <w:rPr>
          <w:rFonts w:ascii="Courier New" w:hAnsi="Courier New" w:cs="Courier New"/>
          <w:lang w:val="en-CA"/>
        </w:rPr>
        <w:t>fid,</w:t>
      </w:r>
      <w:r w:rsidRPr="00487A40">
        <w:rPr>
          <w:rFonts w:ascii="Courier New" w:hAnsi="Courier New" w:cs="Courier New"/>
          <w:i/>
          <w:iCs/>
          <w:lang w:val="en-CA"/>
        </w:rPr>
        <w:t>scan</w:t>
      </w:r>
      <w:r w:rsidRPr="00487A40">
        <w:rPr>
          <w:rFonts w:ascii="Courier New" w:hAnsi="Courier New" w:cs="Courier New"/>
          <w:lang w:val="en-CA"/>
        </w:rPr>
        <w:t>("&amp;vnames.",i,"~"));</w:t>
      </w:r>
    </w:p>
    <w:p w14:paraId="1D23CA6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rc=</w:t>
      </w:r>
      <w:proofErr w:type="gramStart"/>
      <w:r w:rsidRPr="00487A40">
        <w:rPr>
          <w:rFonts w:ascii="Courier New" w:hAnsi="Courier New" w:cs="Courier New"/>
          <w:i/>
          <w:iCs/>
          <w:lang w:val="en-CA"/>
        </w:rPr>
        <w:t>fput</w:t>
      </w:r>
      <w:r w:rsidRPr="00487A40">
        <w:rPr>
          <w:rFonts w:ascii="Courier New" w:hAnsi="Courier New" w:cs="Courier New"/>
          <w:lang w:val="en-CA"/>
        </w:rPr>
        <w:t>(</w:t>
      </w:r>
      <w:proofErr w:type="gramEnd"/>
      <w:r w:rsidRPr="00487A40">
        <w:rPr>
          <w:rFonts w:ascii="Courier New" w:hAnsi="Courier New" w:cs="Courier New"/>
          <w:lang w:val="en-CA"/>
        </w:rPr>
        <w:t>fid,</w:t>
      </w:r>
      <w:r w:rsidRPr="00487A40">
        <w:rPr>
          <w:rFonts w:ascii="Courier New" w:hAnsi="Courier New" w:cs="Courier New"/>
          <w:i/>
          <w:iCs/>
          <w:lang w:val="en-CA"/>
        </w:rPr>
        <w:t>scan</w:t>
      </w:r>
      <w:r w:rsidRPr="00487A40">
        <w:rPr>
          <w:rFonts w:ascii="Courier New" w:hAnsi="Courier New" w:cs="Courier New"/>
          <w:lang w:val="en-CA"/>
        </w:rPr>
        <w:t>("&amp;vlabels.",i,"~","M"));</w:t>
      </w:r>
    </w:p>
    <w:p w14:paraId="0119682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46BD6E9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6C49840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5B5BFE8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&amp;usenames.) ne N %then %do;</w:t>
      </w:r>
    </w:p>
    <w:p w14:paraId="73405B2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fwrite</w:t>
      </w:r>
      <w:r w:rsidRPr="00487A40">
        <w:rPr>
          <w:rFonts w:ascii="Courier New" w:hAnsi="Courier New" w:cs="Courier New"/>
          <w:lang w:val="en-CA"/>
        </w:rPr>
        <w:t>(</w:t>
      </w:r>
      <w:proofErr w:type="gramEnd"/>
      <w:r w:rsidRPr="00487A40">
        <w:rPr>
          <w:rFonts w:ascii="Courier New" w:hAnsi="Courier New" w:cs="Courier New"/>
          <w:lang w:val="en-CA"/>
        </w:rPr>
        <w:t>fid);;</w:t>
      </w:r>
    </w:p>
    <w:p w14:paraId="06F6E14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482C6A0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do until (lastone);</w:t>
      </w:r>
    </w:p>
    <w:p w14:paraId="6AEC929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set &amp;libnm</w:t>
      </w:r>
      <w:proofErr w:type="gramStart"/>
      <w:r w:rsidRPr="00487A40">
        <w:rPr>
          <w:rFonts w:ascii="Courier New" w:hAnsi="Courier New" w:cs="Courier New"/>
          <w:lang w:val="en-CA"/>
        </w:rPr>
        <w:t>..&amp;filenm.</w:t>
      </w:r>
      <w:proofErr w:type="gramEnd"/>
    </w:p>
    <w:p w14:paraId="10BFA07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length</w:t>
      </w:r>
      <w:r w:rsidRPr="00487A40">
        <w:rPr>
          <w:rFonts w:ascii="Courier New" w:hAnsi="Courier New" w:cs="Courier New"/>
          <w:lang w:val="en-CA"/>
        </w:rPr>
        <w:t>(</w:t>
      </w:r>
      <w:proofErr w:type="gramEnd"/>
      <w:r w:rsidRPr="00487A40">
        <w:rPr>
          <w:rFonts w:ascii="Courier New" w:hAnsi="Courier New" w:cs="Courier New"/>
          <w:i/>
          <w:iCs/>
          <w:lang w:val="en-CA"/>
        </w:rPr>
        <w:t>%unquote</w:t>
      </w:r>
      <w:r w:rsidRPr="00487A40">
        <w:rPr>
          <w:rFonts w:ascii="Courier New" w:hAnsi="Courier New" w:cs="Courier New"/>
          <w:lang w:val="en-CA"/>
        </w:rPr>
        <w:t>(&amp;dsoptions.))&gt;2 %then (</w:t>
      </w:r>
      <w:r w:rsidRPr="00487A40">
        <w:rPr>
          <w:rFonts w:ascii="Courier New" w:hAnsi="Courier New" w:cs="Courier New"/>
          <w:i/>
          <w:iCs/>
          <w:lang w:val="en-CA"/>
        </w:rPr>
        <w:t>%</w:t>
      </w:r>
      <w:proofErr w:type="gramStart"/>
      <w:r w:rsidRPr="00487A40">
        <w:rPr>
          <w:rFonts w:ascii="Courier New" w:hAnsi="Courier New" w:cs="Courier New"/>
          <w:i/>
          <w:iCs/>
          <w:lang w:val="en-CA"/>
        </w:rPr>
        <w:t>unquote</w:t>
      </w:r>
      <w:r w:rsidRPr="00487A40">
        <w:rPr>
          <w:rFonts w:ascii="Courier New" w:hAnsi="Courier New" w:cs="Courier New"/>
          <w:lang w:val="en-CA"/>
        </w:rPr>
        <w:t>(</w:t>
      </w:r>
      <w:proofErr w:type="gramEnd"/>
      <w:r w:rsidRPr="00487A40">
        <w:rPr>
          <w:rFonts w:ascii="Courier New" w:hAnsi="Courier New" w:cs="Courier New"/>
          <w:lang w:val="en-CA"/>
        </w:rPr>
        <w:t>&amp;dsoptions.));</w:t>
      </w:r>
    </w:p>
    <w:p w14:paraId="227BBC5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end=lastone;</w:t>
      </w:r>
    </w:p>
    <w:p w14:paraId="7FF5178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include</w:t>
      </w:r>
      <w:proofErr w:type="gramEnd"/>
      <w:r w:rsidRPr="00487A40">
        <w:rPr>
          <w:rFonts w:ascii="Courier New" w:hAnsi="Courier New" w:cs="Courier New"/>
          <w:lang w:val="en-CA"/>
        </w:rPr>
        <w:t xml:space="preserve"> code2inc;</w:t>
      </w:r>
    </w:p>
    <w:p w14:paraId="7895035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07AE045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fclose</w:t>
      </w:r>
      <w:r w:rsidRPr="00487A40">
        <w:rPr>
          <w:rFonts w:ascii="Courier New" w:hAnsi="Courier New" w:cs="Courier New"/>
          <w:lang w:val="en-CA"/>
        </w:rPr>
        <w:t>(</w:t>
      </w:r>
      <w:proofErr w:type="gramEnd"/>
      <w:r w:rsidRPr="00487A40">
        <w:rPr>
          <w:rFonts w:ascii="Courier New" w:hAnsi="Courier New" w:cs="Courier New"/>
          <w:lang w:val="en-CA"/>
        </w:rPr>
        <w:t>fid);</w:t>
      </w:r>
    </w:p>
    <w:p w14:paraId="39E9281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filename</w:t>
      </w:r>
      <w:r w:rsidRPr="00487A40">
        <w:rPr>
          <w:rFonts w:ascii="Courier New" w:hAnsi="Courier New" w:cs="Courier New"/>
          <w:lang w:val="en-CA"/>
        </w:rPr>
        <w:t>(</w:t>
      </w:r>
      <w:proofErr w:type="gramEnd"/>
      <w:r w:rsidRPr="00487A40">
        <w:rPr>
          <w:rFonts w:ascii="Courier New" w:hAnsi="Courier New" w:cs="Courier New"/>
          <w:lang w:val="en-CA"/>
        </w:rPr>
        <w:t>'clippy');</w:t>
      </w:r>
    </w:p>
    <w:p w14:paraId="40B3D3D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filename</w:t>
      </w:r>
      <w:r w:rsidRPr="00487A40">
        <w:rPr>
          <w:rFonts w:ascii="Courier New" w:hAnsi="Courier New" w:cs="Courier New"/>
          <w:lang w:val="en-CA"/>
        </w:rPr>
        <w:t>(</w:t>
      </w:r>
      <w:proofErr w:type="gramEnd"/>
      <w:r w:rsidRPr="00487A40">
        <w:rPr>
          <w:rFonts w:ascii="Courier New" w:hAnsi="Courier New" w:cs="Courier New"/>
          <w:lang w:val="en-CA"/>
        </w:rPr>
        <w:t>'code2inc');</w:t>
      </w:r>
    </w:p>
    <w:p w14:paraId="4DD1F47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stop;</w:t>
      </w:r>
    </w:p>
    <w:p w14:paraId="0A9D00AF" w14:textId="77777777" w:rsidR="00487A40" w:rsidRPr="00487A40" w:rsidRDefault="00487A40" w:rsidP="00487A40">
      <w:pPr>
        <w:pStyle w:val="PaperBody"/>
        <w:spacing w:after="0"/>
        <w:rPr>
          <w:rFonts w:ascii="Courier New" w:hAnsi="Courier New" w:cs="Courier New"/>
          <w:lang w:val="en-CA"/>
        </w:rPr>
      </w:pPr>
    </w:p>
    <w:p w14:paraId="442FDF9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err: </w:t>
      </w:r>
    </w:p>
    <w:p w14:paraId="7BA074A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do;</w:t>
      </w:r>
    </w:p>
    <w:p w14:paraId="55A8D0C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m = </w:t>
      </w:r>
      <w:proofErr w:type="gramStart"/>
      <w:r w:rsidRPr="00487A40">
        <w:rPr>
          <w:rFonts w:ascii="Courier New" w:hAnsi="Courier New" w:cs="Courier New"/>
          <w:i/>
          <w:iCs/>
          <w:lang w:val="en-CA"/>
        </w:rPr>
        <w:t>sysmsg</w:t>
      </w:r>
      <w:r w:rsidRPr="00487A40">
        <w:rPr>
          <w:rFonts w:ascii="Courier New" w:hAnsi="Courier New" w:cs="Courier New"/>
          <w:lang w:val="en-CA"/>
        </w:rPr>
        <w:t>(</w:t>
      </w:r>
      <w:proofErr w:type="gramEnd"/>
      <w:r w:rsidRPr="00487A40">
        <w:rPr>
          <w:rFonts w:ascii="Courier New" w:hAnsi="Courier New" w:cs="Courier New"/>
          <w:lang w:val="en-CA"/>
        </w:rPr>
        <w:t>);</w:t>
      </w:r>
    </w:p>
    <w:p w14:paraId="485DA06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m;</w:t>
      </w:r>
    </w:p>
    <w:p w14:paraId="4AE082C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rc=</w:t>
      </w:r>
      <w:proofErr w:type="gramStart"/>
      <w:r w:rsidRPr="00487A40">
        <w:rPr>
          <w:rFonts w:ascii="Courier New" w:hAnsi="Courier New" w:cs="Courier New"/>
          <w:i/>
          <w:iCs/>
          <w:lang w:val="en-CA"/>
        </w:rPr>
        <w:t>filename</w:t>
      </w:r>
      <w:r w:rsidRPr="00487A40">
        <w:rPr>
          <w:rFonts w:ascii="Courier New" w:hAnsi="Courier New" w:cs="Courier New"/>
          <w:lang w:val="en-CA"/>
        </w:rPr>
        <w:t>(</w:t>
      </w:r>
      <w:proofErr w:type="gramEnd"/>
      <w:r w:rsidRPr="00487A40">
        <w:rPr>
          <w:rFonts w:ascii="Courier New" w:hAnsi="Courier New" w:cs="Courier New"/>
          <w:lang w:val="en-CA"/>
        </w:rPr>
        <w:t>'code2inc');</w:t>
      </w:r>
    </w:p>
    <w:p w14:paraId="220554C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stop;</w:t>
      </w:r>
    </w:p>
    <w:p w14:paraId="4191F2E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1720E3A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63CB80E5" w14:textId="77777777" w:rsidR="00487A40" w:rsidRPr="00487A40" w:rsidRDefault="00487A40" w:rsidP="00487A40">
      <w:pPr>
        <w:pStyle w:val="PaperBody"/>
        <w:spacing w:after="0"/>
        <w:rPr>
          <w:rFonts w:ascii="Courier New" w:hAnsi="Courier New" w:cs="Courier New"/>
          <w:lang w:val="en-CA"/>
        </w:rPr>
      </w:pPr>
    </w:p>
    <w:p w14:paraId="111CC69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 xml:space="preserve">&amp;type.) eq N or </w:t>
      </w:r>
      <w:r w:rsidRPr="00487A40">
        <w:rPr>
          <w:rFonts w:ascii="Courier New" w:hAnsi="Courier New" w:cs="Courier New"/>
          <w:i/>
          <w:iCs/>
          <w:lang w:val="en-CA"/>
        </w:rPr>
        <w:t>%upcase</w:t>
      </w:r>
      <w:r w:rsidRPr="00487A40">
        <w:rPr>
          <w:rFonts w:ascii="Courier New" w:hAnsi="Courier New" w:cs="Courier New"/>
          <w:lang w:val="en-CA"/>
        </w:rPr>
        <w:t>(&amp;type.) eq M</w:t>
      </w:r>
    </w:p>
    <w:p w14:paraId="17FBF3F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or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&amp;type.) eq A %then %do;</w:t>
      </w:r>
    </w:p>
    <w:p w14:paraId="37CBF5EC" w14:textId="77777777" w:rsidR="00487A40" w:rsidRPr="00487A40" w:rsidRDefault="00487A40" w:rsidP="00487A40">
      <w:pPr>
        <w:pStyle w:val="PaperBody"/>
        <w:spacing w:after="0"/>
        <w:rPr>
          <w:rFonts w:ascii="Courier New" w:hAnsi="Courier New" w:cs="Courier New"/>
          <w:lang w:val="en-CA"/>
        </w:rPr>
      </w:pPr>
    </w:p>
    <w:p w14:paraId="26A61D6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4DC1C00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length script filevar $256;</w:t>
      </w:r>
    </w:p>
    <w:p w14:paraId="1CF058F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 = </w:t>
      </w:r>
      <w:proofErr w:type="gramStart"/>
      <w:r w:rsidRPr="00487A40">
        <w:rPr>
          <w:rFonts w:ascii="Courier New" w:hAnsi="Courier New" w:cs="Courier New"/>
          <w:i/>
          <w:iCs/>
          <w:lang w:val="en-CA"/>
        </w:rPr>
        <w:t>catx</w:t>
      </w:r>
      <w:r w:rsidRPr="00487A40">
        <w:rPr>
          <w:rFonts w:ascii="Courier New" w:hAnsi="Courier New" w:cs="Courier New"/>
          <w:lang w:val="en-CA"/>
        </w:rPr>
        <w:t>(</w:t>
      </w:r>
      <w:proofErr w:type="gramEnd"/>
      <w:r w:rsidRPr="00487A40">
        <w:rPr>
          <w:rFonts w:ascii="Courier New" w:hAnsi="Courier New" w:cs="Courier New"/>
          <w:lang w:val="en-CA"/>
        </w:rPr>
        <w:t>'\',</w:t>
      </w:r>
      <w:r w:rsidRPr="00487A40">
        <w:rPr>
          <w:rFonts w:ascii="Courier New" w:hAnsi="Courier New" w:cs="Courier New"/>
          <w:i/>
          <w:iCs/>
          <w:lang w:val="en-CA"/>
        </w:rPr>
        <w:t>pathname</w:t>
      </w:r>
      <w:r w:rsidRPr="00487A40">
        <w:rPr>
          <w:rFonts w:ascii="Courier New" w:hAnsi="Courier New" w:cs="Courier New"/>
          <w:lang w:val="en-CA"/>
        </w:rPr>
        <w:t>('WORK'),'PasteIt.vbs');</w:t>
      </w:r>
    </w:p>
    <w:p w14:paraId="4B9274D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filevar = script;</w:t>
      </w:r>
    </w:p>
    <w:p w14:paraId="4C9A40C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script="'"||'cscript "'||</w:t>
      </w:r>
      <w:proofErr w:type="gramStart"/>
      <w:r w:rsidRPr="00487A40">
        <w:rPr>
          <w:rFonts w:ascii="Courier New" w:hAnsi="Courier New" w:cs="Courier New"/>
          <w:i/>
          <w:iCs/>
          <w:lang w:val="en-CA"/>
        </w:rPr>
        <w:t>trim</w:t>
      </w:r>
      <w:r w:rsidRPr="00487A40">
        <w:rPr>
          <w:rFonts w:ascii="Courier New" w:hAnsi="Courier New" w:cs="Courier New"/>
          <w:lang w:val="en-CA"/>
        </w:rPr>
        <w:t>(</w:t>
      </w:r>
      <w:proofErr w:type="gramEnd"/>
      <w:r w:rsidRPr="00487A40">
        <w:rPr>
          <w:rFonts w:ascii="Courier New" w:hAnsi="Courier New" w:cs="Courier New"/>
          <w:lang w:val="en-CA"/>
        </w:rPr>
        <w:t>script)||'"'||"'";</w:t>
      </w:r>
    </w:p>
    <w:p w14:paraId="54B36A0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call </w:t>
      </w:r>
      <w:proofErr w:type="gramStart"/>
      <w:r w:rsidRPr="00487A40">
        <w:rPr>
          <w:rFonts w:ascii="Courier New" w:hAnsi="Courier New" w:cs="Courier New"/>
          <w:i/>
          <w:iCs/>
          <w:lang w:val="en-CA"/>
        </w:rPr>
        <w:t>symput</w:t>
      </w:r>
      <w:r w:rsidRPr="00487A40">
        <w:rPr>
          <w:rFonts w:ascii="Courier New" w:hAnsi="Courier New" w:cs="Courier New"/>
          <w:lang w:val="en-CA"/>
        </w:rPr>
        <w:t>(</w:t>
      </w:r>
      <w:proofErr w:type="gramEnd"/>
      <w:r w:rsidRPr="00487A40">
        <w:rPr>
          <w:rFonts w:ascii="Courier New" w:hAnsi="Courier New" w:cs="Courier New"/>
          <w:lang w:val="en-CA"/>
        </w:rPr>
        <w:t>'script',script);</w:t>
      </w:r>
    </w:p>
    <w:p w14:paraId="01F8868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file dummy1 filevar=filevar recfm=v lrecl=512;</w:t>
      </w:r>
    </w:p>
    <w:p w14:paraId="364DFB6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68B1884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'Dim objExcel';</w:t>
      </w:r>
    </w:p>
    <w:p w14:paraId="7DC562E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'Dim Newbook';</w:t>
      </w:r>
    </w:p>
    <w:p w14:paraId="186F4B33" w14:textId="77777777" w:rsidR="00487A40" w:rsidRPr="00487A40" w:rsidRDefault="00487A40" w:rsidP="00487A40">
      <w:pPr>
        <w:pStyle w:val="PaperBody"/>
        <w:spacing w:after="0"/>
        <w:rPr>
          <w:rFonts w:ascii="Courier New" w:hAnsi="Courier New" w:cs="Courier New"/>
          <w:lang w:val="en-CA"/>
        </w:rPr>
      </w:pPr>
    </w:p>
    <w:p w14:paraId="00A4A7F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length</w:t>
      </w:r>
      <w:r w:rsidRPr="00487A40">
        <w:rPr>
          <w:rFonts w:ascii="Courier New" w:hAnsi="Courier New" w:cs="Courier New"/>
          <w:lang w:val="en-CA"/>
        </w:rPr>
        <w:t>(</w:t>
      </w:r>
      <w:proofErr w:type="gramEnd"/>
      <w:r w:rsidRPr="00487A40">
        <w:rPr>
          <w:rFonts w:ascii="Courier New" w:hAnsi="Courier New" w:cs="Courier New"/>
          <w:lang w:val="en-CA"/>
        </w:rPr>
        <w:t>&amp;template.) gt 1 %then %do;</w:t>
      </w:r>
    </w:p>
    <w:p w14:paraId="47CB75C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&amp;type.) eq A %then put 'Dim OldBook';;</w:t>
      </w:r>
    </w:p>
    <w:p w14:paraId="637354F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'Set objExcel = </w:t>
      </w:r>
      <w:proofErr w:type="gramStart"/>
      <w:r w:rsidRPr="00487A40">
        <w:rPr>
          <w:rFonts w:ascii="Courier New" w:hAnsi="Courier New" w:cs="Courier New"/>
          <w:lang w:val="en-CA"/>
        </w:rPr>
        <w:t>CreateObject(</w:t>
      </w:r>
      <w:proofErr w:type="gramEnd"/>
      <w:r w:rsidRPr="00487A40">
        <w:rPr>
          <w:rFonts w:ascii="Courier New" w:hAnsi="Courier New" w:cs="Courier New"/>
          <w:lang w:val="en-CA"/>
        </w:rPr>
        <w:t>"Excel.Application")';</w:t>
      </w:r>
    </w:p>
    <w:p w14:paraId="5A8ECFE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'objExcel.Visible = True';</w:t>
      </w:r>
    </w:p>
    <w:p w14:paraId="33CAEB1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&amp;type.) eq N %then %do;</w:t>
      </w:r>
    </w:p>
    <w:p w14:paraId="0AAAD71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'Set Newbook = objExcel.Workbooks.Add("',</w:t>
      </w:r>
    </w:p>
    <w:p w14:paraId="5709294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"&amp;template.",'")');</w:t>
      </w:r>
    </w:p>
    <w:p w14:paraId="15813F9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1A706F0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'objExcel.Sheets("',"&amp;TemplateSheet.",</w:t>
      </w:r>
    </w:p>
    <w:p w14:paraId="6661033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'").Select');</w:t>
      </w:r>
    </w:p>
    <w:p w14:paraId="32C619D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74DB4A4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'objExcel.Sheets("',"&amp;TemplateSheet.",</w:t>
      </w:r>
    </w:p>
    <w:p w14:paraId="1BBCECC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'").Name = "',"&amp;sheet.",'"');</w:t>
      </w:r>
    </w:p>
    <w:p w14:paraId="39D401E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155AE26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'objExcel.Visible = True';</w:t>
      </w:r>
    </w:p>
    <w:p w14:paraId="5AAD36B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'objExcel.Sheets("',"&amp;sheet.",</w:t>
      </w:r>
    </w:p>
    <w:p w14:paraId="42187FB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Range(</w:t>
      </w:r>
      <w:proofErr w:type="gramEnd"/>
      <w:r w:rsidRPr="00487A40">
        <w:rPr>
          <w:rFonts w:ascii="Courier New" w:hAnsi="Courier New" w:cs="Courier New"/>
          <w:lang w:val="en-CA"/>
        </w:rPr>
        <w:t>"',"&amp;range.",'").Activate');</w:t>
      </w:r>
    </w:p>
    <w:p w14:paraId="40E77D2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0BB8D81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&amp;usenotepad) eq Y %then %do;</w:t>
      </w:r>
    </w:p>
    <w:p w14:paraId="4D4700E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Return_to = Return_1;</w:t>
      </w:r>
    </w:p>
    <w:p w14:paraId="37F9DB1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%goto use_npad;</w:t>
      </w:r>
    </w:p>
    <w:p w14:paraId="07568D9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i/>
          <w:iCs/>
          <w:lang w:val="en-CA"/>
        </w:rPr>
        <w:t>%Return_1</w:t>
      </w:r>
      <w:r w:rsidRPr="00487A40">
        <w:rPr>
          <w:rFonts w:ascii="Courier New" w:hAnsi="Courier New" w:cs="Courier New"/>
          <w:lang w:val="en-CA"/>
        </w:rPr>
        <w:t>:</w:t>
      </w:r>
    </w:p>
    <w:p w14:paraId="1E81E4D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78340A6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'objExcel.Sheets("',"&amp;sheet.",'").Paste');</w:t>
      </w:r>
    </w:p>
    <w:p w14:paraId="7F80018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6CC6CE3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'objExcel.Sheets("',"&amp;sheet.",</w:t>
      </w:r>
    </w:p>
    <w:p w14:paraId="21E2D74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Range(</w:t>
      </w:r>
      <w:proofErr w:type="gramEnd"/>
      <w:r w:rsidRPr="00487A40">
        <w:rPr>
          <w:rFonts w:ascii="Courier New" w:hAnsi="Courier New" w:cs="Courier New"/>
          <w:lang w:val="en-CA"/>
        </w:rPr>
        <w:t>"A1").Select');</w:t>
      </w:r>
    </w:p>
    <w:p w14:paraId="166A500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078E13F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'objExcel.DisplayAlerts = False';</w:t>
      </w:r>
    </w:p>
    <w:p w14:paraId="709F926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'NewBook.SaveAs("',"&amp;outfile.",'")');</w:t>
      </w:r>
    </w:p>
    <w:p w14:paraId="34C0B72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603E904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5B3105F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%else %do;</w:t>
      </w:r>
    </w:p>
    <w:p w14:paraId="02BE0A2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'strFile="',"&amp;outfile.",'"');</w:t>
      </w:r>
    </w:p>
    <w:p w14:paraId="4F99447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45E3E36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'Set OldBook=objExcel.Workbooks.Open("',</w:t>
      </w:r>
    </w:p>
    <w:p w14:paraId="52976E9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"&amp;outfile.",'")');</w:t>
      </w:r>
    </w:p>
    <w:p w14:paraId="167A429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6B5A5DD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'Set Newbook = objExcel.Workbooks.Add("',</w:t>
      </w:r>
    </w:p>
    <w:p w14:paraId="04D00FE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"&amp;template.",'")');</w:t>
      </w:r>
    </w:p>
    <w:p w14:paraId="3CFDD28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708249D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'objExcel.Sheets("',"&amp;TemplateSheet.",</w:t>
      </w:r>
    </w:p>
    <w:p w14:paraId="51571A1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'").Select');</w:t>
      </w:r>
    </w:p>
    <w:p w14:paraId="1591AB1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105E7CE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'objExcel.Sheets("',"&amp;TemplateSheet",</w:t>
      </w:r>
    </w:p>
    <w:p w14:paraId="13EAB66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'").Name ="',"&amp;sheet.",'"');</w:t>
      </w:r>
    </w:p>
    <w:p w14:paraId="2E64A3B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65E9D84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'objExcel.Visible = True';</w:t>
      </w:r>
    </w:p>
    <w:p w14:paraId="571B277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'objExcel.Sheets("',"&amp;sheet.",</w:t>
      </w:r>
    </w:p>
    <w:p w14:paraId="47C5A38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Range(</w:t>
      </w:r>
      <w:proofErr w:type="gramEnd"/>
      <w:r w:rsidRPr="00487A40">
        <w:rPr>
          <w:rFonts w:ascii="Courier New" w:hAnsi="Courier New" w:cs="Courier New"/>
          <w:lang w:val="en-CA"/>
        </w:rPr>
        <w:t>"',"&amp;range.",'").Activate');</w:t>
      </w:r>
    </w:p>
    <w:p w14:paraId="041F145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375CEE9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&amp;usenotepad) eq Y %then %do;</w:t>
      </w:r>
    </w:p>
    <w:p w14:paraId="033A7A5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Return_to = Return_2;</w:t>
      </w:r>
    </w:p>
    <w:p w14:paraId="757420C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%goto use_npad;</w:t>
      </w:r>
    </w:p>
    <w:p w14:paraId="0319CBC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i/>
          <w:iCs/>
          <w:lang w:val="en-CA"/>
        </w:rPr>
        <w:t>%Return_2</w:t>
      </w:r>
      <w:r w:rsidRPr="00487A40">
        <w:rPr>
          <w:rFonts w:ascii="Courier New" w:hAnsi="Courier New" w:cs="Courier New"/>
          <w:lang w:val="en-CA"/>
        </w:rPr>
        <w:t>:</w:t>
      </w:r>
    </w:p>
    <w:p w14:paraId="0FAB9AA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4558370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'objExcel.Sheets("',"&amp;sheet.",'").Paste');</w:t>
      </w:r>
    </w:p>
    <w:p w14:paraId="64441A4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23AFFC1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'objExcel.Sheets("',"&amp;sheet.",</w:t>
      </w:r>
    </w:p>
    <w:p w14:paraId="3167CFD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Range(</w:t>
      </w:r>
      <w:proofErr w:type="gramEnd"/>
      <w:r w:rsidRPr="00487A40">
        <w:rPr>
          <w:rFonts w:ascii="Courier New" w:hAnsi="Courier New" w:cs="Courier New"/>
          <w:lang w:val="en-CA"/>
        </w:rPr>
        <w:t>"A1").Select');</w:t>
      </w:r>
    </w:p>
    <w:p w14:paraId="769CFC6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7F8C46C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'objExcel.Sheets("',"&amp;sheet.",</w:t>
      </w:r>
    </w:p>
    <w:p w14:paraId="4383F2D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Move ,OldBook.Sheets</w:t>
      </w:r>
      <w:proofErr w:type="gramEnd"/>
      <w:r w:rsidRPr="00487A40">
        <w:rPr>
          <w:rFonts w:ascii="Courier New" w:hAnsi="Courier New" w:cs="Courier New"/>
          <w:lang w:val="en-CA"/>
        </w:rPr>
        <w:t>( OldBook.Sheets.Count )');</w:t>
      </w:r>
    </w:p>
    <w:p w14:paraId="38091FD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51184CB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'objExcel.DisplayAlerts = False';</w:t>
      </w:r>
    </w:p>
    <w:p w14:paraId="2C448DE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'OldBook.SaveAs("',"&amp;outfile.",'")');</w:t>
      </w:r>
    </w:p>
    <w:p w14:paraId="5D04CD4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1C4502E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1E8C278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01D59CA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%do;</w:t>
      </w:r>
    </w:p>
    <w:p w14:paraId="7AE732A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 xml:space="preserve">&amp;type.) eq N or </w:t>
      </w:r>
      <w:r w:rsidRPr="00487A40">
        <w:rPr>
          <w:rFonts w:ascii="Courier New" w:hAnsi="Courier New" w:cs="Courier New"/>
          <w:i/>
          <w:iCs/>
          <w:lang w:val="en-CA"/>
        </w:rPr>
        <w:t>%upcase</w:t>
      </w:r>
      <w:r w:rsidRPr="00487A40">
        <w:rPr>
          <w:rFonts w:ascii="Courier New" w:hAnsi="Courier New" w:cs="Courier New"/>
          <w:lang w:val="en-CA"/>
        </w:rPr>
        <w:t>(&amp;type.) eq A %then %do;</w:t>
      </w:r>
    </w:p>
    <w:p w14:paraId="128FA3F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&amp;type.) eq N %then put 'Dim NewSheet';;</w:t>
      </w:r>
    </w:p>
    <w:p w14:paraId="2B91FD0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'Dim inSheetCount';</w:t>
      </w:r>
    </w:p>
    <w:p w14:paraId="1AA55F5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&amp;type.) eq A %then put 'Dim strFile';;</w:t>
      </w:r>
    </w:p>
    <w:p w14:paraId="55469BD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10D552C9" w14:textId="77777777" w:rsidR="00487A40" w:rsidRPr="00487A40" w:rsidRDefault="00487A40" w:rsidP="00487A40">
      <w:pPr>
        <w:pStyle w:val="PaperBody"/>
        <w:spacing w:after="0"/>
        <w:rPr>
          <w:rFonts w:ascii="Courier New" w:hAnsi="Courier New" w:cs="Courier New"/>
          <w:lang w:val="en-CA"/>
        </w:rPr>
      </w:pPr>
    </w:p>
    <w:p w14:paraId="62D5AE0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'Set objExcel = </w:t>
      </w:r>
      <w:proofErr w:type="gramStart"/>
      <w:r w:rsidRPr="00487A40">
        <w:rPr>
          <w:rFonts w:ascii="Courier New" w:hAnsi="Courier New" w:cs="Courier New"/>
          <w:lang w:val="en-CA"/>
        </w:rPr>
        <w:t>CreateObject(</w:t>
      </w:r>
      <w:proofErr w:type="gramEnd"/>
      <w:r w:rsidRPr="00487A40">
        <w:rPr>
          <w:rFonts w:ascii="Courier New" w:hAnsi="Courier New" w:cs="Courier New"/>
          <w:lang w:val="en-CA"/>
        </w:rPr>
        <w:t>"Excel.Application")';</w:t>
      </w:r>
    </w:p>
    <w:p w14:paraId="3A82278C" w14:textId="77777777" w:rsidR="00487A40" w:rsidRPr="00487A40" w:rsidRDefault="00487A40" w:rsidP="00487A40">
      <w:pPr>
        <w:pStyle w:val="PaperBody"/>
        <w:spacing w:after="0"/>
        <w:rPr>
          <w:rFonts w:ascii="Courier New" w:hAnsi="Courier New" w:cs="Courier New"/>
          <w:lang w:val="en-CA"/>
        </w:rPr>
      </w:pPr>
    </w:p>
    <w:p w14:paraId="2E33FA0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&amp;type.) eq N %then %do;</w:t>
      </w:r>
    </w:p>
    <w:p w14:paraId="1B0AD18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'Set Newbook = </w:t>
      </w:r>
      <w:proofErr w:type="gramStart"/>
      <w:r w:rsidRPr="00487A40">
        <w:rPr>
          <w:rFonts w:ascii="Courier New" w:hAnsi="Courier New" w:cs="Courier New"/>
          <w:lang w:val="en-CA"/>
        </w:rPr>
        <w:t>objExcel.Workbooks.Add(</w:t>
      </w:r>
      <w:proofErr w:type="gramEnd"/>
      <w:r w:rsidRPr="00487A40">
        <w:rPr>
          <w:rFonts w:ascii="Courier New" w:hAnsi="Courier New" w:cs="Courier New"/>
          <w:lang w:val="en-CA"/>
        </w:rPr>
        <w:t>)';</w:t>
      </w:r>
    </w:p>
    <w:p w14:paraId="091507B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'objExcel.Visible = True';</w:t>
      </w:r>
    </w:p>
    <w:p w14:paraId="06D642B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'inSheetCount = Newbook.Application.Worksheets.Count';</w:t>
      </w:r>
    </w:p>
    <w:p w14:paraId="64C924C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'set NewSheet = Newbook.Sheets.Add',</w:t>
      </w:r>
    </w:p>
    <w:p w14:paraId="139544D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 ,</w:t>
      </w:r>
      <w:proofErr w:type="gramEnd"/>
      <w:r w:rsidRPr="00487A40">
        <w:rPr>
          <w:rFonts w:ascii="Courier New" w:hAnsi="Courier New" w:cs="Courier New"/>
          <w:lang w:val="en-CA"/>
        </w:rPr>
        <w:t>objExcel.WorkSheets(inSheetCount))');</w:t>
      </w:r>
    </w:p>
    <w:p w14:paraId="607E64F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6BF50DE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'objExcel.DisplayAlerts = False';</w:t>
      </w:r>
    </w:p>
    <w:p w14:paraId="3324635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'i = inSheetCount';</w:t>
      </w:r>
    </w:p>
    <w:p w14:paraId="1604C30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'Do Until i = 0';</w:t>
      </w:r>
    </w:p>
    <w:p w14:paraId="4FBA87A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 </w:t>
      </w:r>
      <w:proofErr w:type="gramStart"/>
      <w:r w:rsidRPr="00487A40">
        <w:rPr>
          <w:rFonts w:ascii="Courier New" w:hAnsi="Courier New" w:cs="Courier New"/>
          <w:lang w:val="en-CA"/>
        </w:rPr>
        <w:t>Newbook.Worksheets(</w:t>
      </w:r>
      <w:proofErr w:type="gramEnd"/>
      <w:r w:rsidRPr="00487A40">
        <w:rPr>
          <w:rFonts w:ascii="Courier New" w:hAnsi="Courier New" w:cs="Courier New"/>
          <w:lang w:val="en-CA"/>
        </w:rPr>
        <w:t>i).Delete';</w:t>
      </w:r>
    </w:p>
    <w:p w14:paraId="41F3270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put ' i = i - 1';</w:t>
      </w:r>
    </w:p>
    <w:p w14:paraId="282C053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 Loop';</w:t>
      </w:r>
    </w:p>
    <w:p w14:paraId="3BD0DD2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'Newbook.Sheets(1).Name="',</w:t>
      </w:r>
    </w:p>
    <w:p w14:paraId="56C0262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"&amp;sheet.",'"');</w:t>
      </w:r>
    </w:p>
    <w:p w14:paraId="2483DCD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71BAF81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'Newbook.Sheets("',"&amp;sheet.",'").Select');</w:t>
      </w:r>
    </w:p>
    <w:p w14:paraId="2CCBA29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1B28F21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'Newbook.Sheets("',"&amp;sheet.",</w:t>
      </w:r>
    </w:p>
    <w:p w14:paraId="0CDC2C8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Range(</w:t>
      </w:r>
      <w:proofErr w:type="gramEnd"/>
      <w:r w:rsidRPr="00487A40">
        <w:rPr>
          <w:rFonts w:ascii="Courier New" w:hAnsi="Courier New" w:cs="Courier New"/>
          <w:lang w:val="en-CA"/>
        </w:rPr>
        <w:t>"',"&amp;range.",'").Activate');</w:t>
      </w:r>
    </w:p>
    <w:p w14:paraId="75A51E8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5A90A83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&amp;usenotepad) eq Y %then %do;</w:t>
      </w:r>
    </w:p>
    <w:p w14:paraId="7A92F06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Return_to = Return_3;</w:t>
      </w:r>
    </w:p>
    <w:p w14:paraId="721E24E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%goto use_npad;</w:t>
      </w:r>
    </w:p>
    <w:p w14:paraId="097B228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i/>
          <w:iCs/>
          <w:lang w:val="en-CA"/>
        </w:rPr>
        <w:t>%Return_3</w:t>
      </w:r>
      <w:r w:rsidRPr="00487A40">
        <w:rPr>
          <w:rFonts w:ascii="Courier New" w:hAnsi="Courier New" w:cs="Courier New"/>
          <w:lang w:val="en-CA"/>
        </w:rPr>
        <w:t>:</w:t>
      </w:r>
    </w:p>
    <w:p w14:paraId="53E7DF0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01639E1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'Newbook.Sheets("',"&amp;sheet.",'").Paste');</w:t>
      </w:r>
    </w:p>
    <w:p w14:paraId="65B4483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504470B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'NewSheet.SaveAs("',"&amp;outfile.",'")');</w:t>
      </w:r>
    </w:p>
    <w:p w14:paraId="6CA48A3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7F56941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377B9D1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&amp;type.) eq A %then %do;</w:t>
      </w:r>
    </w:p>
    <w:p w14:paraId="1C46E68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'strFile="',"&amp;outfile.",'"');</w:t>
      </w:r>
    </w:p>
    <w:p w14:paraId="6707B5F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2DDBCF0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'objExcel.Visible = True';</w:t>
      </w:r>
    </w:p>
    <w:p w14:paraId="64A1BEF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'objExcel.Workbooks.Open strFile';</w:t>
      </w:r>
    </w:p>
    <w:p w14:paraId="2C27125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'inSheetCount = objExcel.Application.Worksheets.Count';</w:t>
      </w:r>
    </w:p>
    <w:p w14:paraId="71F892C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'set NewBook = objExcel.Sheets.Add( ,objExcel.',</w:t>
      </w:r>
    </w:p>
    <w:p w14:paraId="682425C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'WorkSheets(</w:t>
      </w:r>
      <w:proofErr w:type="gramEnd"/>
      <w:r w:rsidRPr="00487A40">
        <w:rPr>
          <w:rFonts w:ascii="Courier New" w:hAnsi="Courier New" w:cs="Courier New"/>
          <w:lang w:val="en-CA"/>
        </w:rPr>
        <w:t>inSheetCount))');</w:t>
      </w:r>
    </w:p>
    <w:p w14:paraId="4DCA076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5A8AD88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'objExcel.Sheets(inSheetCount + 1).Name="',</w:t>
      </w:r>
    </w:p>
    <w:p w14:paraId="1BA1924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"&amp;sheet.",'"');</w:t>
      </w:r>
    </w:p>
    <w:p w14:paraId="2075827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571ACC7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'objExcel.Sheets("',"&amp;sheet.",</w:t>
      </w:r>
    </w:p>
    <w:p w14:paraId="3A221A9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'").Select');</w:t>
      </w:r>
    </w:p>
    <w:p w14:paraId="4963D3C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15C02B7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'objExcel.Visible = True';</w:t>
      </w:r>
    </w:p>
    <w:p w14:paraId="0851757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'objExcel.Sheets("',"&amp;sheet.",'").Range("',</w:t>
      </w:r>
    </w:p>
    <w:p w14:paraId="38131C6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"&amp;range.",'").Activate');</w:t>
      </w:r>
    </w:p>
    <w:p w14:paraId="5035B00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36ADD14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&amp;usenotepad) eq Y %then %do;</w:t>
      </w:r>
    </w:p>
    <w:p w14:paraId="4541A1F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Return_to = Return_4;</w:t>
      </w:r>
    </w:p>
    <w:p w14:paraId="01EFB4D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%goto use_npad;</w:t>
      </w:r>
    </w:p>
    <w:p w14:paraId="63FA28D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i/>
          <w:iCs/>
          <w:lang w:val="en-CA"/>
        </w:rPr>
        <w:t>%Return_4</w:t>
      </w:r>
      <w:r w:rsidRPr="00487A40">
        <w:rPr>
          <w:rFonts w:ascii="Courier New" w:hAnsi="Courier New" w:cs="Courier New"/>
          <w:lang w:val="en-CA"/>
        </w:rPr>
        <w:t>:</w:t>
      </w:r>
    </w:p>
    <w:p w14:paraId="0EFEE1C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6327ABC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'objExcel.Sheets("',"&amp;sheet.",'").Paste');</w:t>
      </w:r>
    </w:p>
    <w:p w14:paraId="03F635D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177BF0D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'objExcel.DisplayAlerts = False';</w:t>
      </w:r>
    </w:p>
    <w:p w14:paraId="08D428E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'Newbook.SaveAs("',"&amp;outfile.",'")');</w:t>
      </w:r>
    </w:p>
    <w:p w14:paraId="4E30E40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44A7D0E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7506264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%do;</w:t>
      </w:r>
    </w:p>
    <w:p w14:paraId="07F65A8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'Set Newbook = objExcel.Workbooks.Open("',</w:t>
      </w:r>
    </w:p>
    <w:p w14:paraId="10FB37C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"&amp;outfile.",'")');</w:t>
      </w:r>
    </w:p>
    <w:p w14:paraId="109754C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189C832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'Newbook.Sheets("',"&amp;sheet.",'").Select');</w:t>
      </w:r>
    </w:p>
    <w:p w14:paraId="47604AB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541FC06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'Newbook.Sheets("',"&amp;sheet.",</w:t>
      </w:r>
    </w:p>
    <w:p w14:paraId="6125DCE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w:t>
      </w:r>
      <w:proofErr w:type="gramStart"/>
      <w:r w:rsidRPr="00487A40">
        <w:rPr>
          <w:rFonts w:ascii="Courier New" w:hAnsi="Courier New" w:cs="Courier New"/>
          <w:lang w:val="en-CA"/>
        </w:rPr>
        <w:t>Range(</w:t>
      </w:r>
      <w:proofErr w:type="gramEnd"/>
      <w:r w:rsidRPr="00487A40">
        <w:rPr>
          <w:rFonts w:ascii="Courier New" w:hAnsi="Courier New" w:cs="Courier New"/>
          <w:lang w:val="en-CA"/>
        </w:rPr>
        <w:t>"',"&amp;range.",'").Activate');</w:t>
      </w:r>
    </w:p>
    <w:p w14:paraId="04996D4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0D0310D2" w14:textId="77777777" w:rsidR="00487A40" w:rsidRPr="00487A40" w:rsidRDefault="00487A40" w:rsidP="00487A40">
      <w:pPr>
        <w:pStyle w:val="PaperBody"/>
        <w:spacing w:after="0"/>
        <w:rPr>
          <w:rFonts w:ascii="Courier New" w:hAnsi="Courier New" w:cs="Courier New"/>
          <w:lang w:val="en-CA"/>
        </w:rPr>
      </w:pPr>
    </w:p>
    <w:p w14:paraId="49A906B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&amp;usenotepad) eq Y %then %do;</w:t>
      </w:r>
    </w:p>
    <w:p w14:paraId="74730CF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%let Return_to = Return_5;</w:t>
      </w:r>
    </w:p>
    <w:p w14:paraId="7CC651C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%goto use_npad;</w:t>
      </w:r>
    </w:p>
    <w:p w14:paraId="5F3D041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i/>
          <w:iCs/>
          <w:lang w:val="en-CA"/>
        </w:rPr>
        <w:t>%Return_5</w:t>
      </w:r>
      <w:r w:rsidRPr="00487A40">
        <w:rPr>
          <w:rFonts w:ascii="Courier New" w:hAnsi="Courier New" w:cs="Courier New"/>
          <w:lang w:val="en-CA"/>
        </w:rPr>
        <w:t>:</w:t>
      </w:r>
    </w:p>
    <w:p w14:paraId="42D3698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43846B8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'Newbook.Sheets("',"&amp;sheet.",'").Paste');</w:t>
      </w:r>
    </w:p>
    <w:p w14:paraId="4A1F2F0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295C16D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'objExcel.DisplayAlerts = False';</w:t>
      </w:r>
    </w:p>
    <w:p w14:paraId="4CE4A37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'Newbook.SaveAs("',"&amp;outfile.",'")');</w:t>
      </w:r>
    </w:p>
    <w:p w14:paraId="7A5F43D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33BACA3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1FEBF5C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3A4162D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'objExcel.Workbooks.Close';</w:t>
      </w:r>
    </w:p>
    <w:p w14:paraId="7979696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'objExcel.DisplayAlerts = True';</w:t>
      </w:r>
    </w:p>
    <w:p w14:paraId="41CDA76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'objExcel.Quit';</w:t>
      </w:r>
    </w:p>
    <w:p w14:paraId="099CE920" w14:textId="77777777" w:rsidR="00487A40" w:rsidRPr="00487A40" w:rsidRDefault="00487A40" w:rsidP="00487A40">
      <w:pPr>
        <w:pStyle w:val="PaperBody"/>
        <w:spacing w:after="0"/>
        <w:rPr>
          <w:rFonts w:ascii="Courier New" w:hAnsi="Courier New" w:cs="Courier New"/>
          <w:lang w:val="en-CA"/>
        </w:rPr>
      </w:pPr>
    </w:p>
    <w:p w14:paraId="63A8330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length</w:t>
      </w:r>
      <w:r w:rsidRPr="00487A40">
        <w:rPr>
          <w:rFonts w:ascii="Courier New" w:hAnsi="Courier New" w:cs="Courier New"/>
          <w:lang w:val="en-CA"/>
        </w:rPr>
        <w:t>(</w:t>
      </w:r>
      <w:proofErr w:type="gramEnd"/>
      <w:r w:rsidRPr="00487A40">
        <w:rPr>
          <w:rFonts w:ascii="Courier New" w:hAnsi="Courier New" w:cs="Courier New"/>
          <w:lang w:val="en-CA"/>
        </w:rPr>
        <w:t>&amp;pivot.) gt 2 %then %do;</w:t>
      </w:r>
    </w:p>
    <w:p w14:paraId="46B9D16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'Set XL = </w:t>
      </w:r>
      <w:proofErr w:type="gramStart"/>
      <w:r w:rsidRPr="00487A40">
        <w:rPr>
          <w:rFonts w:ascii="Courier New" w:hAnsi="Courier New" w:cs="Courier New"/>
          <w:lang w:val="en-CA"/>
        </w:rPr>
        <w:t>CreateObject(</w:t>
      </w:r>
      <w:proofErr w:type="gramEnd"/>
      <w:r w:rsidRPr="00487A40">
        <w:rPr>
          <w:rFonts w:ascii="Courier New" w:hAnsi="Courier New" w:cs="Courier New"/>
          <w:lang w:val="en-CA"/>
        </w:rPr>
        <w:t>"Excel.Application")';</w:t>
      </w:r>
    </w:p>
    <w:p w14:paraId="61A2678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'XL.Visible=True';</w:t>
      </w:r>
    </w:p>
    <w:p w14:paraId="2E6A987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'XL.Workbooks.Open "',"&amp;outfile.",'"');</w:t>
      </w:r>
    </w:p>
    <w:p w14:paraId="4A67A85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05B27B7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'Xllastcell= </w:t>
      </w:r>
      <w:proofErr w:type="gramStart"/>
      <w:r w:rsidRPr="00487A40">
        <w:rPr>
          <w:rFonts w:ascii="Courier New" w:hAnsi="Courier New" w:cs="Courier New"/>
          <w:lang w:val="en-CA"/>
        </w:rPr>
        <w:t>xl.cells.specialcells(</w:t>
      </w:r>
      <w:proofErr w:type="gramEnd"/>
      <w:r w:rsidRPr="00487A40">
        <w:rPr>
          <w:rFonts w:ascii="Courier New" w:hAnsi="Courier New" w:cs="Courier New"/>
          <w:lang w:val="en-CA"/>
        </w:rPr>
        <w:t>11).address';</w:t>
      </w:r>
    </w:p>
    <w:p w14:paraId="2B370D8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put'XL.Sheets.Add.name = "PivotTable"';</w:t>
      </w:r>
    </w:p>
    <w:p w14:paraId="7A0E953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'xldata="',"&amp;sheet.",'"');</w:t>
      </w:r>
    </w:p>
    <w:p w14:paraId="1C800A8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7721582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t>
      </w:r>
      <w:proofErr w:type="gramStart"/>
      <w:r w:rsidRPr="00487A40">
        <w:rPr>
          <w:rFonts w:ascii="Courier New" w:hAnsi="Courier New" w:cs="Courier New"/>
          <w:lang w:val="en-CA"/>
        </w:rPr>
        <w:t>'XL.Sheets(</w:t>
      </w:r>
      <w:proofErr w:type="gramEnd"/>
      <w:r w:rsidRPr="00487A40">
        <w:rPr>
          <w:rFonts w:ascii="Courier New" w:hAnsi="Courier New" w:cs="Courier New"/>
          <w:lang w:val="en-CA"/>
        </w:rPr>
        <w:t>xldata).select';</w:t>
      </w:r>
    </w:p>
    <w:p w14:paraId="553EB77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'XL.ActiveSheet.PivotTableWizard SourceType=xlDatabase,</w:t>
      </w:r>
    </w:p>
    <w:p w14:paraId="6211232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XL.Range(</w:t>
      </w:r>
      <w:proofErr w:type="gramEnd"/>
      <w:r w:rsidRPr="00487A40">
        <w:rPr>
          <w:rFonts w:ascii="Courier New" w:hAnsi="Courier New" w:cs="Courier New"/>
          <w:lang w:val="en-CA"/>
        </w:rPr>
        <w:t>"A1" &amp; ":" &amp; xllastcell),"Pivottable!R1C1",xldata';</w:t>
      </w:r>
    </w:p>
    <w:p w14:paraId="467F521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%do i=1 %to </w:t>
      </w:r>
      <w:r w:rsidRPr="00487A40">
        <w:rPr>
          <w:rFonts w:ascii="Courier New" w:hAnsi="Courier New" w:cs="Courier New"/>
          <w:i/>
          <w:iCs/>
          <w:lang w:val="en-CA"/>
        </w:rPr>
        <w:t>%</w:t>
      </w:r>
      <w:proofErr w:type="gramStart"/>
      <w:r w:rsidRPr="00487A40">
        <w:rPr>
          <w:rFonts w:ascii="Courier New" w:hAnsi="Courier New" w:cs="Courier New"/>
          <w:i/>
          <w:iCs/>
          <w:lang w:val="en-CA"/>
        </w:rPr>
        <w:t>sysfunc</w:t>
      </w:r>
      <w:r w:rsidRPr="00487A40">
        <w:rPr>
          <w:rFonts w:ascii="Courier New" w:hAnsi="Courier New" w:cs="Courier New"/>
          <w:lang w:val="en-CA"/>
        </w:rPr>
        <w:t>(</w:t>
      </w:r>
      <w:proofErr w:type="gramEnd"/>
      <w:r w:rsidRPr="00487A40">
        <w:rPr>
          <w:rFonts w:ascii="Courier New" w:hAnsi="Courier New" w:cs="Courier New"/>
          <w:lang w:val="en-CA"/>
        </w:rPr>
        <w:t>countw(&amp;pivot.));</w:t>
      </w:r>
    </w:p>
    <w:p w14:paraId="1D7DD11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&amp;i lt %</w:t>
      </w:r>
      <w:proofErr w:type="gramStart"/>
      <w:r w:rsidRPr="00487A40">
        <w:rPr>
          <w:rFonts w:ascii="Courier New" w:hAnsi="Courier New" w:cs="Courier New"/>
          <w:lang w:val="en-CA"/>
        </w:rPr>
        <w:t>sysfunc(</w:t>
      </w:r>
      <w:proofErr w:type="gramEnd"/>
      <w:r w:rsidRPr="00487A40">
        <w:rPr>
          <w:rFonts w:ascii="Courier New" w:hAnsi="Courier New" w:cs="Courier New"/>
          <w:i/>
          <w:iCs/>
          <w:lang w:val="en-CA"/>
        </w:rPr>
        <w:t>countw</w:t>
      </w:r>
      <w:r w:rsidRPr="00487A40">
        <w:rPr>
          <w:rFonts w:ascii="Courier New" w:hAnsi="Courier New" w:cs="Courier New"/>
          <w:lang w:val="en-CA"/>
        </w:rPr>
        <w:t>(&amp;pivot.)) %then %</w:t>
      </w:r>
      <w:proofErr w:type="gramStart"/>
      <w:r w:rsidRPr="00487A40">
        <w:rPr>
          <w:rFonts w:ascii="Courier New" w:hAnsi="Courier New" w:cs="Courier New"/>
          <w:lang w:val="en-CA"/>
        </w:rPr>
        <w:t>do</w:t>
      </w:r>
      <w:proofErr w:type="gramEnd"/>
      <w:r w:rsidRPr="00487A40">
        <w:rPr>
          <w:rFonts w:ascii="Courier New" w:hAnsi="Courier New" w:cs="Courier New"/>
          <w:lang w:val="en-CA"/>
        </w:rPr>
        <w:t>;</w:t>
      </w:r>
    </w:p>
    <w:p w14:paraId="7ECA4B4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'XL.ActiveSheet.PivotTables(xldata).PivotFields("',</w:t>
      </w:r>
    </w:p>
    <w:p w14:paraId="31B77F7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i/>
          <w:iCs/>
          <w:lang w:val="en-CA"/>
        </w:rPr>
        <w:t>%</w:t>
      </w:r>
      <w:proofErr w:type="gramStart"/>
      <w:r w:rsidRPr="00487A40">
        <w:rPr>
          <w:rFonts w:ascii="Courier New" w:hAnsi="Courier New" w:cs="Courier New"/>
          <w:i/>
          <w:iCs/>
          <w:lang w:val="en-CA"/>
        </w:rPr>
        <w:t>scan</w:t>
      </w:r>
      <w:r w:rsidRPr="00487A40">
        <w:rPr>
          <w:rFonts w:ascii="Courier New" w:hAnsi="Courier New" w:cs="Courier New"/>
          <w:lang w:val="en-CA"/>
        </w:rPr>
        <w:t>(</w:t>
      </w:r>
      <w:proofErr w:type="gramEnd"/>
      <w:r w:rsidRPr="00487A40">
        <w:rPr>
          <w:rFonts w:ascii="Courier New" w:hAnsi="Courier New" w:cs="Courier New"/>
          <w:lang w:val="en-CA"/>
        </w:rPr>
        <w:t>&amp;pivot.,&amp;i.)",'").Orientation = 1');</w:t>
      </w:r>
    </w:p>
    <w:p w14:paraId="67A1145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299695A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%else %do;</w:t>
      </w:r>
    </w:p>
    <w:p w14:paraId="10F873D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'XL.ActiveSheet.PivotTables(xldata).PivotFields("',</w:t>
      </w:r>
    </w:p>
    <w:p w14:paraId="2681248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i/>
          <w:iCs/>
          <w:lang w:val="en-CA"/>
        </w:rPr>
        <w:t>%</w:t>
      </w:r>
      <w:proofErr w:type="gramStart"/>
      <w:r w:rsidRPr="00487A40">
        <w:rPr>
          <w:rFonts w:ascii="Courier New" w:hAnsi="Courier New" w:cs="Courier New"/>
          <w:i/>
          <w:iCs/>
          <w:lang w:val="en-CA"/>
        </w:rPr>
        <w:t>scan</w:t>
      </w:r>
      <w:r w:rsidRPr="00487A40">
        <w:rPr>
          <w:rFonts w:ascii="Courier New" w:hAnsi="Courier New" w:cs="Courier New"/>
          <w:lang w:val="en-CA"/>
        </w:rPr>
        <w:t>(</w:t>
      </w:r>
      <w:proofErr w:type="gramEnd"/>
      <w:r w:rsidRPr="00487A40">
        <w:rPr>
          <w:rFonts w:ascii="Courier New" w:hAnsi="Courier New" w:cs="Courier New"/>
          <w:lang w:val="en-CA"/>
        </w:rPr>
        <w:t>&amp;pivot.,&amp;i.)",'").Orientation = 4');</w:t>
      </w:r>
    </w:p>
    <w:p w14:paraId="4363EB1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6B3EE88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676CA4E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4DFFA5A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'XL.ActiveWorkbook.ShowPivotTableFieldList = False';</w:t>
      </w:r>
    </w:p>
    <w:p w14:paraId="6383198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'XL.DisplayAlerts = False';</w:t>
      </w:r>
    </w:p>
    <w:p w14:paraId="37769D9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'XL.ActiveWorkbook.SaveAs("',"&amp;outfile.",'")');</w:t>
      </w:r>
    </w:p>
    <w:p w14:paraId="5C8986D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script;</w:t>
      </w:r>
    </w:p>
    <w:p w14:paraId="2307F60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'XL.Workbooks.Close';</w:t>
      </w:r>
    </w:p>
    <w:p w14:paraId="0375217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'XL.DisplayAlerts = True';</w:t>
      </w:r>
    </w:p>
    <w:p w14:paraId="3F908B7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'XL.Quit';</w:t>
      </w:r>
    </w:p>
    <w:p w14:paraId="2742726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3B2A9E2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%goto lastline;</w:t>
      </w:r>
    </w:p>
    <w:p w14:paraId="6D02DAE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2194660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i/>
          <w:iCs/>
          <w:lang w:val="en-CA"/>
        </w:rPr>
        <w:t>%use_npad</w:t>
      </w:r>
      <w:r w:rsidRPr="00487A40">
        <w:rPr>
          <w:rFonts w:ascii="Courier New" w:hAnsi="Courier New" w:cs="Courier New"/>
          <w:lang w:val="en-CA"/>
        </w:rPr>
        <w:t>:</w:t>
      </w:r>
    </w:p>
    <w:p w14:paraId="551ABE2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'Dim objShell';</w:t>
      </w:r>
    </w:p>
    <w:p w14:paraId="7DFD02E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'Set objShell = </w:t>
      </w:r>
      <w:proofErr w:type="gramStart"/>
      <w:r w:rsidRPr="00487A40">
        <w:rPr>
          <w:rFonts w:ascii="Courier New" w:hAnsi="Courier New" w:cs="Courier New"/>
          <w:lang w:val="en-CA"/>
        </w:rPr>
        <w:t>CreateObject(</w:t>
      </w:r>
      <w:proofErr w:type="gramEnd"/>
      <w:r w:rsidRPr="00487A40">
        <w:rPr>
          <w:rFonts w:ascii="Courier New" w:hAnsi="Courier New" w:cs="Courier New"/>
          <w:lang w:val="en-CA"/>
        </w:rPr>
        <w:t>"WScript.Shell")';</w:t>
      </w:r>
    </w:p>
    <w:p w14:paraId="6E654EF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script=</w:t>
      </w:r>
      <w:proofErr w:type="gramStart"/>
      <w:r w:rsidRPr="00487A40">
        <w:rPr>
          <w:rFonts w:ascii="Courier New" w:hAnsi="Courier New" w:cs="Courier New"/>
          <w:i/>
          <w:iCs/>
          <w:lang w:val="en-CA"/>
        </w:rPr>
        <w:t>catt</w:t>
      </w:r>
      <w:r w:rsidRPr="00487A40">
        <w:rPr>
          <w:rFonts w:ascii="Courier New" w:hAnsi="Courier New" w:cs="Courier New"/>
          <w:lang w:val="en-CA"/>
        </w:rPr>
        <w:t>(</w:t>
      </w:r>
      <w:proofErr w:type="gramEnd"/>
      <w:r w:rsidRPr="00487A40">
        <w:rPr>
          <w:rFonts w:ascii="Courier New" w:hAnsi="Courier New" w:cs="Courier New"/>
          <w:lang w:val="en-CA"/>
        </w:rPr>
        <w:t>'objShell.Run "notepad.exe',</w:t>
      </w:r>
    </w:p>
    <w:p w14:paraId="3F93BEC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&amp;server_path.\clip.txt",'"');</w:t>
      </w:r>
    </w:p>
    <w:p w14:paraId="220B098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put script;</w:t>
      </w:r>
    </w:p>
    <w:p w14:paraId="1C783D3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'Do Until Success = True';</w:t>
      </w:r>
    </w:p>
    <w:p w14:paraId="4BD1D01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'Success = </w:t>
      </w:r>
      <w:proofErr w:type="gramStart"/>
      <w:r w:rsidRPr="00487A40">
        <w:rPr>
          <w:rFonts w:ascii="Courier New" w:hAnsi="Courier New" w:cs="Courier New"/>
          <w:lang w:val="en-CA"/>
        </w:rPr>
        <w:t>objShell.AppActivate(</w:t>
      </w:r>
      <w:proofErr w:type="gramEnd"/>
      <w:r w:rsidRPr="00487A40">
        <w:rPr>
          <w:rFonts w:ascii="Courier New" w:hAnsi="Courier New" w:cs="Courier New"/>
          <w:lang w:val="en-CA"/>
        </w:rPr>
        <w:t>"Notepad")';</w:t>
      </w:r>
    </w:p>
    <w:p w14:paraId="4B2892B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'Wscript.Sleep 1000';</w:t>
      </w:r>
    </w:p>
    <w:p w14:paraId="6E905AB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'Loop';</w:t>
      </w:r>
    </w:p>
    <w:p w14:paraId="32F4936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t>
      </w:r>
      <w:r w:rsidRPr="00487A40">
        <w:rPr>
          <w:rFonts w:ascii="Courier New" w:hAnsi="Courier New" w:cs="Courier New"/>
          <w:i/>
          <w:iCs/>
          <w:lang w:val="en-CA"/>
        </w:rPr>
        <w:t>%</w:t>
      </w:r>
      <w:proofErr w:type="gramStart"/>
      <w:r w:rsidRPr="00487A40">
        <w:rPr>
          <w:rFonts w:ascii="Courier New" w:hAnsi="Courier New" w:cs="Courier New"/>
          <w:i/>
          <w:iCs/>
          <w:lang w:val="en-CA"/>
        </w:rPr>
        <w:t>str</w:t>
      </w:r>
      <w:r w:rsidRPr="00487A40">
        <w:rPr>
          <w:rFonts w:ascii="Courier New" w:hAnsi="Courier New" w:cs="Courier New"/>
          <w:lang w:val="en-CA"/>
        </w:rPr>
        <w:t>(</w:t>
      </w:r>
      <w:proofErr w:type="gramEnd"/>
      <w:r w:rsidRPr="00487A40">
        <w:rPr>
          <w:rFonts w:ascii="Courier New" w:hAnsi="Courier New" w:cs="Courier New"/>
          <w:lang w:val="en-CA"/>
        </w:rPr>
        <w:t>'objShell.SendKeys "%E"');</w:t>
      </w:r>
    </w:p>
    <w:p w14:paraId="6BC741A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'Do Until Success = True';</w:t>
      </w:r>
    </w:p>
    <w:p w14:paraId="562EE48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'Success = </w:t>
      </w:r>
      <w:proofErr w:type="gramStart"/>
      <w:r w:rsidRPr="00487A40">
        <w:rPr>
          <w:rFonts w:ascii="Courier New" w:hAnsi="Courier New" w:cs="Courier New"/>
          <w:lang w:val="en-CA"/>
        </w:rPr>
        <w:t>objShell.AppActivate(</w:t>
      </w:r>
      <w:proofErr w:type="gramEnd"/>
      <w:r w:rsidRPr="00487A40">
        <w:rPr>
          <w:rFonts w:ascii="Courier New" w:hAnsi="Courier New" w:cs="Courier New"/>
          <w:lang w:val="en-CA"/>
        </w:rPr>
        <w:t>"Notepad")';</w:t>
      </w:r>
    </w:p>
    <w:p w14:paraId="6002243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'Wscript.Sleep 1000';</w:t>
      </w:r>
    </w:p>
    <w:p w14:paraId="4D34915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'Loop';</w:t>
      </w:r>
    </w:p>
    <w:p w14:paraId="74B8D9B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'objShell.SendKeys "A"';</w:t>
      </w:r>
    </w:p>
    <w:p w14:paraId="7285789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'Do Until Success = True';</w:t>
      </w:r>
    </w:p>
    <w:p w14:paraId="0570A97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'Success = </w:t>
      </w:r>
      <w:proofErr w:type="gramStart"/>
      <w:r w:rsidRPr="00487A40">
        <w:rPr>
          <w:rFonts w:ascii="Courier New" w:hAnsi="Courier New" w:cs="Courier New"/>
          <w:lang w:val="en-CA"/>
        </w:rPr>
        <w:t>objShell.AppActivate(</w:t>
      </w:r>
      <w:proofErr w:type="gramEnd"/>
      <w:r w:rsidRPr="00487A40">
        <w:rPr>
          <w:rFonts w:ascii="Courier New" w:hAnsi="Courier New" w:cs="Courier New"/>
          <w:lang w:val="en-CA"/>
        </w:rPr>
        <w:t>"Notepad")';</w:t>
      </w:r>
    </w:p>
    <w:p w14:paraId="4E21843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'Wscript.Sleep 1000';</w:t>
      </w:r>
    </w:p>
    <w:p w14:paraId="76D9C08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'Loop';</w:t>
      </w:r>
    </w:p>
    <w:p w14:paraId="1ABB6AF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t>
      </w:r>
      <w:r w:rsidRPr="00487A40">
        <w:rPr>
          <w:rFonts w:ascii="Courier New" w:hAnsi="Courier New" w:cs="Courier New"/>
          <w:i/>
          <w:iCs/>
          <w:lang w:val="en-CA"/>
        </w:rPr>
        <w:t>%</w:t>
      </w:r>
      <w:proofErr w:type="gramStart"/>
      <w:r w:rsidRPr="00487A40">
        <w:rPr>
          <w:rFonts w:ascii="Courier New" w:hAnsi="Courier New" w:cs="Courier New"/>
          <w:i/>
          <w:iCs/>
          <w:lang w:val="en-CA"/>
        </w:rPr>
        <w:t>str</w:t>
      </w:r>
      <w:r w:rsidRPr="00487A40">
        <w:rPr>
          <w:rFonts w:ascii="Courier New" w:hAnsi="Courier New" w:cs="Courier New"/>
          <w:lang w:val="en-CA"/>
        </w:rPr>
        <w:t>(</w:t>
      </w:r>
      <w:proofErr w:type="gramEnd"/>
      <w:r w:rsidRPr="00487A40">
        <w:rPr>
          <w:rFonts w:ascii="Courier New" w:hAnsi="Courier New" w:cs="Courier New"/>
          <w:lang w:val="en-CA"/>
        </w:rPr>
        <w:t>'objShell.SendKeys "%E"');</w:t>
      </w:r>
    </w:p>
    <w:p w14:paraId="23022AB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'Do Until Success = True';</w:t>
      </w:r>
    </w:p>
    <w:p w14:paraId="252D8AC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'Success = </w:t>
      </w:r>
      <w:proofErr w:type="gramStart"/>
      <w:r w:rsidRPr="00487A40">
        <w:rPr>
          <w:rFonts w:ascii="Courier New" w:hAnsi="Courier New" w:cs="Courier New"/>
          <w:lang w:val="en-CA"/>
        </w:rPr>
        <w:t>objShell.AppActivate(</w:t>
      </w:r>
      <w:proofErr w:type="gramEnd"/>
      <w:r w:rsidRPr="00487A40">
        <w:rPr>
          <w:rFonts w:ascii="Courier New" w:hAnsi="Courier New" w:cs="Courier New"/>
          <w:lang w:val="en-CA"/>
        </w:rPr>
        <w:t>"Notepad")';</w:t>
      </w:r>
    </w:p>
    <w:p w14:paraId="5F325F3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'Wscript.Sleep 1000';</w:t>
      </w:r>
    </w:p>
    <w:p w14:paraId="2A7AC5A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'Loop';</w:t>
      </w:r>
    </w:p>
    <w:p w14:paraId="42FD4BE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'objShell.SendKeys "C"';</w:t>
      </w:r>
    </w:p>
    <w:p w14:paraId="0A555AD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'Do Until Success = True';</w:t>
      </w:r>
    </w:p>
    <w:p w14:paraId="078A00D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'Success = </w:t>
      </w:r>
      <w:proofErr w:type="gramStart"/>
      <w:r w:rsidRPr="00487A40">
        <w:rPr>
          <w:rFonts w:ascii="Courier New" w:hAnsi="Courier New" w:cs="Courier New"/>
          <w:lang w:val="en-CA"/>
        </w:rPr>
        <w:t>objShell.AppActivate(</w:t>
      </w:r>
      <w:proofErr w:type="gramEnd"/>
      <w:r w:rsidRPr="00487A40">
        <w:rPr>
          <w:rFonts w:ascii="Courier New" w:hAnsi="Courier New" w:cs="Courier New"/>
          <w:lang w:val="en-CA"/>
        </w:rPr>
        <w:t>"Notepad")';</w:t>
      </w:r>
    </w:p>
    <w:p w14:paraId="544EBD5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'Wscript.Sleep 1000';</w:t>
      </w:r>
    </w:p>
    <w:p w14:paraId="6BC2F49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'Loop';</w:t>
      </w:r>
    </w:p>
    <w:p w14:paraId="312E4F5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t>
      </w:r>
      <w:r w:rsidRPr="00487A40">
        <w:rPr>
          <w:rFonts w:ascii="Courier New" w:hAnsi="Courier New" w:cs="Courier New"/>
          <w:i/>
          <w:iCs/>
          <w:lang w:val="en-CA"/>
        </w:rPr>
        <w:t>%</w:t>
      </w:r>
      <w:proofErr w:type="gramStart"/>
      <w:r w:rsidRPr="00487A40">
        <w:rPr>
          <w:rFonts w:ascii="Courier New" w:hAnsi="Courier New" w:cs="Courier New"/>
          <w:i/>
          <w:iCs/>
          <w:lang w:val="en-CA"/>
        </w:rPr>
        <w:t>str</w:t>
      </w:r>
      <w:r w:rsidRPr="00487A40">
        <w:rPr>
          <w:rFonts w:ascii="Courier New" w:hAnsi="Courier New" w:cs="Courier New"/>
          <w:lang w:val="en-CA"/>
        </w:rPr>
        <w:t>(</w:t>
      </w:r>
      <w:proofErr w:type="gramEnd"/>
      <w:r w:rsidRPr="00487A40">
        <w:rPr>
          <w:rFonts w:ascii="Courier New" w:hAnsi="Courier New" w:cs="Courier New"/>
          <w:lang w:val="en-CA"/>
        </w:rPr>
        <w:t>'objShell.SendKeys "%F"');</w:t>
      </w:r>
    </w:p>
    <w:p w14:paraId="58A5F06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'Do Until Success = True';</w:t>
      </w:r>
    </w:p>
    <w:p w14:paraId="710483A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'Success = </w:t>
      </w:r>
      <w:proofErr w:type="gramStart"/>
      <w:r w:rsidRPr="00487A40">
        <w:rPr>
          <w:rFonts w:ascii="Courier New" w:hAnsi="Courier New" w:cs="Courier New"/>
          <w:lang w:val="en-CA"/>
        </w:rPr>
        <w:t>objShell.AppActivate(</w:t>
      </w:r>
      <w:proofErr w:type="gramEnd"/>
      <w:r w:rsidRPr="00487A40">
        <w:rPr>
          <w:rFonts w:ascii="Courier New" w:hAnsi="Courier New" w:cs="Courier New"/>
          <w:lang w:val="en-CA"/>
        </w:rPr>
        <w:t>"Notepad")';</w:t>
      </w:r>
    </w:p>
    <w:p w14:paraId="553C38A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'Wscript.Sleep 1000';</w:t>
      </w:r>
    </w:p>
    <w:p w14:paraId="0256FA9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'Loop';</w:t>
      </w:r>
    </w:p>
    <w:p w14:paraId="5DD795F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'objShell.SendKeys "X"';</w:t>
      </w:r>
    </w:p>
    <w:p w14:paraId="32A035C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'Do Until Success = True';</w:t>
      </w:r>
    </w:p>
    <w:p w14:paraId="473B6A4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'Success = </w:t>
      </w:r>
      <w:proofErr w:type="gramStart"/>
      <w:r w:rsidRPr="00487A40">
        <w:rPr>
          <w:rFonts w:ascii="Courier New" w:hAnsi="Courier New" w:cs="Courier New"/>
          <w:lang w:val="en-CA"/>
        </w:rPr>
        <w:t>objShell.AppActivate(</w:t>
      </w:r>
      <w:proofErr w:type="gramEnd"/>
      <w:r w:rsidRPr="00487A40">
        <w:rPr>
          <w:rFonts w:ascii="Courier New" w:hAnsi="Courier New" w:cs="Courier New"/>
          <w:lang w:val="en-CA"/>
        </w:rPr>
        <w:t>"Notepad")';</w:t>
      </w:r>
    </w:p>
    <w:p w14:paraId="4D6A24D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'Wscript.Sleep 1000';</w:t>
      </w:r>
    </w:p>
    <w:p w14:paraId="7C13A17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'Loop';</w:t>
      </w:r>
    </w:p>
    <w:p w14:paraId="18266B3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'objShell.SendKeys "{TAB}"';</w:t>
      </w:r>
    </w:p>
    <w:p w14:paraId="14ECB35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'WScript.Sleep 500';</w:t>
      </w:r>
    </w:p>
    <w:p w14:paraId="57A8E29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'objShell.SendKeys "{ENTER}"';</w:t>
      </w:r>
    </w:p>
    <w:p w14:paraId="050916A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put 'Wscript.Sleep 1000';</w:t>
      </w:r>
    </w:p>
    <w:p w14:paraId="48B75BD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%goto &amp;</w:t>
      </w:r>
      <w:proofErr w:type="gramStart"/>
      <w:r w:rsidRPr="00487A40">
        <w:rPr>
          <w:rFonts w:ascii="Courier New" w:hAnsi="Courier New" w:cs="Courier New"/>
          <w:lang w:val="en-CA"/>
        </w:rPr>
        <w:t>Return_to.;</w:t>
      </w:r>
      <w:proofErr w:type="gramEnd"/>
    </w:p>
    <w:p w14:paraId="3D4BFA8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26D73E0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i/>
          <w:iCs/>
          <w:lang w:val="en-CA"/>
        </w:rPr>
        <w:t>%lastline</w:t>
      </w:r>
      <w:r w:rsidRPr="00487A40">
        <w:rPr>
          <w:rFonts w:ascii="Courier New" w:hAnsi="Courier New" w:cs="Courier New"/>
          <w:lang w:val="en-CA"/>
        </w:rPr>
        <w:t>:</w:t>
      </w:r>
    </w:p>
    <w:p w14:paraId="2A73475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%if </w:t>
      </w:r>
      <w:r w:rsidRPr="00487A40">
        <w:rPr>
          <w:rFonts w:ascii="Courier New" w:hAnsi="Courier New" w:cs="Courier New"/>
          <w:i/>
          <w:iCs/>
          <w:lang w:val="en-CA"/>
        </w:rPr>
        <w:t>%</w:t>
      </w:r>
      <w:proofErr w:type="gramStart"/>
      <w:r w:rsidRPr="00487A40">
        <w:rPr>
          <w:rFonts w:ascii="Courier New" w:hAnsi="Courier New" w:cs="Courier New"/>
          <w:i/>
          <w:iCs/>
          <w:lang w:val="en-CA"/>
        </w:rPr>
        <w:t>upcase</w:t>
      </w:r>
      <w:r w:rsidRPr="00487A40">
        <w:rPr>
          <w:rFonts w:ascii="Courier New" w:hAnsi="Courier New" w:cs="Courier New"/>
          <w:lang w:val="en-CA"/>
        </w:rPr>
        <w:t>(</w:t>
      </w:r>
      <w:proofErr w:type="gramEnd"/>
      <w:r w:rsidRPr="00487A40">
        <w:rPr>
          <w:rFonts w:ascii="Courier New" w:hAnsi="Courier New" w:cs="Courier New"/>
          <w:lang w:val="en-CA"/>
        </w:rPr>
        <w:t>&amp;usenotepad) eq Y %then put 'WScript.Quit';;</w:t>
      </w:r>
    </w:p>
    <w:p w14:paraId="2385BD2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5CB6A9D5" w14:textId="77777777" w:rsidR="00487A40" w:rsidRPr="00487A40" w:rsidRDefault="00487A40" w:rsidP="00487A40">
      <w:pPr>
        <w:pStyle w:val="PaperBody"/>
        <w:spacing w:after="0"/>
        <w:rPr>
          <w:rFonts w:ascii="Courier New" w:hAnsi="Courier New" w:cs="Courier New"/>
          <w:lang w:val="en-CA"/>
        </w:rPr>
      </w:pPr>
    </w:p>
    <w:p w14:paraId="669E255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data</w:t>
      </w:r>
      <w:r w:rsidRPr="00487A40">
        <w:rPr>
          <w:rFonts w:ascii="Courier New" w:hAnsi="Courier New" w:cs="Courier New"/>
          <w:lang w:val="en-CA"/>
        </w:rPr>
        <w:t xml:space="preserve"> _null_;</w:t>
      </w:r>
    </w:p>
    <w:p w14:paraId="5C0BA06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call </w:t>
      </w:r>
      <w:proofErr w:type="gramStart"/>
      <w:r w:rsidRPr="00487A40">
        <w:rPr>
          <w:rFonts w:ascii="Courier New" w:hAnsi="Courier New" w:cs="Courier New"/>
          <w:i/>
          <w:iCs/>
          <w:lang w:val="en-CA"/>
        </w:rPr>
        <w:t>system</w:t>
      </w:r>
      <w:r w:rsidRPr="00487A40">
        <w:rPr>
          <w:rFonts w:ascii="Courier New" w:hAnsi="Courier New" w:cs="Courier New"/>
          <w:lang w:val="en-CA"/>
        </w:rPr>
        <w:t>(</w:t>
      </w:r>
      <w:proofErr w:type="gramEnd"/>
      <w:r w:rsidRPr="00487A40">
        <w:rPr>
          <w:rFonts w:ascii="Courier New" w:hAnsi="Courier New" w:cs="Courier New"/>
          <w:lang w:val="en-CA"/>
        </w:rPr>
        <w:t>&amp;script.);</w:t>
      </w:r>
    </w:p>
    <w:p w14:paraId="451627F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7E07718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7E9A9F6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%end;</w:t>
      </w:r>
    </w:p>
    <w:p w14:paraId="0CE32E15" w14:textId="77777777" w:rsidR="00487A40" w:rsidRPr="00487A40" w:rsidRDefault="00487A40" w:rsidP="00487A40">
      <w:pPr>
        <w:pStyle w:val="PaperBody"/>
        <w:spacing w:after="0"/>
        <w:rPr>
          <w:rFonts w:ascii="Courier New" w:hAnsi="Courier New" w:cs="Courier New"/>
          <w:lang w:val="en-CA"/>
        </w:rPr>
      </w:pPr>
    </w:p>
    <w:p w14:paraId="026B9D7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/*Delete all temporary files*/</w:t>
      </w:r>
    </w:p>
    <w:p w14:paraId="7585B7A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proc</w:t>
      </w:r>
      <w:r w:rsidRPr="00487A40">
        <w:rPr>
          <w:rFonts w:ascii="Courier New" w:hAnsi="Courier New" w:cs="Courier New"/>
          <w:lang w:val="en-CA"/>
        </w:rPr>
        <w:t xml:space="preserve"> </w:t>
      </w:r>
      <w:r w:rsidRPr="00487A40">
        <w:rPr>
          <w:rFonts w:ascii="Courier New" w:hAnsi="Courier New" w:cs="Courier New"/>
          <w:bCs/>
          <w:lang w:val="en-CA"/>
        </w:rPr>
        <w:t>delete</w:t>
      </w:r>
      <w:r w:rsidRPr="00487A40">
        <w:rPr>
          <w:rFonts w:ascii="Courier New" w:hAnsi="Courier New" w:cs="Courier New"/>
          <w:lang w:val="en-CA"/>
        </w:rPr>
        <w:t xml:space="preserve"> data=work.t_e_m_p;</w:t>
      </w:r>
    </w:p>
    <w:p w14:paraId="25E3431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r w:rsidRPr="00487A40">
        <w:rPr>
          <w:rFonts w:ascii="Courier New" w:hAnsi="Courier New" w:cs="Courier New"/>
          <w:bCs/>
          <w:lang w:val="en-CA"/>
        </w:rPr>
        <w:t>run</w:t>
      </w:r>
      <w:r w:rsidRPr="00487A40">
        <w:rPr>
          <w:rFonts w:ascii="Courier New" w:hAnsi="Courier New" w:cs="Courier New"/>
          <w:lang w:val="en-CA"/>
        </w:rPr>
        <w:t>;</w:t>
      </w:r>
    </w:p>
    <w:p w14:paraId="1A915D1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%mend exportxl;</w:t>
      </w:r>
    </w:p>
    <w:p w14:paraId="55ABFFE2" w14:textId="77777777" w:rsidR="00487A40" w:rsidRPr="00487A40" w:rsidRDefault="00487A40" w:rsidP="00487A40">
      <w:pPr>
        <w:pStyle w:val="PaperBody"/>
        <w:spacing w:after="0"/>
        <w:rPr>
          <w:rFonts w:ascii="Courier New" w:hAnsi="Courier New" w:cs="Courier New"/>
          <w:lang w:val="en-CA"/>
        </w:rPr>
      </w:pPr>
    </w:p>
    <w:p w14:paraId="42846F7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/*Useage Examples. The following examples assume that you have</w:t>
      </w:r>
    </w:p>
    <w:p w14:paraId="6DB53DC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write access to a directory named: c:\temp. Having that specific</w:t>
      </w:r>
    </w:p>
    <w:p w14:paraId="5D10372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directory isn't a requirement for the macro, but you do need to have</w:t>
      </w:r>
    </w:p>
    <w:p w14:paraId="522021F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write access to the file that you specify in the outfile parameter</w:t>
      </w:r>
    </w:p>
    <w:p w14:paraId="35C2E76E" w14:textId="77777777" w:rsidR="00487A40" w:rsidRPr="00487A40" w:rsidRDefault="00487A40" w:rsidP="00487A40">
      <w:pPr>
        <w:pStyle w:val="PaperBody"/>
        <w:spacing w:after="0"/>
        <w:rPr>
          <w:rFonts w:ascii="Courier New" w:hAnsi="Courier New" w:cs="Courier New"/>
          <w:lang w:val="en-CA"/>
        </w:rPr>
      </w:pPr>
    </w:p>
    <w:p w14:paraId="11352860"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Example 1: Create a new workbook (c:\temp\class.xlsx), copying all</w:t>
      </w:r>
    </w:p>
    <w:p w14:paraId="3F5AB44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records from sashelp.class, letting the macro automatically name the</w:t>
      </w:r>
    </w:p>
    <w:p w14:paraId="15C3EE7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worksheet (i.e., use the data parameter's filename: class), with the</w:t>
      </w:r>
    </w:p>
    <w:p w14:paraId="18A0858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worksheet's first row containing the dataset's variable names:</w:t>
      </w:r>
    </w:p>
    <w:p w14:paraId="612E6EC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4D5C4B4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exportxl(</w:t>
      </w:r>
      <w:proofErr w:type="gramEnd"/>
      <w:r w:rsidRPr="00487A40">
        <w:rPr>
          <w:rFonts w:ascii="Courier New" w:hAnsi="Courier New" w:cs="Courier New"/>
          <w:lang w:val="en-CA"/>
        </w:rPr>
        <w:t>data=sashelp.class, outfile=c:\temp\class.xlsx)</w:t>
      </w:r>
    </w:p>
    <w:p w14:paraId="68C139E9" w14:textId="77777777" w:rsidR="00487A40" w:rsidRPr="00487A40" w:rsidRDefault="00487A40" w:rsidP="00487A40">
      <w:pPr>
        <w:pStyle w:val="PaperBody"/>
        <w:spacing w:after="0"/>
        <w:rPr>
          <w:rFonts w:ascii="Courier New" w:hAnsi="Courier New" w:cs="Courier New"/>
          <w:lang w:val="en-CA"/>
        </w:rPr>
      </w:pPr>
    </w:p>
    <w:p w14:paraId="57D78C4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Example 2: Create the same workbook as in Example 1, but name the</w:t>
      </w:r>
    </w:p>
    <w:p w14:paraId="032DDB4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worksheet 'Students', and don't include a variable name header record:</w:t>
      </w:r>
    </w:p>
    <w:p w14:paraId="11414DCB" w14:textId="77777777" w:rsidR="00487A40" w:rsidRPr="00487A40" w:rsidRDefault="00487A40" w:rsidP="00487A40">
      <w:pPr>
        <w:pStyle w:val="PaperBody"/>
        <w:spacing w:after="0"/>
        <w:rPr>
          <w:rFonts w:ascii="Courier New" w:hAnsi="Courier New" w:cs="Courier New"/>
          <w:lang w:val="en-CA"/>
        </w:rPr>
      </w:pPr>
    </w:p>
    <w:p w14:paraId="11521DE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exportxl(</w:t>
      </w:r>
      <w:proofErr w:type="gramEnd"/>
      <w:r w:rsidRPr="00487A40">
        <w:rPr>
          <w:rFonts w:ascii="Courier New" w:hAnsi="Courier New" w:cs="Courier New"/>
          <w:lang w:val="en-CA"/>
        </w:rPr>
        <w:t>data=sashelp.class, outfile=c:\temp\class.xlsx,usenames=N,</w:t>
      </w:r>
    </w:p>
    <w:p w14:paraId="1652A18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sheet=Students)</w:t>
      </w:r>
    </w:p>
    <w:p w14:paraId="7B0C8E9D" w14:textId="77777777" w:rsidR="00487A40" w:rsidRPr="00487A40" w:rsidRDefault="00487A40" w:rsidP="00487A40">
      <w:pPr>
        <w:pStyle w:val="PaperBody"/>
        <w:spacing w:after="0"/>
        <w:rPr>
          <w:rFonts w:ascii="Courier New" w:hAnsi="Courier New" w:cs="Courier New"/>
          <w:lang w:val="en-CA"/>
        </w:rPr>
      </w:pPr>
    </w:p>
    <w:p w14:paraId="2BC8088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Example 3: Same as Example 2, but running on a system that doesn't</w:t>
      </w:r>
    </w:p>
    <w:p w14:paraId="33FD229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provide direct access to your computer's clipboard (e.g., a server),</w:t>
      </w:r>
    </w:p>
    <w:p w14:paraId="112540D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or have an Excel configuration that clears the clipboard upon opening:</w:t>
      </w:r>
    </w:p>
    <w:p w14:paraId="5D3467B8" w14:textId="77777777" w:rsidR="00487A40" w:rsidRPr="00487A40" w:rsidRDefault="00487A40" w:rsidP="00487A40">
      <w:pPr>
        <w:pStyle w:val="PaperBody"/>
        <w:spacing w:after="0"/>
        <w:rPr>
          <w:rFonts w:ascii="Courier New" w:hAnsi="Courier New" w:cs="Courier New"/>
          <w:lang w:val="en-CA"/>
        </w:rPr>
      </w:pPr>
    </w:p>
    <w:p w14:paraId="3E7BD6D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exportxl(</w:t>
      </w:r>
      <w:proofErr w:type="gramEnd"/>
      <w:r w:rsidRPr="00487A40">
        <w:rPr>
          <w:rFonts w:ascii="Courier New" w:hAnsi="Courier New" w:cs="Courier New"/>
          <w:lang w:val="en-CA"/>
        </w:rPr>
        <w:t>data=sashelp.class, outfile=c:\temp\class.xlsx,usenames=N,</w:t>
      </w:r>
    </w:p>
    <w:p w14:paraId="2FEE87A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sheet=Students, usenotepad=Y)</w:t>
      </w:r>
    </w:p>
    <w:p w14:paraId="6CD78B7A" w14:textId="77777777" w:rsidR="00487A40" w:rsidRPr="00487A40" w:rsidRDefault="00487A40" w:rsidP="00487A40">
      <w:pPr>
        <w:pStyle w:val="PaperBody"/>
        <w:spacing w:after="0"/>
        <w:rPr>
          <w:rFonts w:ascii="Courier New" w:hAnsi="Courier New" w:cs="Courier New"/>
          <w:lang w:val="en-CA"/>
        </w:rPr>
      </w:pPr>
    </w:p>
    <w:p w14:paraId="240EB7C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Example 4: Create a new workbook from sashelp.cars, name the worksheet</w:t>
      </w:r>
    </w:p>
    <w:p w14:paraId="63AD8C9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'cars', and have the worksheet's first row contain the dataset's</w:t>
      </w:r>
    </w:p>
    <w:p w14:paraId="13F725EB"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variable labels:</w:t>
      </w:r>
    </w:p>
    <w:p w14:paraId="0B76708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59C7C1C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exportxl(</w:t>
      </w:r>
      <w:proofErr w:type="gramEnd"/>
      <w:r w:rsidRPr="00487A40">
        <w:rPr>
          <w:rFonts w:ascii="Courier New" w:hAnsi="Courier New" w:cs="Courier New"/>
          <w:lang w:val="en-CA"/>
        </w:rPr>
        <w:t xml:space="preserve"> data=sashelp.cars, outfile=c:\temp\cars.xlsx,usenames=L)</w:t>
      </w:r>
    </w:p>
    <w:p w14:paraId="5F630913" w14:textId="77777777" w:rsidR="00487A40" w:rsidRPr="00487A40" w:rsidRDefault="00487A40" w:rsidP="00487A40">
      <w:pPr>
        <w:pStyle w:val="PaperBody"/>
        <w:spacing w:after="0"/>
        <w:rPr>
          <w:rFonts w:ascii="Courier New" w:hAnsi="Courier New" w:cs="Courier New"/>
          <w:lang w:val="en-CA"/>
        </w:rPr>
      </w:pPr>
    </w:p>
    <w:p w14:paraId="756006C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Example 5: Create a new workbook (c:\temp\class.xlsx), copying all</w:t>
      </w:r>
    </w:p>
    <w:p w14:paraId="7FF1CBB2"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records for males from sashelp.class, name the worksheet 'Males', and</w:t>
      </w:r>
    </w:p>
    <w:p w14:paraId="7A207B2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have the worksheet's first row contain the dataset's variable names:</w:t>
      </w:r>
    </w:p>
    <w:p w14:paraId="4B215B0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59AD65D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exportxl(</w:t>
      </w:r>
      <w:proofErr w:type="gramEnd"/>
      <w:r w:rsidRPr="00487A40">
        <w:rPr>
          <w:rFonts w:ascii="Courier New" w:hAnsi="Courier New" w:cs="Courier New"/>
          <w:lang w:val="en-CA"/>
        </w:rPr>
        <w:t xml:space="preserve"> data=sashelp.class(where=(sex eq 'M')),sheet=Males,</w:t>
      </w:r>
    </w:p>
    <w:p w14:paraId="6C27FA0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outfile=c:\temp\class.xlsx)</w:t>
      </w:r>
    </w:p>
    <w:p w14:paraId="54B10A4F" w14:textId="77777777" w:rsidR="00487A40" w:rsidRPr="00487A40" w:rsidRDefault="00487A40" w:rsidP="00487A40">
      <w:pPr>
        <w:pStyle w:val="PaperBody"/>
        <w:spacing w:after="0"/>
        <w:rPr>
          <w:rFonts w:ascii="Courier New" w:hAnsi="Courier New" w:cs="Courier New"/>
          <w:lang w:val="en-CA"/>
        </w:rPr>
      </w:pPr>
    </w:p>
    <w:p w14:paraId="26E55217" w14:textId="77777777" w:rsidR="00487A40" w:rsidRPr="00487A40" w:rsidRDefault="00487A40" w:rsidP="00487A40">
      <w:pPr>
        <w:pStyle w:val="PaperBody"/>
        <w:spacing w:after="0"/>
        <w:rPr>
          <w:rFonts w:ascii="Courier New" w:hAnsi="Courier New" w:cs="Courier New"/>
          <w:lang w:val="en-CA"/>
        </w:rPr>
      </w:pPr>
    </w:p>
    <w:p w14:paraId="468B0A9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Example 6: Modify the workbook created in Example 5, adding a new</w:t>
      </w:r>
    </w:p>
    <w:p w14:paraId="5F21C1E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worksheet named 'Females', copying all records for females from</w:t>
      </w:r>
    </w:p>
    <w:p w14:paraId="2D17C715"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sashelp.class, and have the worksheet's first row contain the</w:t>
      </w:r>
    </w:p>
    <w:p w14:paraId="043D2B2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dataset's variable names:</w:t>
      </w:r>
    </w:p>
    <w:p w14:paraId="39AD2553" w14:textId="77777777" w:rsidR="00487A40" w:rsidRPr="00487A40" w:rsidRDefault="00487A40" w:rsidP="00487A40">
      <w:pPr>
        <w:pStyle w:val="PaperBody"/>
        <w:spacing w:after="0"/>
        <w:rPr>
          <w:rFonts w:ascii="Courier New" w:hAnsi="Courier New" w:cs="Courier New"/>
          <w:lang w:val="en-CA"/>
        </w:rPr>
      </w:pPr>
    </w:p>
    <w:p w14:paraId="427DB6CC"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exportxl(</w:t>
      </w:r>
      <w:proofErr w:type="gramEnd"/>
      <w:r w:rsidRPr="00487A40">
        <w:rPr>
          <w:rFonts w:ascii="Courier New" w:hAnsi="Courier New" w:cs="Courier New"/>
          <w:lang w:val="en-CA"/>
        </w:rPr>
        <w:t xml:space="preserve"> data=sashelp.class(where=(sex eq 'F')),sheet=Females,</w:t>
      </w:r>
    </w:p>
    <w:p w14:paraId="6BDA7B2F"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outfile=c:\temp\class.xlsx</w:t>
      </w:r>
      <w:proofErr w:type="gramStart"/>
      <w:r w:rsidRPr="00487A40">
        <w:rPr>
          <w:rFonts w:ascii="Courier New" w:hAnsi="Courier New" w:cs="Courier New"/>
          <w:lang w:val="en-CA"/>
        </w:rPr>
        <w:t>,type</w:t>
      </w:r>
      <w:proofErr w:type="gramEnd"/>
      <w:r w:rsidRPr="00487A40">
        <w:rPr>
          <w:rFonts w:ascii="Courier New" w:hAnsi="Courier New" w:cs="Courier New"/>
          <w:lang w:val="en-CA"/>
        </w:rPr>
        <w:t>=A)</w:t>
      </w:r>
    </w:p>
    <w:p w14:paraId="37B4BA6D" w14:textId="77777777" w:rsidR="00487A40" w:rsidRPr="00487A40" w:rsidRDefault="00487A40" w:rsidP="00487A40">
      <w:pPr>
        <w:pStyle w:val="PaperBody"/>
        <w:spacing w:after="0"/>
        <w:rPr>
          <w:rFonts w:ascii="Courier New" w:hAnsi="Courier New" w:cs="Courier New"/>
          <w:lang w:val="en-CA"/>
        </w:rPr>
      </w:pPr>
    </w:p>
    <w:p w14:paraId="2B60C74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Example 7: Create a workbook using an Excel template</w:t>
      </w:r>
    </w:p>
    <w:p w14:paraId="3AC9ED46"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6FA06148"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exportxl(</w:t>
      </w:r>
      <w:proofErr w:type="gramEnd"/>
      <w:r w:rsidRPr="00487A40">
        <w:rPr>
          <w:rFonts w:ascii="Courier New" w:hAnsi="Courier New" w:cs="Courier New"/>
          <w:lang w:val="en-CA"/>
        </w:rPr>
        <w:t xml:space="preserve"> data=sashelp.class (keep=name sex age height),</w:t>
      </w:r>
    </w:p>
    <w:p w14:paraId="76C0F29A"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template=c:\temp\template.xltx, templatesheet=template,</w:t>
      </w:r>
    </w:p>
    <w:p w14:paraId="6327EA1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outfile=c:\temp\class_stats.xlsx, usenames=N,</w:t>
      </w:r>
    </w:p>
    <w:p w14:paraId="0D4B6C37"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range=A2, sheet=Jan_2018)</w:t>
      </w:r>
    </w:p>
    <w:p w14:paraId="21832BE3" w14:textId="77777777" w:rsidR="00487A40" w:rsidRPr="00487A40" w:rsidRDefault="00487A40" w:rsidP="00487A40">
      <w:pPr>
        <w:pStyle w:val="PaperBody"/>
        <w:spacing w:after="0"/>
        <w:rPr>
          <w:rFonts w:ascii="Courier New" w:hAnsi="Courier New" w:cs="Courier New"/>
          <w:lang w:val="en-CA"/>
        </w:rPr>
      </w:pPr>
    </w:p>
    <w:p w14:paraId="403755E4"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Example 8: Modify workbook created by running Example 7, adding</w:t>
      </w:r>
    </w:p>
    <w:p w14:paraId="25E6EF0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the weight variable to column E</w:t>
      </w:r>
    </w:p>
    <w:p w14:paraId="276CF2A1"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
    <w:p w14:paraId="19A4D37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exportxl(</w:t>
      </w:r>
      <w:proofErr w:type="gramEnd"/>
      <w:r w:rsidRPr="00487A40">
        <w:rPr>
          <w:rFonts w:ascii="Courier New" w:hAnsi="Courier New" w:cs="Courier New"/>
          <w:lang w:val="en-CA"/>
        </w:rPr>
        <w:t xml:space="preserve"> data=sashelp.class (keep=weight), type=M, range=E2,</w:t>
      </w:r>
    </w:p>
    <w:p w14:paraId="63517949"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lastRenderedPageBreak/>
        <w:t xml:space="preserve">        outfile=c:\temp\class_stats.xlsx, usenames=N, sheet=Jan_2018)</w:t>
      </w:r>
    </w:p>
    <w:p w14:paraId="47A6C56D" w14:textId="77777777" w:rsidR="00487A40" w:rsidRPr="00487A40" w:rsidRDefault="00487A40" w:rsidP="00487A40">
      <w:pPr>
        <w:pStyle w:val="PaperBody"/>
        <w:spacing w:after="0"/>
        <w:rPr>
          <w:rFonts w:ascii="Courier New" w:hAnsi="Courier New" w:cs="Courier New"/>
          <w:lang w:val="en-CA"/>
        </w:rPr>
      </w:pPr>
    </w:p>
    <w:p w14:paraId="63F0D39E"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 Example 9: Create a new workbook including a Pivot Table</w:t>
      </w:r>
    </w:p>
    <w:p w14:paraId="28F33941" w14:textId="77777777" w:rsidR="00487A40" w:rsidRPr="00487A40" w:rsidRDefault="00487A40" w:rsidP="00487A40">
      <w:pPr>
        <w:pStyle w:val="PaperBody"/>
        <w:spacing w:after="0"/>
        <w:rPr>
          <w:rFonts w:ascii="Courier New" w:hAnsi="Courier New" w:cs="Courier New"/>
          <w:lang w:val="en-CA"/>
        </w:rPr>
      </w:pPr>
    </w:p>
    <w:p w14:paraId="15E838D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w:t>
      </w:r>
      <w:proofErr w:type="gramStart"/>
      <w:r w:rsidRPr="00487A40">
        <w:rPr>
          <w:rFonts w:ascii="Courier New" w:hAnsi="Courier New" w:cs="Courier New"/>
          <w:lang w:val="en-CA"/>
        </w:rPr>
        <w:t>exportxl(</w:t>
      </w:r>
      <w:proofErr w:type="gramEnd"/>
      <w:r w:rsidRPr="00487A40">
        <w:rPr>
          <w:rFonts w:ascii="Courier New" w:hAnsi="Courier New" w:cs="Courier New"/>
          <w:lang w:val="en-CA"/>
        </w:rPr>
        <w:t xml:space="preserve"> data=sashelp.cars, outfile=c:\temp\cars.xlsx,</w:t>
      </w:r>
    </w:p>
    <w:p w14:paraId="08D8B1B3"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 xml:space="preserve">        pivot=Origin Type Make MSRP)</w:t>
      </w:r>
    </w:p>
    <w:p w14:paraId="7C25D898" w14:textId="77777777" w:rsidR="00487A40" w:rsidRPr="00487A40" w:rsidRDefault="00487A40" w:rsidP="00487A40">
      <w:pPr>
        <w:pStyle w:val="PaperBody"/>
        <w:spacing w:after="0"/>
        <w:rPr>
          <w:rFonts w:ascii="Courier New" w:hAnsi="Courier New" w:cs="Courier New"/>
          <w:lang w:val="en-CA"/>
        </w:rPr>
      </w:pPr>
    </w:p>
    <w:p w14:paraId="52F344BD" w14:textId="77777777" w:rsidR="00487A40" w:rsidRPr="00487A40" w:rsidRDefault="00487A40" w:rsidP="00487A40">
      <w:pPr>
        <w:pStyle w:val="PaperBody"/>
        <w:spacing w:after="0"/>
        <w:rPr>
          <w:rFonts w:ascii="Courier New" w:hAnsi="Courier New" w:cs="Courier New"/>
          <w:lang w:val="en-CA"/>
        </w:rPr>
      </w:pPr>
      <w:r w:rsidRPr="00487A40">
        <w:rPr>
          <w:rFonts w:ascii="Courier New" w:hAnsi="Courier New" w:cs="Courier New"/>
          <w:lang w:val="en-CA"/>
        </w:rPr>
        <w:t>*/</w:t>
      </w:r>
    </w:p>
    <w:p w14:paraId="610A857F" w14:textId="01B8E416" w:rsidR="00575082" w:rsidRPr="00650EA8" w:rsidRDefault="00575082" w:rsidP="00575082">
      <w:pPr>
        <w:rPr>
          <w:rFonts w:ascii="Courier New" w:hAnsi="Courier New" w:cs="Courier New"/>
          <w:sz w:val="20"/>
          <w:szCs w:val="20"/>
        </w:rPr>
      </w:pPr>
      <w:r w:rsidRPr="00650EA8">
        <w:rPr>
          <w:rFonts w:ascii="Courier New" w:hAnsi="Courier New" w:cs="Courier New"/>
          <w:sz w:val="20"/>
          <w:szCs w:val="20"/>
        </w:rPr>
        <w:br w:type="page"/>
      </w:r>
    </w:p>
    <w:p w14:paraId="6BB03B97" w14:textId="77777777" w:rsidR="00575082" w:rsidRDefault="00575082" w:rsidP="00575082">
      <w:pPr>
        <w:jc w:val="center"/>
        <w:rPr>
          <w:rFonts w:ascii="Arial" w:hAnsi="Arial" w:cs="Arial"/>
          <w:b/>
          <w:color w:val="000000"/>
        </w:rPr>
      </w:pPr>
    </w:p>
    <w:p w14:paraId="62EB039E" w14:textId="77777777" w:rsidR="00575082" w:rsidRDefault="00575082" w:rsidP="00575082">
      <w:pPr>
        <w:jc w:val="center"/>
        <w:rPr>
          <w:rFonts w:ascii="Arial" w:hAnsi="Arial" w:cs="Arial"/>
          <w:b/>
          <w:color w:val="000000"/>
        </w:rPr>
      </w:pPr>
    </w:p>
    <w:p w14:paraId="6CF6B6A9" w14:textId="77777777" w:rsidR="00575082" w:rsidRDefault="00575082" w:rsidP="00575082">
      <w:pPr>
        <w:jc w:val="center"/>
        <w:rPr>
          <w:rFonts w:ascii="Arial" w:hAnsi="Arial" w:cs="Arial"/>
          <w:b/>
          <w:color w:val="000000"/>
        </w:rPr>
      </w:pPr>
    </w:p>
    <w:p w14:paraId="1322D91C" w14:textId="77777777" w:rsidR="00575082" w:rsidRDefault="00575082" w:rsidP="00575082">
      <w:pPr>
        <w:jc w:val="center"/>
        <w:rPr>
          <w:rFonts w:ascii="Arial" w:hAnsi="Arial" w:cs="Arial"/>
          <w:b/>
          <w:color w:val="000000"/>
        </w:rPr>
      </w:pPr>
    </w:p>
    <w:p w14:paraId="3AEFCA29" w14:textId="77777777" w:rsidR="00575082" w:rsidRDefault="00575082" w:rsidP="00575082">
      <w:pPr>
        <w:jc w:val="center"/>
        <w:rPr>
          <w:rFonts w:ascii="Arial" w:hAnsi="Arial" w:cs="Arial"/>
          <w:b/>
          <w:color w:val="000000"/>
        </w:rPr>
      </w:pPr>
    </w:p>
    <w:p w14:paraId="1C2B4935" w14:textId="77777777" w:rsidR="00575082" w:rsidRDefault="00575082" w:rsidP="00575082">
      <w:pPr>
        <w:jc w:val="center"/>
        <w:rPr>
          <w:rFonts w:ascii="Arial" w:hAnsi="Arial" w:cs="Arial"/>
          <w:b/>
          <w:color w:val="000000"/>
        </w:rPr>
      </w:pPr>
    </w:p>
    <w:p w14:paraId="43A44694" w14:textId="77777777" w:rsidR="00575082" w:rsidRDefault="00575082" w:rsidP="00575082">
      <w:pPr>
        <w:jc w:val="center"/>
        <w:rPr>
          <w:rFonts w:ascii="Arial" w:hAnsi="Arial" w:cs="Arial"/>
          <w:b/>
          <w:color w:val="000000"/>
        </w:rPr>
      </w:pPr>
    </w:p>
    <w:p w14:paraId="10346AD1" w14:textId="77777777" w:rsidR="00575082" w:rsidRDefault="00575082" w:rsidP="00575082">
      <w:pPr>
        <w:jc w:val="center"/>
        <w:rPr>
          <w:rFonts w:ascii="Arial" w:hAnsi="Arial" w:cs="Arial"/>
          <w:b/>
          <w:color w:val="000000"/>
        </w:rPr>
      </w:pPr>
    </w:p>
    <w:p w14:paraId="4FCA71AC" w14:textId="77777777" w:rsidR="00575082" w:rsidRDefault="00575082" w:rsidP="00575082">
      <w:pPr>
        <w:jc w:val="center"/>
        <w:rPr>
          <w:rFonts w:ascii="Arial" w:hAnsi="Arial" w:cs="Arial"/>
          <w:b/>
          <w:color w:val="000000"/>
        </w:rPr>
      </w:pPr>
    </w:p>
    <w:p w14:paraId="2477AC20" w14:textId="77777777" w:rsidR="00575082" w:rsidRDefault="00575082" w:rsidP="00575082">
      <w:pPr>
        <w:jc w:val="center"/>
        <w:rPr>
          <w:rFonts w:ascii="Arial" w:hAnsi="Arial" w:cs="Arial"/>
          <w:b/>
          <w:color w:val="000000"/>
        </w:rPr>
      </w:pPr>
    </w:p>
    <w:p w14:paraId="1E131CE5" w14:textId="77777777" w:rsidR="00575082" w:rsidRDefault="00575082" w:rsidP="00575082">
      <w:pPr>
        <w:jc w:val="center"/>
        <w:rPr>
          <w:rFonts w:ascii="Arial" w:hAnsi="Arial" w:cs="Arial"/>
          <w:b/>
          <w:color w:val="000000"/>
        </w:rPr>
      </w:pPr>
    </w:p>
    <w:p w14:paraId="5E484BCA" w14:textId="77777777" w:rsidR="00575082" w:rsidRDefault="00575082" w:rsidP="00575082">
      <w:pPr>
        <w:jc w:val="center"/>
        <w:rPr>
          <w:rFonts w:ascii="Arial" w:hAnsi="Arial" w:cs="Arial"/>
          <w:b/>
          <w:color w:val="000000"/>
        </w:rPr>
      </w:pPr>
    </w:p>
    <w:p w14:paraId="169072FB" w14:textId="77777777" w:rsidR="00575082" w:rsidRDefault="00575082" w:rsidP="00575082">
      <w:pPr>
        <w:jc w:val="center"/>
        <w:rPr>
          <w:rFonts w:ascii="Arial" w:hAnsi="Arial" w:cs="Arial"/>
          <w:b/>
          <w:color w:val="000000"/>
        </w:rPr>
      </w:pPr>
    </w:p>
    <w:p w14:paraId="3E97BE8E" w14:textId="77777777" w:rsidR="00575082" w:rsidRDefault="00575082" w:rsidP="00575082">
      <w:pPr>
        <w:jc w:val="center"/>
        <w:rPr>
          <w:rFonts w:ascii="Arial" w:hAnsi="Arial" w:cs="Arial"/>
          <w:b/>
          <w:color w:val="000000"/>
        </w:rPr>
      </w:pPr>
    </w:p>
    <w:p w14:paraId="5E763057" w14:textId="77777777" w:rsidR="00575082" w:rsidRDefault="00575082" w:rsidP="00575082">
      <w:pPr>
        <w:jc w:val="center"/>
        <w:rPr>
          <w:rFonts w:ascii="Arial" w:hAnsi="Arial" w:cs="Arial"/>
          <w:b/>
          <w:color w:val="000000"/>
        </w:rPr>
      </w:pPr>
    </w:p>
    <w:p w14:paraId="772962E0" w14:textId="77777777" w:rsidR="00575082" w:rsidRDefault="00575082" w:rsidP="00575082">
      <w:pPr>
        <w:jc w:val="center"/>
        <w:rPr>
          <w:rFonts w:ascii="Arial" w:hAnsi="Arial" w:cs="Arial"/>
          <w:b/>
          <w:color w:val="000000"/>
        </w:rPr>
      </w:pPr>
    </w:p>
    <w:p w14:paraId="09C33373" w14:textId="77777777" w:rsidR="00575082" w:rsidRDefault="00575082" w:rsidP="00575082">
      <w:pPr>
        <w:jc w:val="center"/>
        <w:rPr>
          <w:rFonts w:ascii="Arial" w:hAnsi="Arial" w:cs="Arial"/>
          <w:b/>
          <w:color w:val="000000"/>
        </w:rPr>
      </w:pPr>
    </w:p>
    <w:p w14:paraId="209970DC" w14:textId="77777777" w:rsidR="00575082" w:rsidRDefault="00575082" w:rsidP="00575082">
      <w:pPr>
        <w:jc w:val="center"/>
        <w:rPr>
          <w:rFonts w:ascii="Arial" w:hAnsi="Arial" w:cs="Arial"/>
          <w:b/>
          <w:color w:val="000000"/>
        </w:rPr>
      </w:pPr>
    </w:p>
    <w:p w14:paraId="398B7699" w14:textId="77777777" w:rsidR="00575082" w:rsidRPr="00E75EFE" w:rsidRDefault="00575082" w:rsidP="00575082">
      <w:pPr>
        <w:jc w:val="center"/>
        <w:rPr>
          <w:rFonts w:ascii="Arial" w:hAnsi="Arial" w:cs="Arial"/>
          <w:sz w:val="18"/>
          <w:szCs w:val="18"/>
        </w:rPr>
      </w:pPr>
      <w:r>
        <w:rPr>
          <w:rFonts w:ascii="Arial" w:hAnsi="Arial" w:cs="Arial"/>
          <w:b/>
          <w:color w:val="000000"/>
        </w:rPr>
        <w:t>APPENDIX B</w:t>
      </w:r>
    </w:p>
    <w:p w14:paraId="36519AC8" w14:textId="073076F1" w:rsidR="00575082" w:rsidRDefault="00575082" w:rsidP="00575082">
      <w:pPr>
        <w:spacing w:before="240" w:after="240"/>
        <w:jc w:val="center"/>
        <w:rPr>
          <w:rFonts w:ascii="Arial" w:hAnsi="Arial" w:cs="Arial"/>
          <w:b/>
          <w:sz w:val="20"/>
          <w:szCs w:val="20"/>
        </w:rPr>
      </w:pPr>
      <w:r>
        <w:rPr>
          <w:rFonts w:ascii="Arial" w:hAnsi="Arial" w:cs="Arial"/>
          <w:b/>
          <w:sz w:val="20"/>
          <w:szCs w:val="20"/>
        </w:rPr>
        <w:t>/*THE %</w:t>
      </w:r>
      <w:r w:rsidR="007D1690">
        <w:rPr>
          <w:rFonts w:ascii="Arial" w:hAnsi="Arial" w:cs="Arial"/>
          <w:b/>
          <w:sz w:val="20"/>
          <w:szCs w:val="20"/>
        </w:rPr>
        <w:t>EXPORTXL</w:t>
      </w:r>
      <w:r>
        <w:rPr>
          <w:rFonts w:ascii="Arial" w:hAnsi="Arial" w:cs="Arial"/>
          <w:b/>
          <w:sz w:val="20"/>
          <w:szCs w:val="20"/>
        </w:rPr>
        <w:t xml:space="preserve"> MACRO TIP SHEET*/</w:t>
      </w:r>
    </w:p>
    <w:p w14:paraId="4ADF5D96" w14:textId="4BFC9A32" w:rsidR="007D1690" w:rsidRDefault="00575082" w:rsidP="007D1690">
      <w:pPr>
        <w:jc w:val="center"/>
        <w:rPr>
          <w:rFonts w:cstheme="minorHAnsi"/>
          <w:sz w:val="20"/>
          <w:szCs w:val="20"/>
        </w:rPr>
      </w:pPr>
      <w:r>
        <w:rPr>
          <w:rFonts w:ascii="Arial" w:hAnsi="Arial" w:cs="Arial"/>
          <w:b/>
          <w:sz w:val="20"/>
          <w:szCs w:val="20"/>
        </w:rPr>
        <w:br w:type="page"/>
      </w:r>
      <w:r w:rsidR="007D1690">
        <w:rPr>
          <w:rFonts w:cstheme="minorHAnsi"/>
          <w:sz w:val="20"/>
          <w:szCs w:val="20"/>
        </w:rPr>
        <w:lastRenderedPageBreak/>
        <w:t xml:space="preserve"> </w:t>
      </w:r>
    </w:p>
    <w:p w14:paraId="73ABC445" w14:textId="3752FBAB" w:rsidR="00575082" w:rsidRDefault="00A40515" w:rsidP="00575082">
      <w:pPr>
        <w:rPr>
          <w:rFonts w:ascii="Arial" w:hAnsi="Arial" w:cs="Arial"/>
          <w:b/>
          <w:sz w:val="20"/>
          <w:szCs w:val="20"/>
        </w:rPr>
      </w:pPr>
      <w:r>
        <w:rPr>
          <w:rFonts w:ascii="Arial" w:hAnsi="Arial" w:cs="Arial"/>
          <w:b/>
          <w:noProof/>
          <w:sz w:val="20"/>
          <w:szCs w:val="20"/>
          <w:lang w:val="en-CA" w:eastAsia="en-CA"/>
        </w:rPr>
        <w:drawing>
          <wp:inline distT="0" distB="0" distL="0" distR="0" wp14:anchorId="058D9914" wp14:editId="53062333">
            <wp:extent cx="5943600" cy="6504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6504940"/>
                    </a:xfrm>
                    <a:prstGeom prst="rect">
                      <a:avLst/>
                    </a:prstGeom>
                  </pic:spPr>
                </pic:pic>
              </a:graphicData>
            </a:graphic>
          </wp:inline>
        </w:drawing>
      </w:r>
    </w:p>
    <w:p w14:paraId="78F2C335" w14:textId="3A1DAD52" w:rsidR="007D1690" w:rsidRDefault="007D1690" w:rsidP="00575082">
      <w:pPr>
        <w:rPr>
          <w:rFonts w:ascii="Arial" w:hAnsi="Arial" w:cs="Arial"/>
          <w:b/>
          <w:sz w:val="20"/>
          <w:szCs w:val="20"/>
        </w:rPr>
      </w:pPr>
      <w:r>
        <w:rPr>
          <w:rFonts w:ascii="Arial" w:hAnsi="Arial" w:cs="Arial"/>
          <w:b/>
          <w:noProof/>
          <w:sz w:val="20"/>
          <w:szCs w:val="20"/>
          <w:lang w:val="en-CA" w:eastAsia="en-CA"/>
        </w:rPr>
        <w:lastRenderedPageBreak/>
        <w:drawing>
          <wp:inline distT="0" distB="0" distL="0" distR="0" wp14:anchorId="1F8EE8C6" wp14:editId="0409ED04">
            <wp:extent cx="5943600" cy="72123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7212330"/>
                    </a:xfrm>
                    <a:prstGeom prst="rect">
                      <a:avLst/>
                    </a:prstGeom>
                  </pic:spPr>
                </pic:pic>
              </a:graphicData>
            </a:graphic>
          </wp:inline>
        </w:drawing>
      </w:r>
    </w:p>
    <w:sectPr w:rsidR="007D1690" w:rsidSect="00D249E0">
      <w:footerReference w:type="default" r:id="rId34"/>
      <w:footerReference w:type="first" r:id="rId35"/>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A0DBC8" w14:textId="77777777" w:rsidR="00386B92" w:rsidRDefault="00386B92">
      <w:r>
        <w:separator/>
      </w:r>
    </w:p>
  </w:endnote>
  <w:endnote w:type="continuationSeparator" w:id="0">
    <w:p w14:paraId="166B3E20" w14:textId="77777777" w:rsidR="00386B92" w:rsidRDefault="00386B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C782E54-5E31-416A-A8CB-389BAB8A1B45}"/>
    <w:embedBold r:id="rId2" w:fontKey="{AC40E734-D993-4C65-B335-006F954FF809}"/>
    <w:embedItalic r:id="rId3" w:fontKey="{64C637B1-E0DB-483F-991E-60B44BCF2259}"/>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4" w:fontKey="{26D8EF14-3DD4-4595-9221-8214BE01790A}"/>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5" w:fontKey="{1CDBAF70-2F14-45E3-8BEA-804C58870464}"/>
    <w:embedBold r:id="rId6" w:fontKey="{B164EC72-EE35-4057-B609-23B994E0B600}"/>
  </w:font>
  <w:font w:name="Book Antiqua">
    <w:panose1 w:val="02040602050305030304"/>
    <w:charset w:val="00"/>
    <w:family w:val="roman"/>
    <w:pitch w:val="variable"/>
    <w:sig w:usb0="00000287" w:usb1="00000000" w:usb2="00000000" w:usb3="00000000" w:csb0="0000009F" w:csb1="00000000"/>
    <w:embedRegular r:id="rId7" w:fontKey="{18CC9774-4CD6-4B00-B56A-0AA158F6FF1A}"/>
  </w:font>
  <w:font w:name="Cambria">
    <w:panose1 w:val="02040503050406030204"/>
    <w:charset w:val="00"/>
    <w:family w:val="roman"/>
    <w:pitch w:val="variable"/>
    <w:sig w:usb0="E00006FF" w:usb1="400004FF" w:usb2="00000000" w:usb3="00000000" w:csb0="0000019F" w:csb1="00000000"/>
    <w:embedRegular r:id="rId8" w:fontKey="{52F88AA4-BC3E-466B-B42E-178576C4138E}"/>
    <w:embedBold r:id="rId9" w:fontKey="{2A0570E9-537B-4825-B317-4A08E128BDCD}"/>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Std"/>
    <w:panose1 w:val="00000000000000000000"/>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10" w:fontKey="{7C243EBF-6B5A-4232-9B48-5CF5728D287F}"/>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1C2A8" w14:textId="5C22F952" w:rsidR="00487A40" w:rsidRDefault="00487A40">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F06EBD">
      <w:rPr>
        <w:rStyle w:val="PageNumber"/>
        <w:noProof/>
      </w:rPr>
      <w:t>2</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650B5" w14:textId="334837CA" w:rsidR="00487A40" w:rsidRDefault="00487A40">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F06EBD">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CD60A7" w14:textId="77777777" w:rsidR="00386B92" w:rsidRDefault="00386B92">
      <w:r>
        <w:separator/>
      </w:r>
    </w:p>
  </w:footnote>
  <w:footnote w:type="continuationSeparator" w:id="0">
    <w:p w14:paraId="5CEDD5D6" w14:textId="77777777" w:rsidR="00386B92" w:rsidRDefault="00386B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2D0FFAA"/>
    <w:lvl w:ilvl="0">
      <w:start w:val="1"/>
      <w:numFmt w:val="decimal"/>
      <w:lvlText w:val="%1."/>
      <w:lvlJc w:val="left"/>
      <w:pPr>
        <w:tabs>
          <w:tab w:val="num" w:pos="1800"/>
        </w:tabs>
        <w:ind w:left="1800" w:hanging="360"/>
      </w:pPr>
    </w:lvl>
  </w:abstractNum>
  <w:abstractNum w:abstractNumId="1">
    <w:nsid w:val="FFFFFF7D"/>
    <w:multiLevelType w:val="singleLevel"/>
    <w:tmpl w:val="0EA0692E"/>
    <w:lvl w:ilvl="0">
      <w:start w:val="1"/>
      <w:numFmt w:val="decimal"/>
      <w:lvlText w:val="%1."/>
      <w:lvlJc w:val="left"/>
      <w:pPr>
        <w:tabs>
          <w:tab w:val="num" w:pos="1440"/>
        </w:tabs>
        <w:ind w:left="1440" w:hanging="360"/>
      </w:pPr>
    </w:lvl>
  </w:abstractNum>
  <w:abstractNum w:abstractNumId="2">
    <w:nsid w:val="FFFFFF7E"/>
    <w:multiLevelType w:val="singleLevel"/>
    <w:tmpl w:val="C3E846D2"/>
    <w:lvl w:ilvl="0">
      <w:start w:val="1"/>
      <w:numFmt w:val="decimal"/>
      <w:lvlText w:val="%1."/>
      <w:lvlJc w:val="left"/>
      <w:pPr>
        <w:tabs>
          <w:tab w:val="num" w:pos="1080"/>
        </w:tabs>
        <w:ind w:left="1080" w:hanging="360"/>
      </w:pPr>
    </w:lvl>
  </w:abstractNum>
  <w:abstractNum w:abstractNumId="3">
    <w:nsid w:val="FFFFFF7F"/>
    <w:multiLevelType w:val="singleLevel"/>
    <w:tmpl w:val="9BEAE3C0"/>
    <w:lvl w:ilvl="0">
      <w:start w:val="1"/>
      <w:numFmt w:val="decimal"/>
      <w:lvlText w:val="%1."/>
      <w:lvlJc w:val="left"/>
      <w:pPr>
        <w:tabs>
          <w:tab w:val="num" w:pos="720"/>
        </w:tabs>
        <w:ind w:left="720" w:hanging="360"/>
      </w:pPr>
    </w:lvl>
  </w:abstractNum>
  <w:abstractNum w:abstractNumId="4">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5BA5AE1"/>
    <w:multiLevelType w:val="multilevel"/>
    <w:tmpl w:val="863E9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nsid w:val="466D16A9"/>
    <w:multiLevelType w:val="hybridMultilevel"/>
    <w:tmpl w:val="BAE0DC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536C29D9"/>
    <w:multiLevelType w:val="hybridMultilevel"/>
    <w:tmpl w:val="8FE4C4B0"/>
    <w:lvl w:ilvl="0" w:tplc="F9C2108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3">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E76564"/>
    <w:multiLevelType w:val="hybridMultilevel"/>
    <w:tmpl w:val="E848ADB0"/>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5">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BF78FA"/>
    <w:multiLevelType w:val="hybridMultilevel"/>
    <w:tmpl w:val="A6463696"/>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8">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4"/>
  </w:num>
  <w:num w:numId="9">
    <w:abstractNumId w:val="20"/>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9"/>
  </w:num>
  <w:num w:numId="17">
    <w:abstractNumId w:val="12"/>
  </w:num>
  <w:num w:numId="18">
    <w:abstractNumId w:val="17"/>
  </w:num>
  <w:num w:numId="19">
    <w:abstractNumId w:val="25"/>
  </w:num>
  <w:num w:numId="20">
    <w:abstractNumId w:val="26"/>
  </w:num>
  <w:num w:numId="21">
    <w:abstractNumId w:val="23"/>
  </w:num>
  <w:num w:numId="22">
    <w:abstractNumId w:val="13"/>
  </w:num>
  <w:num w:numId="23">
    <w:abstractNumId w:val="15"/>
  </w:num>
  <w:num w:numId="24">
    <w:abstractNumId w:val="16"/>
  </w:num>
  <w:num w:numId="25">
    <w:abstractNumId w:val="18"/>
  </w:num>
  <w:num w:numId="26">
    <w:abstractNumId w:val="28"/>
  </w:num>
  <w:num w:numId="27">
    <w:abstractNumId w:val="24"/>
  </w:num>
  <w:num w:numId="28">
    <w:abstractNumId w:val="27"/>
  </w:num>
  <w:num w:numId="29">
    <w:abstractNumId w:val="11"/>
  </w:num>
  <w:num w:numId="30">
    <w:abstractNumId w:val="21"/>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E5F"/>
    <w:rsid w:val="00012C8D"/>
    <w:rsid w:val="00020E74"/>
    <w:rsid w:val="000218DA"/>
    <w:rsid w:val="00022399"/>
    <w:rsid w:val="00031A7C"/>
    <w:rsid w:val="00035EB2"/>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E411A"/>
    <w:rsid w:val="000F5452"/>
    <w:rsid w:val="000F641E"/>
    <w:rsid w:val="00102037"/>
    <w:rsid w:val="00103796"/>
    <w:rsid w:val="0010452F"/>
    <w:rsid w:val="001211CD"/>
    <w:rsid w:val="00122F4D"/>
    <w:rsid w:val="00124E40"/>
    <w:rsid w:val="001318FF"/>
    <w:rsid w:val="00134360"/>
    <w:rsid w:val="001367A5"/>
    <w:rsid w:val="00137C68"/>
    <w:rsid w:val="001442DA"/>
    <w:rsid w:val="00147673"/>
    <w:rsid w:val="001543A6"/>
    <w:rsid w:val="00161B73"/>
    <w:rsid w:val="00162B78"/>
    <w:rsid w:val="00170046"/>
    <w:rsid w:val="00170953"/>
    <w:rsid w:val="001804A2"/>
    <w:rsid w:val="001805E2"/>
    <w:rsid w:val="00192CCC"/>
    <w:rsid w:val="001936C6"/>
    <w:rsid w:val="00196545"/>
    <w:rsid w:val="001A1C7E"/>
    <w:rsid w:val="001C13F1"/>
    <w:rsid w:val="001C5EC6"/>
    <w:rsid w:val="001C61DE"/>
    <w:rsid w:val="001D14DE"/>
    <w:rsid w:val="001D7C35"/>
    <w:rsid w:val="001E4D2A"/>
    <w:rsid w:val="00202EFC"/>
    <w:rsid w:val="002053FF"/>
    <w:rsid w:val="00205ED9"/>
    <w:rsid w:val="00212D05"/>
    <w:rsid w:val="00216E76"/>
    <w:rsid w:val="00220539"/>
    <w:rsid w:val="00224857"/>
    <w:rsid w:val="002252C1"/>
    <w:rsid w:val="00226606"/>
    <w:rsid w:val="0023114D"/>
    <w:rsid w:val="00232E92"/>
    <w:rsid w:val="00243138"/>
    <w:rsid w:val="0024757A"/>
    <w:rsid w:val="002503C1"/>
    <w:rsid w:val="00255AF8"/>
    <w:rsid w:val="002616F3"/>
    <w:rsid w:val="00265945"/>
    <w:rsid w:val="002702EE"/>
    <w:rsid w:val="00277263"/>
    <w:rsid w:val="00280291"/>
    <w:rsid w:val="00283258"/>
    <w:rsid w:val="002A23D0"/>
    <w:rsid w:val="002A7239"/>
    <w:rsid w:val="002B3295"/>
    <w:rsid w:val="002C06A9"/>
    <w:rsid w:val="002C3C3A"/>
    <w:rsid w:val="002C6069"/>
    <w:rsid w:val="002D309A"/>
    <w:rsid w:val="002E6187"/>
    <w:rsid w:val="002E6364"/>
    <w:rsid w:val="0030406D"/>
    <w:rsid w:val="00304983"/>
    <w:rsid w:val="0031167A"/>
    <w:rsid w:val="003144E4"/>
    <w:rsid w:val="00316BBA"/>
    <w:rsid w:val="0031774A"/>
    <w:rsid w:val="00327769"/>
    <w:rsid w:val="00334DFB"/>
    <w:rsid w:val="00335F8C"/>
    <w:rsid w:val="00340E2D"/>
    <w:rsid w:val="0034592D"/>
    <w:rsid w:val="00355BA6"/>
    <w:rsid w:val="00357BA7"/>
    <w:rsid w:val="0036008A"/>
    <w:rsid w:val="0036099C"/>
    <w:rsid w:val="003628FA"/>
    <w:rsid w:val="003671F1"/>
    <w:rsid w:val="003709E0"/>
    <w:rsid w:val="00380F58"/>
    <w:rsid w:val="00386B92"/>
    <w:rsid w:val="003A1539"/>
    <w:rsid w:val="003A3A10"/>
    <w:rsid w:val="003A3CB7"/>
    <w:rsid w:val="003B2A01"/>
    <w:rsid w:val="003B6CF8"/>
    <w:rsid w:val="003C1E1A"/>
    <w:rsid w:val="003C2570"/>
    <w:rsid w:val="003D2AD5"/>
    <w:rsid w:val="003D3CEA"/>
    <w:rsid w:val="003F4EF3"/>
    <w:rsid w:val="003F6F04"/>
    <w:rsid w:val="003F6FA1"/>
    <w:rsid w:val="004011DE"/>
    <w:rsid w:val="00406DA6"/>
    <w:rsid w:val="00406E7F"/>
    <w:rsid w:val="00414889"/>
    <w:rsid w:val="004159E7"/>
    <w:rsid w:val="00417FBF"/>
    <w:rsid w:val="004205BD"/>
    <w:rsid w:val="004275AE"/>
    <w:rsid w:val="00431929"/>
    <w:rsid w:val="00432E20"/>
    <w:rsid w:val="0044378C"/>
    <w:rsid w:val="00463065"/>
    <w:rsid w:val="00463BA3"/>
    <w:rsid w:val="004661B5"/>
    <w:rsid w:val="00481F6F"/>
    <w:rsid w:val="004826F7"/>
    <w:rsid w:val="004860D4"/>
    <w:rsid w:val="00487A40"/>
    <w:rsid w:val="00494CE8"/>
    <w:rsid w:val="004A0465"/>
    <w:rsid w:val="004A1476"/>
    <w:rsid w:val="004E0ABE"/>
    <w:rsid w:val="004E3E32"/>
    <w:rsid w:val="004E404B"/>
    <w:rsid w:val="004F63E6"/>
    <w:rsid w:val="0050544B"/>
    <w:rsid w:val="005061A4"/>
    <w:rsid w:val="00523D3D"/>
    <w:rsid w:val="00525B60"/>
    <w:rsid w:val="00525EA7"/>
    <w:rsid w:val="0053612C"/>
    <w:rsid w:val="00544E30"/>
    <w:rsid w:val="0054511D"/>
    <w:rsid w:val="005456A6"/>
    <w:rsid w:val="00546C52"/>
    <w:rsid w:val="00550C43"/>
    <w:rsid w:val="005536B2"/>
    <w:rsid w:val="00566D3C"/>
    <w:rsid w:val="005737E1"/>
    <w:rsid w:val="00574587"/>
    <w:rsid w:val="00574C89"/>
    <w:rsid w:val="00575082"/>
    <w:rsid w:val="00577F01"/>
    <w:rsid w:val="005818C7"/>
    <w:rsid w:val="00583F4C"/>
    <w:rsid w:val="00587E74"/>
    <w:rsid w:val="00592DB3"/>
    <w:rsid w:val="005A36BF"/>
    <w:rsid w:val="005A3E7F"/>
    <w:rsid w:val="005B174F"/>
    <w:rsid w:val="005C08F8"/>
    <w:rsid w:val="005C2A9F"/>
    <w:rsid w:val="005C31D1"/>
    <w:rsid w:val="005C412E"/>
    <w:rsid w:val="005D17E3"/>
    <w:rsid w:val="005E2A41"/>
    <w:rsid w:val="005E610E"/>
    <w:rsid w:val="005E7B73"/>
    <w:rsid w:val="005F3235"/>
    <w:rsid w:val="005F3C9B"/>
    <w:rsid w:val="006020CF"/>
    <w:rsid w:val="00603763"/>
    <w:rsid w:val="00617C96"/>
    <w:rsid w:val="0062404B"/>
    <w:rsid w:val="006248C2"/>
    <w:rsid w:val="00624EDE"/>
    <w:rsid w:val="00626B1E"/>
    <w:rsid w:val="00627845"/>
    <w:rsid w:val="00631DE9"/>
    <w:rsid w:val="00650E5F"/>
    <w:rsid w:val="00653434"/>
    <w:rsid w:val="00655AF9"/>
    <w:rsid w:val="00660AE3"/>
    <w:rsid w:val="0067005A"/>
    <w:rsid w:val="00670F43"/>
    <w:rsid w:val="0067400F"/>
    <w:rsid w:val="00676A5D"/>
    <w:rsid w:val="0069658F"/>
    <w:rsid w:val="006A03BD"/>
    <w:rsid w:val="006A4D30"/>
    <w:rsid w:val="006A7303"/>
    <w:rsid w:val="006A76EB"/>
    <w:rsid w:val="006B1225"/>
    <w:rsid w:val="006B7F12"/>
    <w:rsid w:val="006C25A5"/>
    <w:rsid w:val="006C5127"/>
    <w:rsid w:val="006D0F27"/>
    <w:rsid w:val="006F44C3"/>
    <w:rsid w:val="006F67FD"/>
    <w:rsid w:val="007030DF"/>
    <w:rsid w:val="00703614"/>
    <w:rsid w:val="00741D18"/>
    <w:rsid w:val="00743CC5"/>
    <w:rsid w:val="00754108"/>
    <w:rsid w:val="00757A6E"/>
    <w:rsid w:val="00762137"/>
    <w:rsid w:val="007A2ACE"/>
    <w:rsid w:val="007A43C1"/>
    <w:rsid w:val="007B6CCE"/>
    <w:rsid w:val="007B7010"/>
    <w:rsid w:val="007C0B87"/>
    <w:rsid w:val="007C2F8E"/>
    <w:rsid w:val="007D1690"/>
    <w:rsid w:val="007D4191"/>
    <w:rsid w:val="007E1D47"/>
    <w:rsid w:val="007E21B3"/>
    <w:rsid w:val="007E2E49"/>
    <w:rsid w:val="007F115E"/>
    <w:rsid w:val="007F1854"/>
    <w:rsid w:val="007F4B5A"/>
    <w:rsid w:val="00801EFF"/>
    <w:rsid w:val="0082683A"/>
    <w:rsid w:val="00840BFB"/>
    <w:rsid w:val="00855AC2"/>
    <w:rsid w:val="00860F5F"/>
    <w:rsid w:val="008613B4"/>
    <w:rsid w:val="008816D0"/>
    <w:rsid w:val="008863FC"/>
    <w:rsid w:val="008867EF"/>
    <w:rsid w:val="008903C6"/>
    <w:rsid w:val="008946DD"/>
    <w:rsid w:val="00895254"/>
    <w:rsid w:val="008A07E6"/>
    <w:rsid w:val="008B3338"/>
    <w:rsid w:val="008B4C07"/>
    <w:rsid w:val="008C1B32"/>
    <w:rsid w:val="008D0EFE"/>
    <w:rsid w:val="008D22B8"/>
    <w:rsid w:val="008E253A"/>
    <w:rsid w:val="008E2A87"/>
    <w:rsid w:val="0090086A"/>
    <w:rsid w:val="009071A3"/>
    <w:rsid w:val="00913154"/>
    <w:rsid w:val="00921BB9"/>
    <w:rsid w:val="00931670"/>
    <w:rsid w:val="00940957"/>
    <w:rsid w:val="00944B91"/>
    <w:rsid w:val="00957B3C"/>
    <w:rsid w:val="00963130"/>
    <w:rsid w:val="009719E3"/>
    <w:rsid w:val="00975154"/>
    <w:rsid w:val="009836E1"/>
    <w:rsid w:val="009A7C34"/>
    <w:rsid w:val="009B4F9B"/>
    <w:rsid w:val="009C2B01"/>
    <w:rsid w:val="009D422C"/>
    <w:rsid w:val="009E49C4"/>
    <w:rsid w:val="009F032D"/>
    <w:rsid w:val="009F20B8"/>
    <w:rsid w:val="00A0156B"/>
    <w:rsid w:val="00A01AE7"/>
    <w:rsid w:val="00A03F21"/>
    <w:rsid w:val="00A06277"/>
    <w:rsid w:val="00A07AA8"/>
    <w:rsid w:val="00A11FF6"/>
    <w:rsid w:val="00A126A2"/>
    <w:rsid w:val="00A24434"/>
    <w:rsid w:val="00A34C3E"/>
    <w:rsid w:val="00A40515"/>
    <w:rsid w:val="00A50A7E"/>
    <w:rsid w:val="00A57E73"/>
    <w:rsid w:val="00A6642F"/>
    <w:rsid w:val="00A707A6"/>
    <w:rsid w:val="00A93501"/>
    <w:rsid w:val="00A95BF9"/>
    <w:rsid w:val="00A973EE"/>
    <w:rsid w:val="00AA308D"/>
    <w:rsid w:val="00AB0011"/>
    <w:rsid w:val="00AC3BBD"/>
    <w:rsid w:val="00AC5FC0"/>
    <w:rsid w:val="00AD2C87"/>
    <w:rsid w:val="00AD3886"/>
    <w:rsid w:val="00AD4AAB"/>
    <w:rsid w:val="00AD776B"/>
    <w:rsid w:val="00AD7EAD"/>
    <w:rsid w:val="00AF7EB4"/>
    <w:rsid w:val="00B0189C"/>
    <w:rsid w:val="00B137C3"/>
    <w:rsid w:val="00B16F23"/>
    <w:rsid w:val="00B214F8"/>
    <w:rsid w:val="00B2456A"/>
    <w:rsid w:val="00B25F52"/>
    <w:rsid w:val="00B27FA9"/>
    <w:rsid w:val="00B3031C"/>
    <w:rsid w:val="00B34026"/>
    <w:rsid w:val="00B43BB0"/>
    <w:rsid w:val="00B4478D"/>
    <w:rsid w:val="00B47219"/>
    <w:rsid w:val="00B47B17"/>
    <w:rsid w:val="00B52F9B"/>
    <w:rsid w:val="00B530E3"/>
    <w:rsid w:val="00B71610"/>
    <w:rsid w:val="00B823A2"/>
    <w:rsid w:val="00B85542"/>
    <w:rsid w:val="00B85C69"/>
    <w:rsid w:val="00BA47E1"/>
    <w:rsid w:val="00BA5522"/>
    <w:rsid w:val="00BB483E"/>
    <w:rsid w:val="00BC5B54"/>
    <w:rsid w:val="00BD3083"/>
    <w:rsid w:val="00BD63CF"/>
    <w:rsid w:val="00BD70D2"/>
    <w:rsid w:val="00BD7D7E"/>
    <w:rsid w:val="00BE04B9"/>
    <w:rsid w:val="00BF4C5B"/>
    <w:rsid w:val="00C11B81"/>
    <w:rsid w:val="00C16742"/>
    <w:rsid w:val="00C17E13"/>
    <w:rsid w:val="00C2565E"/>
    <w:rsid w:val="00C26BE0"/>
    <w:rsid w:val="00C36B0F"/>
    <w:rsid w:val="00C42E5F"/>
    <w:rsid w:val="00C4671B"/>
    <w:rsid w:val="00C5587F"/>
    <w:rsid w:val="00C57397"/>
    <w:rsid w:val="00C703DC"/>
    <w:rsid w:val="00C92FBC"/>
    <w:rsid w:val="00C96B00"/>
    <w:rsid w:val="00CA4B04"/>
    <w:rsid w:val="00CA4FD9"/>
    <w:rsid w:val="00CB1C1F"/>
    <w:rsid w:val="00CC3407"/>
    <w:rsid w:val="00CC59DC"/>
    <w:rsid w:val="00CD1CDE"/>
    <w:rsid w:val="00CD2AB9"/>
    <w:rsid w:val="00CD4D4C"/>
    <w:rsid w:val="00CE35C8"/>
    <w:rsid w:val="00CE6C6C"/>
    <w:rsid w:val="00D00830"/>
    <w:rsid w:val="00D0170D"/>
    <w:rsid w:val="00D0227F"/>
    <w:rsid w:val="00D02666"/>
    <w:rsid w:val="00D053C8"/>
    <w:rsid w:val="00D1320E"/>
    <w:rsid w:val="00D20026"/>
    <w:rsid w:val="00D21349"/>
    <w:rsid w:val="00D223BB"/>
    <w:rsid w:val="00D249E0"/>
    <w:rsid w:val="00D338EC"/>
    <w:rsid w:val="00D34289"/>
    <w:rsid w:val="00D43209"/>
    <w:rsid w:val="00D473C3"/>
    <w:rsid w:val="00D4792C"/>
    <w:rsid w:val="00D60C44"/>
    <w:rsid w:val="00D61D89"/>
    <w:rsid w:val="00D67317"/>
    <w:rsid w:val="00D67E6D"/>
    <w:rsid w:val="00D67F09"/>
    <w:rsid w:val="00D70048"/>
    <w:rsid w:val="00D72E93"/>
    <w:rsid w:val="00D73E5B"/>
    <w:rsid w:val="00D77C73"/>
    <w:rsid w:val="00D854A6"/>
    <w:rsid w:val="00D90770"/>
    <w:rsid w:val="00D957F9"/>
    <w:rsid w:val="00DA15A1"/>
    <w:rsid w:val="00DA38F2"/>
    <w:rsid w:val="00DB3197"/>
    <w:rsid w:val="00DB3466"/>
    <w:rsid w:val="00DB70D8"/>
    <w:rsid w:val="00DE22C6"/>
    <w:rsid w:val="00DE2339"/>
    <w:rsid w:val="00DE33D3"/>
    <w:rsid w:val="00DE710A"/>
    <w:rsid w:val="00E175C9"/>
    <w:rsid w:val="00E274E1"/>
    <w:rsid w:val="00E47CFC"/>
    <w:rsid w:val="00E57684"/>
    <w:rsid w:val="00E57CAE"/>
    <w:rsid w:val="00E61173"/>
    <w:rsid w:val="00E639CF"/>
    <w:rsid w:val="00E9126A"/>
    <w:rsid w:val="00E91FAB"/>
    <w:rsid w:val="00E92EAE"/>
    <w:rsid w:val="00EB2E41"/>
    <w:rsid w:val="00EB3031"/>
    <w:rsid w:val="00EB66F7"/>
    <w:rsid w:val="00EC37D7"/>
    <w:rsid w:val="00ED20D5"/>
    <w:rsid w:val="00ED2B7F"/>
    <w:rsid w:val="00ED3992"/>
    <w:rsid w:val="00ED4DFA"/>
    <w:rsid w:val="00EE13E8"/>
    <w:rsid w:val="00EE27DB"/>
    <w:rsid w:val="00EE44C7"/>
    <w:rsid w:val="00EE48B0"/>
    <w:rsid w:val="00EF32E9"/>
    <w:rsid w:val="00F06EBD"/>
    <w:rsid w:val="00F1256A"/>
    <w:rsid w:val="00F14E2B"/>
    <w:rsid w:val="00F15808"/>
    <w:rsid w:val="00F201E9"/>
    <w:rsid w:val="00F23349"/>
    <w:rsid w:val="00F256B7"/>
    <w:rsid w:val="00F33B32"/>
    <w:rsid w:val="00F41A66"/>
    <w:rsid w:val="00F462BD"/>
    <w:rsid w:val="00F57530"/>
    <w:rsid w:val="00F624B1"/>
    <w:rsid w:val="00F70A9B"/>
    <w:rsid w:val="00F75FF2"/>
    <w:rsid w:val="00F776B1"/>
    <w:rsid w:val="00F92AFD"/>
    <w:rsid w:val="00F96B3C"/>
    <w:rsid w:val="00FA3A13"/>
    <w:rsid w:val="00FB21FA"/>
    <w:rsid w:val="00FB2F5E"/>
    <w:rsid w:val="00FB3650"/>
    <w:rsid w:val="00FC048A"/>
    <w:rsid w:val="00FC05FF"/>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66F21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nhideWhenUsed="0" w:qFormat="1"/>
    <w:lsdException w:name="Normal (Web)"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qFormat/>
    <w:rsid w:val="00A24434"/>
    <w:pPr>
      <w:widowControl w:val="0"/>
      <w:spacing w:before="240" w:after="120"/>
      <w:outlineLvl w:val="0"/>
    </w:pPr>
    <w:rPr>
      <w:rFonts w:ascii="Arial" w:eastAsia="Times New Roman" w:hAnsi="Arial" w:cs="Arial"/>
      <w:b/>
      <w:caps/>
      <w:color w:val="548DD4" w:themeColor="text2" w:themeTint="99"/>
      <w:sz w:val="24"/>
      <w:szCs w:val="20"/>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link w:val="Heading3Char"/>
    <w:uiPriority w:val="9"/>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spacing w:after="120"/>
    </w:pPr>
    <w:rPr>
      <w:rFonts w:ascii="Arial" w:eastAsia="Times New Roman" w:hAnsi="Arial"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link w:val="FooterChar"/>
    <w:uiPriority w:val="99"/>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link w:val="BalloonTextChar"/>
    <w:uiPriority w:val="99"/>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uiPriority w:val="99"/>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uiPriority w:val="59"/>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paragraph" w:styleId="ListParagraph">
    <w:name w:val="List Paragraph"/>
    <w:basedOn w:val="Normal"/>
    <w:uiPriority w:val="34"/>
    <w:qFormat/>
    <w:rsid w:val="00D0170D"/>
    <w:pPr>
      <w:ind w:left="720"/>
      <w:contextualSpacing/>
    </w:pPr>
  </w:style>
  <w:style w:type="paragraph" w:styleId="NormalWeb">
    <w:name w:val="Normal (Web)"/>
    <w:basedOn w:val="Normal"/>
    <w:uiPriority w:val="99"/>
    <w:unhideWhenUsed/>
    <w:rsid w:val="00D67F09"/>
    <w:pPr>
      <w:spacing w:before="100" w:beforeAutospacing="1" w:after="100" w:afterAutospacing="1"/>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676A5D"/>
    <w:rPr>
      <w:rFonts w:ascii="Arial" w:hAnsi="Arial"/>
      <w:sz w:val="18"/>
    </w:rPr>
  </w:style>
  <w:style w:type="character" w:customStyle="1" w:styleId="apple-converted-space">
    <w:name w:val="apple-converted-space"/>
    <w:basedOn w:val="DefaultParagraphFont"/>
    <w:rsid w:val="008867EF"/>
  </w:style>
  <w:style w:type="character" w:customStyle="1" w:styleId="HeaderChar">
    <w:name w:val="Header Char"/>
    <w:basedOn w:val="DefaultParagraphFont"/>
    <w:link w:val="Header"/>
    <w:uiPriority w:val="99"/>
    <w:rsid w:val="008867EF"/>
    <w:rPr>
      <w:rFonts w:ascii="Arial Narrow" w:hAnsi="Arial Narrow"/>
      <w:sz w:val="18"/>
    </w:rPr>
  </w:style>
  <w:style w:type="character" w:customStyle="1" w:styleId="BalloonTextChar">
    <w:name w:val="Balloon Text Char"/>
    <w:basedOn w:val="DefaultParagraphFont"/>
    <w:link w:val="BalloonText"/>
    <w:uiPriority w:val="99"/>
    <w:semiHidden/>
    <w:rsid w:val="008867EF"/>
    <w:rPr>
      <w:rFonts w:ascii="Tahoma" w:eastAsiaTheme="minorHAnsi" w:hAnsi="Tahoma" w:cs="Tahoma"/>
      <w:sz w:val="16"/>
      <w:szCs w:val="16"/>
    </w:rPr>
  </w:style>
  <w:style w:type="character" w:styleId="HTMLTypewriter">
    <w:name w:val="HTML Typewriter"/>
    <w:rsid w:val="008867EF"/>
    <w:rPr>
      <w:rFonts w:ascii="Courier New" w:eastAsia="Times New Roman" w:hAnsi="Courier New" w:cs="Courier New"/>
      <w:sz w:val="20"/>
      <w:szCs w:val="20"/>
    </w:rPr>
  </w:style>
  <w:style w:type="character" w:customStyle="1" w:styleId="apple-style-span">
    <w:name w:val="apple-style-span"/>
    <w:basedOn w:val="DefaultParagraphFont"/>
    <w:rsid w:val="008867EF"/>
  </w:style>
  <w:style w:type="paragraph" w:styleId="NoSpacing">
    <w:name w:val="No Spacing"/>
    <w:uiPriority w:val="1"/>
    <w:qFormat/>
    <w:rsid w:val="008867EF"/>
    <w:rPr>
      <w:rFonts w:asciiTheme="minorHAnsi" w:eastAsiaTheme="minorHAnsi" w:hAnsiTheme="minorHAnsi" w:cstheme="minorBidi"/>
      <w:sz w:val="22"/>
      <w:szCs w:val="22"/>
    </w:rPr>
  </w:style>
  <w:style w:type="character" w:customStyle="1" w:styleId="windowitem">
    <w:name w:val="windowitem"/>
    <w:basedOn w:val="DefaultParagraphFont"/>
    <w:rsid w:val="008867EF"/>
  </w:style>
  <w:style w:type="character" w:customStyle="1" w:styleId="Heading3Char">
    <w:name w:val="Heading 3 Char"/>
    <w:basedOn w:val="DefaultParagraphFont"/>
    <w:link w:val="Heading3"/>
    <w:uiPriority w:val="9"/>
    <w:rsid w:val="008867EF"/>
    <w:rPr>
      <w:rFonts w:ascii="Arial" w:hAnsi="Arial" w:cs="Arial"/>
      <w:b/>
      <w:bCs/>
      <w:sz w:val="22"/>
      <w:szCs w:val="26"/>
    </w:rPr>
  </w:style>
  <w:style w:type="character" w:customStyle="1" w:styleId="Strong1">
    <w:name w:val="Strong1"/>
    <w:basedOn w:val="DefaultParagraphFont"/>
    <w:rsid w:val="008867E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nhideWhenUsed="0" w:qFormat="1"/>
    <w:lsdException w:name="Normal (Web)"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qFormat/>
    <w:rsid w:val="00A24434"/>
    <w:pPr>
      <w:widowControl w:val="0"/>
      <w:spacing w:before="240" w:after="120"/>
      <w:outlineLvl w:val="0"/>
    </w:pPr>
    <w:rPr>
      <w:rFonts w:ascii="Arial" w:eastAsia="Times New Roman" w:hAnsi="Arial" w:cs="Arial"/>
      <w:b/>
      <w:caps/>
      <w:color w:val="548DD4" w:themeColor="text2" w:themeTint="99"/>
      <w:sz w:val="24"/>
      <w:szCs w:val="20"/>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link w:val="Heading3Char"/>
    <w:uiPriority w:val="9"/>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spacing w:after="120"/>
    </w:pPr>
    <w:rPr>
      <w:rFonts w:ascii="Arial" w:eastAsia="Times New Roman" w:hAnsi="Arial"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link w:val="FooterChar"/>
    <w:uiPriority w:val="99"/>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link w:val="BalloonTextChar"/>
    <w:uiPriority w:val="99"/>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uiPriority w:val="99"/>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uiPriority w:val="59"/>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paragraph" w:styleId="ListParagraph">
    <w:name w:val="List Paragraph"/>
    <w:basedOn w:val="Normal"/>
    <w:uiPriority w:val="34"/>
    <w:qFormat/>
    <w:rsid w:val="00D0170D"/>
    <w:pPr>
      <w:ind w:left="720"/>
      <w:contextualSpacing/>
    </w:pPr>
  </w:style>
  <w:style w:type="paragraph" w:styleId="NormalWeb">
    <w:name w:val="Normal (Web)"/>
    <w:basedOn w:val="Normal"/>
    <w:uiPriority w:val="99"/>
    <w:unhideWhenUsed/>
    <w:rsid w:val="00D67F09"/>
    <w:pPr>
      <w:spacing w:before="100" w:beforeAutospacing="1" w:after="100" w:afterAutospacing="1"/>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676A5D"/>
    <w:rPr>
      <w:rFonts w:ascii="Arial" w:hAnsi="Arial"/>
      <w:sz w:val="18"/>
    </w:rPr>
  </w:style>
  <w:style w:type="character" w:customStyle="1" w:styleId="apple-converted-space">
    <w:name w:val="apple-converted-space"/>
    <w:basedOn w:val="DefaultParagraphFont"/>
    <w:rsid w:val="008867EF"/>
  </w:style>
  <w:style w:type="character" w:customStyle="1" w:styleId="HeaderChar">
    <w:name w:val="Header Char"/>
    <w:basedOn w:val="DefaultParagraphFont"/>
    <w:link w:val="Header"/>
    <w:uiPriority w:val="99"/>
    <w:rsid w:val="008867EF"/>
    <w:rPr>
      <w:rFonts w:ascii="Arial Narrow" w:hAnsi="Arial Narrow"/>
      <w:sz w:val="18"/>
    </w:rPr>
  </w:style>
  <w:style w:type="character" w:customStyle="1" w:styleId="BalloonTextChar">
    <w:name w:val="Balloon Text Char"/>
    <w:basedOn w:val="DefaultParagraphFont"/>
    <w:link w:val="BalloonText"/>
    <w:uiPriority w:val="99"/>
    <w:semiHidden/>
    <w:rsid w:val="008867EF"/>
    <w:rPr>
      <w:rFonts w:ascii="Tahoma" w:eastAsiaTheme="minorHAnsi" w:hAnsi="Tahoma" w:cs="Tahoma"/>
      <w:sz w:val="16"/>
      <w:szCs w:val="16"/>
    </w:rPr>
  </w:style>
  <w:style w:type="character" w:styleId="HTMLTypewriter">
    <w:name w:val="HTML Typewriter"/>
    <w:rsid w:val="008867EF"/>
    <w:rPr>
      <w:rFonts w:ascii="Courier New" w:eastAsia="Times New Roman" w:hAnsi="Courier New" w:cs="Courier New"/>
      <w:sz w:val="20"/>
      <w:szCs w:val="20"/>
    </w:rPr>
  </w:style>
  <w:style w:type="character" w:customStyle="1" w:styleId="apple-style-span">
    <w:name w:val="apple-style-span"/>
    <w:basedOn w:val="DefaultParagraphFont"/>
    <w:rsid w:val="008867EF"/>
  </w:style>
  <w:style w:type="paragraph" w:styleId="NoSpacing">
    <w:name w:val="No Spacing"/>
    <w:uiPriority w:val="1"/>
    <w:qFormat/>
    <w:rsid w:val="008867EF"/>
    <w:rPr>
      <w:rFonts w:asciiTheme="minorHAnsi" w:eastAsiaTheme="minorHAnsi" w:hAnsiTheme="minorHAnsi" w:cstheme="minorBidi"/>
      <w:sz w:val="22"/>
      <w:szCs w:val="22"/>
    </w:rPr>
  </w:style>
  <w:style w:type="character" w:customStyle="1" w:styleId="windowitem">
    <w:name w:val="windowitem"/>
    <w:basedOn w:val="DefaultParagraphFont"/>
    <w:rsid w:val="008867EF"/>
  </w:style>
  <w:style w:type="character" w:customStyle="1" w:styleId="Heading3Char">
    <w:name w:val="Heading 3 Char"/>
    <w:basedOn w:val="DefaultParagraphFont"/>
    <w:link w:val="Heading3"/>
    <w:uiPriority w:val="9"/>
    <w:rsid w:val="008867EF"/>
    <w:rPr>
      <w:rFonts w:ascii="Arial" w:hAnsi="Arial" w:cs="Arial"/>
      <w:b/>
      <w:bCs/>
      <w:sz w:val="22"/>
      <w:szCs w:val="26"/>
    </w:rPr>
  </w:style>
  <w:style w:type="character" w:customStyle="1" w:styleId="Strong1">
    <w:name w:val="Strong1"/>
    <w:basedOn w:val="DefaultParagraphFont"/>
    <w:rsid w:val="008867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upport.sas.com/resources/papers/proceedings12/238-2012.pdf" TargetMode="Externa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oter" Target="footer1.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upport.sas.com/resources/papers/proceedings10/046-2010.pdf" TargetMode="External"/><Relationship Id="rId33" Type="http://schemas.openxmlformats.org/officeDocument/2006/relationships/image" Target="media/image12.JPG"/><Relationship Id="rId2" Type="http://schemas.openxmlformats.org/officeDocument/2006/relationships/customXml" Target="../customXml/item2.xml"/><Relationship Id="rId16" Type="http://schemas.openxmlformats.org/officeDocument/2006/relationships/hyperlink" Target="http://support.sas.com/kb/24/451.html" TargetMode="External"/><Relationship Id="rId20" Type="http://schemas.openxmlformats.org/officeDocument/2006/relationships/image" Target="media/image7.png"/><Relationship Id="rId29" Type="http://schemas.openxmlformats.org/officeDocument/2006/relationships/hyperlink" Target="http://www.nesug.org/proceedings/nesug05/ap/ap6.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yperlink" Target="http://support.sas.com/resources/papers/proceedings14/1793-2014.pdf" TargetMode="External"/><Relationship Id="rId32" Type="http://schemas.openxmlformats.org/officeDocument/2006/relationships/image" Target="media/image11.JP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analytics.ncsu.edu/sesug/2008/SBC-126.pdf" TargetMode="External"/><Relationship Id="rId23" Type="http://schemas.openxmlformats.org/officeDocument/2006/relationships/image" Target="media/image10.png"/><Relationship Id="rId28" Type="http://schemas.openxmlformats.org/officeDocument/2006/relationships/hyperlink" Target="http://support.sas.com/documentation/cdl/en/lrdict/64316/HTML/default/viewer.htm" TargetMode="External"/><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yperlink" Target="http://analytics.ncsu.edu/sesug/2008/SBC-126.pdf"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gif"/><Relationship Id="rId22" Type="http://schemas.openxmlformats.org/officeDocument/2006/relationships/image" Target="media/image9.png"/><Relationship Id="rId27" Type="http://schemas.openxmlformats.org/officeDocument/2006/relationships/hyperlink" Target="http://support.sas.com/resources/papers/proceedings12/151-2012.pdf" TargetMode="External"/><Relationship Id="rId30" Type="http://schemas.openxmlformats.org/officeDocument/2006/relationships/hyperlink" Target="http://support.sas.com/documentation/cdl/en/basess/58133/HTML/default/viewer.htm" TargetMode="External"/><Relationship Id="rId35"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samb\Documents\My%20Projects\SGF_2015\Final_Paper%20Template_SGF_20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919F9EAB-EE3F-4E21-9B2B-24DC4A4AE5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7F2B684-9E7A-460A-AA1C-F1C6E48B0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Final_Paper Template_SGF_2015.dotx</Template>
  <TotalTime>3</TotalTime>
  <Pages>36</Pages>
  <Words>10641</Words>
  <Characters>60655</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Excelling to Another Level with SAS®</vt:lpstr>
    </vt:vector>
  </TitlesOfParts>
  <Manager>art297@rogers.com</Manager>
  <Company>Hewlett-Packard Company</Company>
  <LinksUpToDate>false</LinksUpToDate>
  <CharactersWithSpaces>71154</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Excelling to Another Level with SAS®</dc:title>
  <dc:subject>SAS Global Forum 2018</dc:subject>
  <dc:creator>Tabachneck;A.;Kastin;M.;Abernathy;T.</dc:creator>
  <cp:keywords>SAS SGF MACRO EXCEL TEMPLATE PIVOT</cp:keywords>
  <cp:lastModifiedBy>Arthur Tabachneck</cp:lastModifiedBy>
  <cp:revision>3</cp:revision>
  <cp:lastPrinted>2018-04-05T02:41:00Z</cp:lastPrinted>
  <dcterms:created xsi:type="dcterms:W3CDTF">2018-04-05T02:40:00Z</dcterms:created>
  <dcterms:modified xsi:type="dcterms:W3CDTF">2018-04-05T02:43:00Z</dcterms:modified>
  <cp:contentStatus>All users</cp:contentStatus>
</cp:coreProperties>
</file>